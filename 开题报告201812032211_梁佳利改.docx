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28A" w:rsidRPr="001F00E9" w:rsidRDefault="0040228A" w:rsidP="003E2F9E"/>
    <w:p w:rsidR="0040228A" w:rsidRPr="001F00E9" w:rsidRDefault="0040228A" w:rsidP="003E2F9E"/>
    <w:p w:rsidR="0040228A" w:rsidRPr="001F00E9" w:rsidRDefault="0040228A" w:rsidP="003E2F9E"/>
    <w:p w:rsidR="0040228A" w:rsidRPr="001F00E9" w:rsidRDefault="0040228A" w:rsidP="003E2F9E"/>
    <w:p w:rsidR="0040228A" w:rsidRPr="001F00E9" w:rsidRDefault="0040228A" w:rsidP="003E2F9E"/>
    <w:p w:rsidR="0040228A" w:rsidRPr="00AD553C" w:rsidRDefault="00C64FF4" w:rsidP="0040228A">
      <w:pPr>
        <w:jc w:val="center"/>
        <w:rPr>
          <w:rStyle w:val="Char1"/>
        </w:rPr>
      </w:pPr>
      <w:r>
        <w:rPr>
          <w:noProof/>
        </w:rPr>
        <w:drawing>
          <wp:inline distT="0" distB="0" distL="0" distR="0">
            <wp:extent cx="3067050" cy="647700"/>
            <wp:effectExtent l="19050" t="0" r="0" b="0"/>
            <wp:docPr id="1"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封面用（2学院名称（带院徽 拷贝"/>
                    <pic:cNvPicPr>
                      <a:picLocks noChangeAspect="1" noChangeArrowheads="1"/>
                    </pic:cNvPicPr>
                  </pic:nvPicPr>
                  <pic:blipFill>
                    <a:blip r:embed="rId8" cstate="print">
                      <a:lum contrast="60000"/>
                    </a:blip>
                    <a:srcRect l="19653"/>
                    <a:stretch>
                      <a:fillRect/>
                    </a:stretch>
                  </pic:blipFill>
                  <pic:spPr bwMode="auto">
                    <a:xfrm>
                      <a:off x="0" y="0"/>
                      <a:ext cx="3067050" cy="647700"/>
                    </a:xfrm>
                    <a:prstGeom prst="rect">
                      <a:avLst/>
                    </a:prstGeom>
                    <a:noFill/>
                    <a:ln w="9525">
                      <a:noFill/>
                      <a:miter lim="800000"/>
                      <a:headEnd/>
                      <a:tailEnd/>
                    </a:ln>
                  </pic:spPr>
                </pic:pic>
              </a:graphicData>
            </a:graphic>
          </wp:inline>
        </w:drawing>
      </w:r>
    </w:p>
    <w:p w:rsidR="0040228A" w:rsidRPr="001F00E9" w:rsidRDefault="0040228A" w:rsidP="003E2F9E"/>
    <w:p w:rsidR="0040228A" w:rsidRPr="003E2F9E" w:rsidRDefault="0040228A" w:rsidP="003E2F9E">
      <w:pPr>
        <w:rPr>
          <w:rStyle w:val="afb"/>
        </w:rPr>
      </w:pPr>
    </w:p>
    <w:p w:rsidR="00457672" w:rsidRPr="00E64F11" w:rsidRDefault="00457672" w:rsidP="00271526">
      <w:pPr>
        <w:pStyle w:val="13"/>
      </w:pPr>
      <w:r w:rsidRPr="00E64F11">
        <w:rPr>
          <w:rFonts w:hint="eastAsia"/>
        </w:rPr>
        <w:t>毕业设计（论文）开题报告</w:t>
      </w:r>
    </w:p>
    <w:p w:rsidR="00457672" w:rsidRPr="00E64F11" w:rsidRDefault="00457672" w:rsidP="00271526">
      <w:pPr>
        <w:pStyle w:val="22"/>
      </w:pPr>
      <w:r w:rsidRPr="00E64F11">
        <w:rPr>
          <w:rFonts w:hint="eastAsia"/>
        </w:rPr>
        <w:t>（含文献综述、外文翻译）</w:t>
      </w:r>
    </w:p>
    <w:p w:rsidR="0040228A" w:rsidRPr="003E2F9E" w:rsidRDefault="0040228A" w:rsidP="003E2F9E">
      <w:pPr>
        <w:rPr>
          <w:rStyle w:val="afb"/>
        </w:rPr>
      </w:pPr>
    </w:p>
    <w:p w:rsidR="0040228A" w:rsidRPr="001F00E9" w:rsidRDefault="00C64FF4" w:rsidP="003E2F9E">
      <w:pPr>
        <w:jc w:val="center"/>
      </w:pPr>
      <w:r>
        <w:rPr>
          <w:rFonts w:hint="eastAsia"/>
          <w:noProof/>
        </w:rPr>
        <w:drawing>
          <wp:inline distT="0" distB="0" distL="0" distR="0">
            <wp:extent cx="1111250" cy="1111250"/>
            <wp:effectExtent l="19050" t="0" r="0" b="0"/>
            <wp:docPr id="2" name="图片 2"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城市学院logo"/>
                    <pic:cNvPicPr>
                      <a:picLocks noChangeAspect="1" noChangeArrowheads="1"/>
                    </pic:cNvPicPr>
                  </pic:nvPicPr>
                  <pic:blipFill>
                    <a:blip r:embed="rId9" cstate="print"/>
                    <a:srcRect/>
                    <a:stretch>
                      <a:fillRect/>
                    </a:stretch>
                  </pic:blipFill>
                  <pic:spPr bwMode="auto">
                    <a:xfrm>
                      <a:off x="0" y="0"/>
                      <a:ext cx="1111250" cy="1111250"/>
                    </a:xfrm>
                    <a:prstGeom prst="rect">
                      <a:avLst/>
                    </a:prstGeom>
                    <a:noFill/>
                    <a:ln w="9525">
                      <a:noFill/>
                      <a:miter lim="800000"/>
                      <a:headEnd/>
                      <a:tailEnd/>
                    </a:ln>
                  </pic:spPr>
                </pic:pic>
              </a:graphicData>
            </a:graphic>
          </wp:inline>
        </w:drawing>
      </w:r>
    </w:p>
    <w:p w:rsidR="0040228A" w:rsidRPr="003E2F9E" w:rsidRDefault="0040228A" w:rsidP="006B2B04">
      <w:pPr>
        <w:rPr>
          <w:rStyle w:val="afb"/>
        </w:rPr>
      </w:pPr>
    </w:p>
    <w:p w:rsidR="0040228A" w:rsidRPr="003E2F9E" w:rsidRDefault="0040228A" w:rsidP="006B2B04">
      <w:pPr>
        <w:rPr>
          <w:rStyle w:val="afb"/>
        </w:rPr>
      </w:pPr>
    </w:p>
    <w:p w:rsidR="00E7639D" w:rsidRPr="00F7143C" w:rsidRDefault="00E7639D" w:rsidP="00E7639D">
      <w:pPr>
        <w:tabs>
          <w:tab w:val="left" w:pos="8400"/>
        </w:tabs>
        <w:spacing w:line="560" w:lineRule="exact"/>
        <w:ind w:rightChars="269" w:right="646" w:firstLineChars="131" w:firstLine="367"/>
        <w:rPr>
          <w:rStyle w:val="a5"/>
        </w:rPr>
      </w:pPr>
      <w:r w:rsidRPr="00294207">
        <w:rPr>
          <w:rStyle w:val="afa"/>
          <w:rFonts w:hint="eastAsia"/>
        </w:rPr>
        <w:t>题</w:t>
      </w:r>
      <w:r w:rsidRPr="00294207">
        <w:rPr>
          <w:rStyle w:val="afa"/>
          <w:rFonts w:hint="eastAsia"/>
        </w:rPr>
        <w:t xml:space="preserve">    </w:t>
      </w:r>
      <w:r w:rsidRPr="00294207">
        <w:rPr>
          <w:rStyle w:val="afa"/>
          <w:rFonts w:hint="eastAsia"/>
        </w:rPr>
        <w:t>目</w:t>
      </w:r>
      <w:r w:rsidRPr="00F7143C">
        <w:rPr>
          <w:rStyle w:val="afa"/>
          <w:rFonts w:hint="eastAsia"/>
        </w:rPr>
        <w:t xml:space="preserve"> </w:t>
      </w:r>
      <w:r w:rsidRPr="00F7143C">
        <w:rPr>
          <w:rStyle w:val="a5"/>
        </w:rPr>
        <w:t xml:space="preserve">   </w:t>
      </w:r>
      <w:r w:rsidR="00196AAA">
        <w:rPr>
          <w:rStyle w:val="a5"/>
          <w:rFonts w:ascii="黑体" w:eastAsia="黑体" w:hint="eastAsia"/>
          <w:sz w:val="32"/>
          <w:szCs w:val="32"/>
        </w:rPr>
        <w:t>基于python的个人网站</w:t>
      </w:r>
      <w:r w:rsidR="005C6161">
        <w:rPr>
          <w:rStyle w:val="a5"/>
          <w:rFonts w:ascii="黑体" w:eastAsia="黑体" w:hint="eastAsia"/>
          <w:sz w:val="32"/>
          <w:szCs w:val="32"/>
        </w:rPr>
        <w:t>设计与开发</w:t>
      </w:r>
      <w:r w:rsidRPr="00F7143C">
        <w:rPr>
          <w:rStyle w:val="a5"/>
        </w:rPr>
        <w:t xml:space="preserve">  </w:t>
      </w:r>
    </w:p>
    <w:p w:rsidR="00E7639D" w:rsidRPr="003E2F9E" w:rsidRDefault="00E7639D" w:rsidP="00E7639D">
      <w:pPr>
        <w:rPr>
          <w:rStyle w:val="afb"/>
        </w:rPr>
      </w:pPr>
    </w:p>
    <w:p w:rsidR="00E7639D" w:rsidRPr="00294207" w:rsidRDefault="00E7639D" w:rsidP="00E7639D">
      <w:pPr>
        <w:tabs>
          <w:tab w:val="left" w:pos="6615"/>
        </w:tabs>
        <w:spacing w:line="400" w:lineRule="exact"/>
        <w:ind w:rightChars="1169" w:right="2806" w:firstLineChars="514" w:firstLine="1439"/>
        <w:rPr>
          <w:rStyle w:val="-"/>
        </w:rPr>
      </w:pPr>
      <w:r w:rsidRPr="00294207">
        <w:rPr>
          <w:rStyle w:val="afb"/>
          <w:rFonts w:hint="eastAsia"/>
        </w:rPr>
        <w:t>姓</w:t>
      </w:r>
      <w:r w:rsidRPr="00294207">
        <w:rPr>
          <w:rStyle w:val="afb"/>
          <w:rFonts w:hint="eastAsia"/>
        </w:rPr>
        <w:t xml:space="preserve">    </w:t>
      </w:r>
      <w:r w:rsidRPr="00294207">
        <w:rPr>
          <w:rStyle w:val="afb"/>
          <w:rFonts w:hint="eastAsia"/>
        </w:rPr>
        <w:t>名</w:t>
      </w:r>
      <w:r w:rsidRPr="00294207">
        <w:rPr>
          <w:rStyle w:val="afb"/>
          <w:rFonts w:hint="eastAsia"/>
        </w:rPr>
        <w:t xml:space="preserve"> </w:t>
      </w:r>
      <w:r>
        <w:rPr>
          <w:rStyle w:val="afb"/>
          <w:rFonts w:hint="eastAsia"/>
        </w:rPr>
        <w:t xml:space="preserve"> </w:t>
      </w:r>
      <w:r w:rsidRPr="00294207">
        <w:rPr>
          <w:rStyle w:val="-"/>
          <w:rFonts w:hint="eastAsia"/>
        </w:rPr>
        <w:t xml:space="preserve"> </w:t>
      </w:r>
      <w:r w:rsidRPr="00294207">
        <w:rPr>
          <w:rStyle w:val="-"/>
        </w:rPr>
        <w:t xml:space="preserve">     </w:t>
      </w:r>
      <w:proofErr w:type="gramStart"/>
      <w:r w:rsidR="00F2585B">
        <w:rPr>
          <w:rStyle w:val="-"/>
          <w:rFonts w:hint="eastAsia"/>
        </w:rPr>
        <w:t>梁佳利</w:t>
      </w:r>
      <w:proofErr w:type="gramEnd"/>
      <w:r w:rsidRPr="00294207">
        <w:rPr>
          <w:rStyle w:val="-"/>
          <w:rFonts w:hint="eastAsia"/>
        </w:rPr>
        <w:t xml:space="preserve">        </w:t>
      </w:r>
      <w:r w:rsidRPr="00294207">
        <w:rPr>
          <w:rStyle w:val="-"/>
        </w:rPr>
        <w:t xml:space="preserve">    </w:t>
      </w:r>
      <w:r w:rsidRPr="00294207">
        <w:rPr>
          <w:rStyle w:val="-"/>
          <w:rFonts w:hint="eastAsia"/>
        </w:rPr>
        <w:t xml:space="preserve">      </w:t>
      </w:r>
    </w:p>
    <w:p w:rsidR="00E7639D" w:rsidRPr="006B2B04" w:rsidRDefault="00E7639D" w:rsidP="00E7639D">
      <w:pPr>
        <w:rPr>
          <w:rStyle w:val="afb"/>
        </w:rPr>
      </w:pPr>
    </w:p>
    <w:p w:rsidR="00E7639D" w:rsidRPr="00294207" w:rsidRDefault="00E7639D" w:rsidP="00E7639D">
      <w:pPr>
        <w:tabs>
          <w:tab w:val="left" w:pos="6615"/>
        </w:tabs>
        <w:spacing w:line="400" w:lineRule="exact"/>
        <w:ind w:rightChars="1169" w:right="2806" w:firstLineChars="514" w:firstLine="1439"/>
        <w:rPr>
          <w:rStyle w:val="afb"/>
        </w:rPr>
      </w:pPr>
      <w:r w:rsidRPr="00294207">
        <w:rPr>
          <w:rStyle w:val="afb"/>
          <w:rFonts w:hint="eastAsia"/>
        </w:rPr>
        <w:t>学</w:t>
      </w:r>
      <w:r w:rsidRPr="00294207">
        <w:rPr>
          <w:rStyle w:val="afb"/>
          <w:rFonts w:hint="eastAsia"/>
        </w:rPr>
        <w:t xml:space="preserve">    </w:t>
      </w:r>
      <w:r w:rsidRPr="00294207">
        <w:rPr>
          <w:rStyle w:val="afb"/>
          <w:rFonts w:hint="eastAsia"/>
        </w:rPr>
        <w:t>号</w:t>
      </w:r>
      <w:r w:rsidRPr="00294207">
        <w:rPr>
          <w:rStyle w:val="afb"/>
          <w:rFonts w:hint="eastAsia"/>
        </w:rPr>
        <w:t xml:space="preserve"> </w:t>
      </w:r>
      <w:r>
        <w:rPr>
          <w:rStyle w:val="afb"/>
          <w:rFonts w:hint="eastAsia"/>
        </w:rPr>
        <w:t xml:space="preserve"> </w:t>
      </w:r>
      <w:r w:rsidRPr="00294207">
        <w:rPr>
          <w:rStyle w:val="-"/>
          <w:rFonts w:hint="eastAsia"/>
        </w:rPr>
        <w:t xml:space="preserve"> </w:t>
      </w:r>
      <w:r w:rsidRPr="00294207">
        <w:rPr>
          <w:rStyle w:val="-"/>
        </w:rPr>
        <w:t xml:space="preserve">  </w:t>
      </w:r>
      <w:r w:rsidRPr="00294207">
        <w:rPr>
          <w:rStyle w:val="-"/>
          <w:rFonts w:hint="eastAsia"/>
        </w:rPr>
        <w:t xml:space="preserve"> </w:t>
      </w:r>
      <w:r w:rsidRPr="00294207">
        <w:rPr>
          <w:rStyle w:val="-"/>
        </w:rPr>
        <w:t xml:space="preserve">  </w:t>
      </w:r>
      <w:r w:rsidR="00F2585B">
        <w:rPr>
          <w:rStyle w:val="-"/>
        </w:rPr>
        <w:t>31501117</w:t>
      </w:r>
      <w:r w:rsidRPr="00294207">
        <w:rPr>
          <w:rStyle w:val="-"/>
        </w:rPr>
        <w:t xml:space="preserve">           </w:t>
      </w:r>
      <w:r w:rsidRPr="00294207">
        <w:rPr>
          <w:rStyle w:val="-"/>
          <w:rFonts w:hint="eastAsia"/>
        </w:rPr>
        <w:t xml:space="preserve">   </w:t>
      </w:r>
      <w:r w:rsidRPr="00294207">
        <w:rPr>
          <w:rStyle w:val="afb"/>
          <w:rFonts w:hint="eastAsia"/>
        </w:rPr>
        <w:t xml:space="preserve">   </w:t>
      </w:r>
    </w:p>
    <w:p w:rsidR="00E7639D" w:rsidRPr="006B2B04" w:rsidRDefault="00E7639D" w:rsidP="00E7639D">
      <w:pPr>
        <w:rPr>
          <w:rStyle w:val="afb"/>
        </w:rPr>
      </w:pPr>
    </w:p>
    <w:p w:rsidR="00E7639D" w:rsidRDefault="00E7639D" w:rsidP="00E7639D">
      <w:pPr>
        <w:tabs>
          <w:tab w:val="left" w:pos="6615"/>
        </w:tabs>
        <w:spacing w:line="400" w:lineRule="exact"/>
        <w:ind w:rightChars="1169" w:right="2806" w:firstLineChars="514" w:firstLine="1439"/>
        <w:rPr>
          <w:rStyle w:val="afb"/>
        </w:rPr>
      </w:pPr>
      <w:r w:rsidRPr="00294207">
        <w:rPr>
          <w:rStyle w:val="afb"/>
          <w:rFonts w:hint="eastAsia"/>
        </w:rPr>
        <w:t>专业班级</w:t>
      </w:r>
      <w:r w:rsidRPr="00294207">
        <w:rPr>
          <w:rStyle w:val="afb"/>
          <w:rFonts w:hint="eastAsia"/>
        </w:rPr>
        <w:t xml:space="preserve"> </w:t>
      </w:r>
      <w:r>
        <w:rPr>
          <w:rStyle w:val="afb"/>
          <w:rFonts w:hint="eastAsia"/>
        </w:rPr>
        <w:t xml:space="preserve"> </w:t>
      </w:r>
      <w:r w:rsidRPr="00294207">
        <w:rPr>
          <w:rStyle w:val="-"/>
        </w:rPr>
        <w:t xml:space="preserve"> </w:t>
      </w:r>
      <w:r>
        <w:rPr>
          <w:rStyle w:val="-"/>
          <w:rFonts w:hint="eastAsia"/>
        </w:rPr>
        <w:t xml:space="preserve"> </w:t>
      </w:r>
      <w:r w:rsidRPr="00294207">
        <w:rPr>
          <w:rStyle w:val="-"/>
          <w:rFonts w:hint="eastAsia"/>
        </w:rPr>
        <w:t xml:space="preserve"> </w:t>
      </w:r>
      <w:r w:rsidRPr="00294207">
        <w:rPr>
          <w:rStyle w:val="-"/>
        </w:rPr>
        <w:t xml:space="preserve"> </w:t>
      </w:r>
      <w:r w:rsidR="00F2585B">
        <w:rPr>
          <w:rStyle w:val="-"/>
          <w:rFonts w:hint="eastAsia"/>
        </w:rPr>
        <w:t>计算机</w:t>
      </w:r>
      <w:r w:rsidR="00F2585B">
        <w:rPr>
          <w:rStyle w:val="-"/>
          <w:rFonts w:hint="eastAsia"/>
        </w:rPr>
        <w:t>1502</w:t>
      </w:r>
      <w:r w:rsidR="000D06DF">
        <w:rPr>
          <w:rStyle w:val="-"/>
          <w:rFonts w:hint="eastAsia"/>
        </w:rPr>
        <w:t>班</w:t>
      </w:r>
      <w:r w:rsidRPr="00294207">
        <w:rPr>
          <w:rStyle w:val="-"/>
        </w:rPr>
        <w:t xml:space="preserve">         </w:t>
      </w:r>
      <w:r w:rsidRPr="00294207">
        <w:rPr>
          <w:rStyle w:val="-"/>
          <w:rFonts w:hint="eastAsia"/>
        </w:rPr>
        <w:t xml:space="preserve">   </w:t>
      </w:r>
      <w:r w:rsidRPr="00294207">
        <w:rPr>
          <w:rStyle w:val="afb"/>
          <w:rFonts w:hint="eastAsia"/>
        </w:rPr>
        <w:t xml:space="preserve"> </w:t>
      </w:r>
    </w:p>
    <w:p w:rsidR="00E7639D" w:rsidRDefault="00E7639D" w:rsidP="00E7639D">
      <w:pPr>
        <w:rPr>
          <w:rStyle w:val="afb"/>
        </w:rPr>
      </w:pPr>
    </w:p>
    <w:p w:rsidR="00E7639D" w:rsidRPr="001F00E9" w:rsidRDefault="00E7639D" w:rsidP="00291BA7">
      <w:pPr>
        <w:tabs>
          <w:tab w:val="left" w:pos="6615"/>
        </w:tabs>
        <w:spacing w:line="400" w:lineRule="exact"/>
        <w:ind w:rightChars="1169" w:right="2806" w:firstLineChars="514" w:firstLine="1439"/>
        <w:rPr>
          <w:bCs/>
        </w:rPr>
      </w:pPr>
      <w:r w:rsidRPr="00294207">
        <w:rPr>
          <w:rStyle w:val="afb"/>
          <w:rFonts w:hint="eastAsia"/>
        </w:rPr>
        <w:t>所在学院</w:t>
      </w:r>
      <w:r w:rsidRPr="00294207">
        <w:rPr>
          <w:rStyle w:val="afb"/>
        </w:rPr>
        <w:t xml:space="preserve"> </w:t>
      </w:r>
      <w:r w:rsidRPr="00294207">
        <w:rPr>
          <w:rStyle w:val="afb"/>
          <w:rFonts w:hint="eastAsia"/>
        </w:rPr>
        <w:t xml:space="preserve"> </w:t>
      </w:r>
      <w:r w:rsidRPr="00294207">
        <w:rPr>
          <w:rStyle w:val="-"/>
        </w:rPr>
        <w:t xml:space="preserve">    </w:t>
      </w:r>
      <w:r w:rsidR="00F2585B">
        <w:rPr>
          <w:rStyle w:val="-"/>
          <w:rFonts w:hint="eastAsia"/>
        </w:rPr>
        <w:t>计算机与计算科学</w:t>
      </w:r>
      <w:r>
        <w:rPr>
          <w:rStyle w:val="-"/>
          <w:rFonts w:hint="eastAsia"/>
        </w:rPr>
        <w:t xml:space="preserve">       </w:t>
      </w:r>
      <w:r w:rsidRPr="00294207">
        <w:rPr>
          <w:rStyle w:val="-"/>
        </w:rPr>
        <w:t xml:space="preserve"> </w:t>
      </w:r>
    </w:p>
    <w:p w:rsidR="00E7639D" w:rsidRPr="006B2B04" w:rsidRDefault="00E7639D" w:rsidP="00E7639D">
      <w:pPr>
        <w:rPr>
          <w:rStyle w:val="afb"/>
        </w:rPr>
      </w:pPr>
    </w:p>
    <w:p w:rsidR="00E7639D" w:rsidRPr="00294207" w:rsidRDefault="00E7639D" w:rsidP="00E7639D">
      <w:pPr>
        <w:tabs>
          <w:tab w:val="left" w:pos="6615"/>
        </w:tabs>
        <w:spacing w:line="400" w:lineRule="exact"/>
        <w:ind w:rightChars="1169" w:right="2806" w:firstLineChars="192" w:firstLine="538"/>
        <w:rPr>
          <w:rStyle w:val="afb"/>
        </w:rPr>
      </w:pPr>
      <w:r w:rsidRPr="00294207">
        <w:rPr>
          <w:rStyle w:val="afb"/>
          <w:rFonts w:hint="eastAsia"/>
        </w:rPr>
        <w:t>指导教师（职称）</w:t>
      </w:r>
      <w:r>
        <w:rPr>
          <w:rStyle w:val="afb"/>
          <w:rFonts w:hint="eastAsia"/>
        </w:rPr>
        <w:t xml:space="preserve"> </w:t>
      </w:r>
      <w:r w:rsidRPr="00294207">
        <w:rPr>
          <w:rStyle w:val="-"/>
        </w:rPr>
        <w:t xml:space="preserve"> </w:t>
      </w:r>
      <w:r w:rsidR="006C34A2">
        <w:rPr>
          <w:rStyle w:val="-"/>
          <w:rFonts w:hint="eastAsia"/>
        </w:rPr>
        <w:t>彭彬（</w:t>
      </w:r>
      <w:r w:rsidR="000633F5">
        <w:rPr>
          <w:rStyle w:val="-"/>
          <w:rFonts w:hint="eastAsia"/>
        </w:rPr>
        <w:t>讲师</w:t>
      </w:r>
      <w:r w:rsidR="006C34A2">
        <w:rPr>
          <w:rStyle w:val="-"/>
          <w:rFonts w:hint="eastAsia"/>
        </w:rPr>
        <w:t>）</w:t>
      </w:r>
      <w:r w:rsidRPr="00294207">
        <w:rPr>
          <w:rStyle w:val="-"/>
        </w:rPr>
        <w:t xml:space="preserve">       </w:t>
      </w:r>
      <w:r w:rsidRPr="000B537D">
        <w:rPr>
          <w:rStyle w:val="-"/>
          <w:rFonts w:hint="eastAsia"/>
        </w:rPr>
        <w:t xml:space="preserve">         </w:t>
      </w:r>
      <w:r>
        <w:rPr>
          <w:rStyle w:val="-"/>
          <w:rFonts w:hint="eastAsia"/>
        </w:rPr>
        <w:t xml:space="preserve">  </w:t>
      </w:r>
      <w:r w:rsidRPr="00294207">
        <w:rPr>
          <w:rStyle w:val="afb"/>
          <w:rFonts w:hint="eastAsia"/>
        </w:rPr>
        <w:t xml:space="preserve">   </w:t>
      </w:r>
    </w:p>
    <w:p w:rsidR="00271526" w:rsidRPr="00E7639D" w:rsidRDefault="00271526" w:rsidP="00271526">
      <w:pPr>
        <w:rPr>
          <w:rStyle w:val="afb"/>
        </w:rPr>
      </w:pPr>
    </w:p>
    <w:p w:rsidR="00271526" w:rsidRPr="006B2B04" w:rsidRDefault="00271526" w:rsidP="00271526">
      <w:pPr>
        <w:rPr>
          <w:rStyle w:val="afb"/>
        </w:rPr>
      </w:pPr>
    </w:p>
    <w:p w:rsidR="00271526" w:rsidRPr="006B2B04" w:rsidRDefault="00271526" w:rsidP="00271526">
      <w:pPr>
        <w:rPr>
          <w:rStyle w:val="afb"/>
        </w:rPr>
      </w:pPr>
    </w:p>
    <w:p w:rsidR="00271526" w:rsidRDefault="00271526" w:rsidP="00271526">
      <w:pPr>
        <w:jc w:val="center"/>
        <w:rPr>
          <w:rStyle w:val="afb"/>
        </w:rPr>
      </w:pPr>
    </w:p>
    <w:p w:rsidR="00271526" w:rsidRDefault="00271526" w:rsidP="00271526">
      <w:pPr>
        <w:jc w:val="center"/>
        <w:rPr>
          <w:rStyle w:val="afb"/>
        </w:rPr>
      </w:pPr>
    </w:p>
    <w:p w:rsidR="00271526" w:rsidRPr="00294207" w:rsidRDefault="00271526" w:rsidP="0071199C">
      <w:pPr>
        <w:jc w:val="center"/>
        <w:rPr>
          <w:rStyle w:val="afb"/>
        </w:rPr>
      </w:pPr>
      <w:r w:rsidRPr="00294207">
        <w:rPr>
          <w:rStyle w:val="afb"/>
          <w:rFonts w:hint="eastAsia"/>
        </w:rPr>
        <w:t>二○</w:t>
      </w:r>
      <w:r w:rsidR="00AA675F" w:rsidRPr="00ED248B">
        <w:rPr>
          <w:rStyle w:val="-"/>
          <w:rFonts w:hint="eastAsia"/>
          <w:u w:val="none"/>
        </w:rPr>
        <w:t>一</w:t>
      </w:r>
      <w:r w:rsidR="00746F6A">
        <w:rPr>
          <w:rStyle w:val="-"/>
          <w:rFonts w:hint="eastAsia"/>
          <w:u w:val="none"/>
        </w:rPr>
        <w:t>八</w:t>
      </w:r>
      <w:r w:rsidRPr="00294207">
        <w:rPr>
          <w:rStyle w:val="afb"/>
          <w:rFonts w:hint="eastAsia"/>
        </w:rPr>
        <w:t xml:space="preserve"> </w:t>
      </w:r>
      <w:r w:rsidRPr="00294207">
        <w:rPr>
          <w:rStyle w:val="afb"/>
          <w:rFonts w:hint="eastAsia"/>
        </w:rPr>
        <w:t>年</w:t>
      </w:r>
      <w:r w:rsidRPr="00294207">
        <w:rPr>
          <w:rStyle w:val="afb"/>
          <w:rFonts w:hint="eastAsia"/>
        </w:rPr>
        <w:t xml:space="preserve"> </w:t>
      </w:r>
      <w:r w:rsidR="00AA675F" w:rsidRPr="00ED248B">
        <w:rPr>
          <w:rStyle w:val="-"/>
          <w:rFonts w:hint="eastAsia"/>
          <w:u w:val="none"/>
        </w:rPr>
        <w:t>十二</w:t>
      </w:r>
      <w:r w:rsidRPr="00294207">
        <w:rPr>
          <w:rStyle w:val="afb"/>
          <w:rFonts w:hint="eastAsia"/>
        </w:rPr>
        <w:t xml:space="preserve"> </w:t>
      </w:r>
      <w:r w:rsidRPr="00294207">
        <w:rPr>
          <w:rStyle w:val="afb"/>
          <w:rFonts w:hint="eastAsia"/>
        </w:rPr>
        <w:t>月</w:t>
      </w:r>
      <w:r w:rsidRPr="00294207">
        <w:rPr>
          <w:rStyle w:val="afb"/>
          <w:rFonts w:hint="eastAsia"/>
        </w:rPr>
        <w:t xml:space="preserve"> </w:t>
      </w:r>
      <w:r w:rsidR="00AA675F" w:rsidRPr="00ED248B">
        <w:rPr>
          <w:rStyle w:val="-"/>
          <w:rFonts w:hint="eastAsia"/>
          <w:u w:val="none"/>
        </w:rPr>
        <w:t>三十一</w:t>
      </w:r>
      <w:r w:rsidRPr="00294207">
        <w:rPr>
          <w:rStyle w:val="afb"/>
          <w:rFonts w:hint="eastAsia"/>
        </w:rPr>
        <w:t xml:space="preserve"> </w:t>
      </w:r>
      <w:r w:rsidRPr="00294207">
        <w:rPr>
          <w:rStyle w:val="afb"/>
          <w:rFonts w:hint="eastAsia"/>
        </w:rPr>
        <w:t>日</w:t>
      </w:r>
    </w:p>
    <w:p w:rsidR="00096CB5" w:rsidRPr="00271526" w:rsidRDefault="00096CB5" w:rsidP="00946723"/>
    <w:p w:rsidR="004E62E6" w:rsidRPr="00746F6A" w:rsidRDefault="004E62E6" w:rsidP="00601A3D">
      <w:pPr>
        <w:sectPr w:rsidR="004E62E6" w:rsidRPr="00746F6A" w:rsidSect="00464318">
          <w:headerReference w:type="default" r:id="rId10"/>
          <w:footerReference w:type="even" r:id="rId11"/>
          <w:footerReference w:type="default" r:id="rId12"/>
          <w:footerReference w:type="first" r:id="rId13"/>
          <w:pgSz w:w="11906" w:h="16838" w:code="9"/>
          <w:pgMar w:top="1418" w:right="1701" w:bottom="1701" w:left="1701" w:header="992" w:footer="992" w:gutter="0"/>
          <w:cols w:space="425"/>
          <w:titlePg/>
          <w:docGrid w:linePitch="312"/>
        </w:sectPr>
      </w:pPr>
    </w:p>
    <w:p w:rsidR="00096CB5" w:rsidRPr="001152E2" w:rsidRDefault="00096CB5" w:rsidP="00601A3D"/>
    <w:p w:rsidR="00096CB5" w:rsidRDefault="00096CB5" w:rsidP="00601A3D"/>
    <w:p w:rsidR="00096CB5" w:rsidRDefault="00096CB5" w:rsidP="00601A3D"/>
    <w:p w:rsidR="00601A3D" w:rsidRDefault="00601A3D" w:rsidP="00601A3D"/>
    <w:p w:rsidR="00601A3D" w:rsidRDefault="00601A3D" w:rsidP="00601A3D"/>
    <w:p w:rsidR="00601A3D" w:rsidRDefault="00601A3D" w:rsidP="00601A3D"/>
    <w:p w:rsidR="00601A3D" w:rsidRDefault="00601A3D" w:rsidP="00601A3D"/>
    <w:p w:rsidR="00946723" w:rsidRDefault="00946723" w:rsidP="00601A3D"/>
    <w:p w:rsidR="00096CB5" w:rsidRDefault="00096CB5" w:rsidP="00601A3D"/>
    <w:p w:rsidR="00096CB5" w:rsidRDefault="00096CB5" w:rsidP="00946723">
      <w:pPr>
        <w:pStyle w:val="13"/>
      </w:pPr>
      <w:r>
        <w:rPr>
          <w:rFonts w:hint="eastAsia"/>
        </w:rPr>
        <w:t>毕业设计（论文）</w:t>
      </w:r>
    </w:p>
    <w:p w:rsidR="00096CB5" w:rsidRDefault="00096CB5" w:rsidP="00946723"/>
    <w:p w:rsidR="00946723" w:rsidRDefault="00946723" w:rsidP="00946723"/>
    <w:p w:rsidR="00946723" w:rsidRDefault="00946723" w:rsidP="00946723"/>
    <w:p w:rsidR="00096CB5" w:rsidRDefault="00096CB5" w:rsidP="00946723">
      <w:pPr>
        <w:pStyle w:val="32"/>
      </w:pPr>
      <w:r>
        <w:rPr>
          <w:rFonts w:hint="eastAsia"/>
        </w:rPr>
        <w:t>开</w:t>
      </w:r>
      <w:r>
        <w:rPr>
          <w:rFonts w:hint="eastAsia"/>
        </w:rPr>
        <w:t xml:space="preserve"> </w:t>
      </w:r>
      <w:r>
        <w:rPr>
          <w:rFonts w:hint="eastAsia"/>
        </w:rPr>
        <w:t>题</w:t>
      </w:r>
      <w:r>
        <w:rPr>
          <w:rFonts w:hint="eastAsia"/>
        </w:rPr>
        <w:t xml:space="preserve"> </w:t>
      </w:r>
      <w:r>
        <w:rPr>
          <w:rFonts w:hint="eastAsia"/>
        </w:rPr>
        <w:t>报</w:t>
      </w:r>
      <w:r>
        <w:rPr>
          <w:rFonts w:hint="eastAsia"/>
        </w:rPr>
        <w:t xml:space="preserve"> </w:t>
      </w:r>
      <w:r>
        <w:rPr>
          <w:rFonts w:hint="eastAsia"/>
        </w:rPr>
        <w:t>告</w:t>
      </w:r>
    </w:p>
    <w:p w:rsidR="00096CB5" w:rsidRDefault="00096CB5" w:rsidP="00397680"/>
    <w:p w:rsidR="00397680" w:rsidRDefault="00397680" w:rsidP="00397680"/>
    <w:p w:rsidR="00EA51AE" w:rsidRDefault="00096CB5" w:rsidP="00EA51AE">
      <w:pPr>
        <w:pStyle w:val="42"/>
      </w:pPr>
      <w:r>
        <w:rPr>
          <w:rFonts w:hint="eastAsia"/>
        </w:rPr>
        <w:t>（包括选题的意义、可行性分析、研究的内容、研究方法、</w:t>
      </w:r>
    </w:p>
    <w:p w:rsidR="006A6855" w:rsidRDefault="00096CB5" w:rsidP="00EA51AE">
      <w:pPr>
        <w:pStyle w:val="42"/>
      </w:pPr>
      <w:r>
        <w:rPr>
          <w:rFonts w:hint="eastAsia"/>
        </w:rPr>
        <w:t>拟解决的关键问题、预期结果、研究进度计划等）</w:t>
      </w:r>
    </w:p>
    <w:p w:rsidR="00535E57" w:rsidRDefault="00535E57" w:rsidP="00EA51AE">
      <w:pPr>
        <w:pStyle w:val="42"/>
      </w:pPr>
    </w:p>
    <w:p w:rsidR="005D017C" w:rsidRDefault="005D017C" w:rsidP="00EA51AE">
      <w:pPr>
        <w:pStyle w:val="42"/>
      </w:pPr>
    </w:p>
    <w:p w:rsidR="005D017C" w:rsidRPr="005D017C" w:rsidRDefault="005D017C" w:rsidP="005D017C"/>
    <w:p w:rsidR="005D017C" w:rsidRPr="005D017C" w:rsidRDefault="005D017C" w:rsidP="005D017C"/>
    <w:p w:rsidR="005D017C" w:rsidRPr="005D017C" w:rsidRDefault="005D017C" w:rsidP="005D017C"/>
    <w:p w:rsidR="005D017C" w:rsidRPr="005D017C" w:rsidRDefault="005D017C" w:rsidP="005D017C"/>
    <w:p w:rsidR="005D017C" w:rsidRPr="005D017C" w:rsidRDefault="005D017C" w:rsidP="005D017C"/>
    <w:p w:rsidR="005D017C" w:rsidRPr="005D017C" w:rsidRDefault="005D017C" w:rsidP="005D017C"/>
    <w:p w:rsidR="005D017C" w:rsidRPr="005D017C" w:rsidRDefault="005D017C" w:rsidP="005D017C"/>
    <w:p w:rsidR="005D017C" w:rsidRPr="005D017C" w:rsidRDefault="005D017C" w:rsidP="005D017C"/>
    <w:p w:rsidR="005D017C" w:rsidRPr="005D017C" w:rsidRDefault="005D017C" w:rsidP="005D017C"/>
    <w:p w:rsidR="005D017C" w:rsidRPr="005D017C" w:rsidRDefault="005D017C" w:rsidP="005D017C">
      <w:pPr>
        <w:jc w:val="center"/>
      </w:pPr>
    </w:p>
    <w:p w:rsidR="005D017C" w:rsidRPr="005D017C" w:rsidRDefault="005D017C" w:rsidP="005D017C"/>
    <w:p w:rsidR="00535E57" w:rsidRPr="005D017C" w:rsidRDefault="00535E57" w:rsidP="005D017C">
      <w:pPr>
        <w:sectPr w:rsidR="00535E57" w:rsidRPr="005D017C" w:rsidSect="00464318">
          <w:headerReference w:type="default" r:id="rId14"/>
          <w:pgSz w:w="11906" w:h="16838" w:code="9"/>
          <w:pgMar w:top="1418" w:right="1701" w:bottom="1701" w:left="1701" w:header="992" w:footer="992" w:gutter="0"/>
          <w:pgNumType w:start="1"/>
          <w:cols w:space="425"/>
          <w:docGrid w:linePitch="312"/>
        </w:sectPr>
      </w:pPr>
    </w:p>
    <w:p w:rsidR="00096CB5" w:rsidRPr="001F00E9" w:rsidRDefault="00096CB5" w:rsidP="00096CB5">
      <w:pPr>
        <w:pStyle w:val="2"/>
      </w:pPr>
      <w:r w:rsidRPr="00F7143C">
        <w:lastRenderedPageBreak/>
        <w:t>1.</w:t>
      </w:r>
      <w:r>
        <w:rPr>
          <w:rFonts w:hint="eastAsia"/>
        </w:rPr>
        <w:t xml:space="preserve"> </w:t>
      </w:r>
      <w:r w:rsidRPr="00E7639D">
        <w:t>选题的背景和意义</w:t>
      </w:r>
    </w:p>
    <w:p w:rsidR="00096CB5" w:rsidRDefault="00561AC0" w:rsidP="00665890">
      <w:pPr>
        <w:pStyle w:val="aff4"/>
      </w:pPr>
      <w:r>
        <w:rPr>
          <w:rFonts w:hint="eastAsia"/>
        </w:rPr>
        <w:t>如今个人网站已经成为人们沟通交流展现自我发表接受信息的新的形式，不仅对</w:t>
      </w:r>
      <w:r w:rsidRPr="004E4B28">
        <w:rPr>
          <w:rFonts w:hint="eastAsia"/>
        </w:rPr>
        <w:t>传统交流</w:t>
      </w:r>
      <w:r w:rsidR="005C6161" w:rsidRPr="004E4B28">
        <w:rPr>
          <w:rFonts w:hint="eastAsia"/>
        </w:rPr>
        <w:t>工具和</w:t>
      </w:r>
      <w:r w:rsidRPr="004E4B28">
        <w:rPr>
          <w:rFonts w:hint="eastAsia"/>
        </w:rPr>
        <w:t>信息媒体产生了</w:t>
      </w:r>
      <w:r>
        <w:rPr>
          <w:rFonts w:hint="eastAsia"/>
        </w:rPr>
        <w:t>巨大的冲击</w:t>
      </w:r>
      <w:r w:rsidR="009534D4">
        <w:rPr>
          <w:rFonts w:hint="eastAsia"/>
        </w:rPr>
        <w:t>，同时也带来了一场大规模的社会革命，作为社交媒体的一部分，对生活就业、政府和法律等方面都带来了巨大的影响。本次选题意义在于利用现今的网站开发</w:t>
      </w:r>
      <w:r w:rsidR="003503B8">
        <w:rPr>
          <w:rFonts w:hint="eastAsia"/>
        </w:rPr>
        <w:t>技术，建设一个更加开放，安全，便捷使用以及更加完善的个人网站，使</w:t>
      </w:r>
      <w:r w:rsidR="009534D4">
        <w:rPr>
          <w:rFonts w:hint="eastAsia"/>
        </w:rPr>
        <w:t>人们能够更好的享受互联网带来的便利。</w:t>
      </w:r>
    </w:p>
    <w:p w:rsidR="00096CB5" w:rsidRPr="00F7143C" w:rsidRDefault="00096CB5" w:rsidP="00096CB5">
      <w:pPr>
        <w:pStyle w:val="3"/>
      </w:pPr>
      <w:r w:rsidRPr="00EC3CFD">
        <w:rPr>
          <w:rFonts w:hint="eastAsia"/>
        </w:rPr>
        <w:t>1.1</w:t>
      </w:r>
      <w:r>
        <w:rPr>
          <w:rFonts w:hint="eastAsia"/>
        </w:rPr>
        <w:t xml:space="preserve"> </w:t>
      </w:r>
      <w:r w:rsidRPr="00E7639D">
        <w:t>选题的背景</w:t>
      </w:r>
    </w:p>
    <w:p w:rsidR="00A9764F" w:rsidRDefault="003F2D30" w:rsidP="00665890">
      <w:pPr>
        <w:pStyle w:val="aff4"/>
      </w:pPr>
      <w:r>
        <w:rPr>
          <w:rFonts w:hint="eastAsia"/>
        </w:rPr>
        <w:t>随着互联网与人们生活日益密切以及网络技术的飞速进步，传统的交流媒介、交流方式还有交流对象都发生革命性的变化，个人网站飞速兴起并且逐渐成为了人们网络生活中不可或缺的一部分。个人网站是一个人们展现自我，与人交流的强大工具。作为社交网站的一部分，个人网站上课可以发布文章、图片和聊天，并且读者能够留下自己评论。</w:t>
      </w:r>
      <w:r w:rsidR="00561AC0">
        <w:rPr>
          <w:rFonts w:hint="eastAsia"/>
        </w:rPr>
        <w:t>随着信息的全球化，越来越多的人们希望通过个人网站了解相隔异地朋友的信息，如果能抓住这个时机，适时的推出新颖方便的个人网站系统，那一定能够使得国内个人网站企业提升一个台阶。</w:t>
      </w:r>
    </w:p>
    <w:p w:rsidR="00096CB5" w:rsidRPr="00EC3CFD" w:rsidRDefault="00096CB5" w:rsidP="00096CB5">
      <w:pPr>
        <w:pStyle w:val="3"/>
        <w:rPr>
          <w:szCs w:val="30"/>
        </w:rPr>
      </w:pPr>
      <w:r w:rsidRPr="00EC3CFD">
        <w:rPr>
          <w:rFonts w:hint="eastAsia"/>
        </w:rPr>
        <w:t>1.2</w:t>
      </w:r>
      <w:r>
        <w:rPr>
          <w:rFonts w:hint="eastAsia"/>
        </w:rPr>
        <w:t xml:space="preserve"> </w:t>
      </w:r>
      <w:r w:rsidRPr="00E7639D">
        <w:t>国内外研究现状</w:t>
      </w:r>
    </w:p>
    <w:p w:rsidR="00096CB5" w:rsidRDefault="009534D4" w:rsidP="00665890">
      <w:pPr>
        <w:pStyle w:val="aff4"/>
      </w:pPr>
      <w:r>
        <w:rPr>
          <w:rFonts w:hint="eastAsia"/>
        </w:rPr>
        <w:t>个人网站作为社交媒体的一部分在国外正在不同领域，发挥着越来越来大的作用</w:t>
      </w:r>
      <w:r w:rsidR="003503B8">
        <w:rPr>
          <w:rFonts w:hint="eastAsia"/>
        </w:rPr>
        <w:t>。以国外的</w:t>
      </w:r>
      <w:proofErr w:type="spellStart"/>
      <w:r w:rsidR="003503B8">
        <w:rPr>
          <w:rFonts w:hint="eastAsia"/>
        </w:rPr>
        <w:t>facebook</w:t>
      </w:r>
      <w:proofErr w:type="spellEnd"/>
      <w:r w:rsidR="003503B8">
        <w:rPr>
          <w:rFonts w:hint="eastAsia"/>
        </w:rPr>
        <w:t>，</w:t>
      </w:r>
      <w:r w:rsidR="003503B8">
        <w:rPr>
          <w:rFonts w:hint="eastAsia"/>
        </w:rPr>
        <w:t>twitter</w:t>
      </w:r>
      <w:r w:rsidR="003503B8">
        <w:rPr>
          <w:rFonts w:hint="eastAsia"/>
        </w:rPr>
        <w:t>为代表，发挥的作用已经远远超过了其本身，在政治与经济生活中都扮演了举足轻重的角色。个人网站的形式也十分多样化，人们除了分享文字图片外，人们还可以发布音频，视频，发起投票和调研等。因此个人网站每天都产生巨大的信息量。国内个人网站发展的势头很猛，一大批个人网站如雨后春笋般兴起，</w:t>
      </w:r>
      <w:r w:rsidR="005C6161" w:rsidRPr="004E4B28">
        <w:rPr>
          <w:rFonts w:hint="eastAsia"/>
        </w:rPr>
        <w:t>我曾经在移动应用开发课程中制作一款主题为新闻时事的</w:t>
      </w:r>
      <w:proofErr w:type="gramStart"/>
      <w:r w:rsidR="005C6161" w:rsidRPr="004E4B28">
        <w:rPr>
          <w:rFonts w:hint="eastAsia"/>
        </w:rPr>
        <w:t>个人博客</w:t>
      </w:r>
      <w:proofErr w:type="gramEnd"/>
      <w:r w:rsidR="005C6161" w:rsidRPr="004E4B28">
        <w:rPr>
          <w:rFonts w:hint="eastAsia"/>
        </w:rPr>
        <w:t>app</w:t>
      </w:r>
      <w:r w:rsidR="005C6161" w:rsidRPr="004E4B28">
        <w:rPr>
          <w:rFonts w:hint="eastAsia"/>
        </w:rPr>
        <w:t>，主要功能为</w:t>
      </w:r>
      <w:r w:rsidR="009E229E" w:rsidRPr="004E4B28">
        <w:rPr>
          <w:rFonts w:hint="eastAsia"/>
        </w:rPr>
        <w:t>发表</w:t>
      </w:r>
      <w:proofErr w:type="gramStart"/>
      <w:r w:rsidR="009E229E" w:rsidRPr="004E4B28">
        <w:rPr>
          <w:rFonts w:hint="eastAsia"/>
        </w:rPr>
        <w:t>个人博客与</w:t>
      </w:r>
      <w:proofErr w:type="gramEnd"/>
      <w:r w:rsidR="009E229E" w:rsidRPr="004E4B28">
        <w:rPr>
          <w:rFonts w:hint="eastAsia"/>
        </w:rPr>
        <w:t>图片，</w:t>
      </w:r>
      <w:r w:rsidR="005C6161" w:rsidRPr="004E4B28">
        <w:rPr>
          <w:rFonts w:hint="eastAsia"/>
        </w:rPr>
        <w:t>浏览当今新闻时事和好友发表</w:t>
      </w:r>
      <w:proofErr w:type="gramStart"/>
      <w:r w:rsidR="005C6161" w:rsidRPr="004E4B28">
        <w:rPr>
          <w:rFonts w:hint="eastAsia"/>
        </w:rPr>
        <w:t>的博客内容</w:t>
      </w:r>
      <w:proofErr w:type="gramEnd"/>
      <w:r w:rsidR="005C6161" w:rsidRPr="004E4B28">
        <w:rPr>
          <w:rFonts w:hint="eastAsia"/>
        </w:rPr>
        <w:t>，并且对相关文本与图片进行评论</w:t>
      </w:r>
      <w:r w:rsidR="009E229E" w:rsidRPr="004E4B28">
        <w:rPr>
          <w:rFonts w:hint="eastAsia"/>
        </w:rPr>
        <w:t>修改于删除，本次毕业设计的想法基于这些内容，并做了功能上的扩充，最典型的就是增加了实时聊天的功能</w:t>
      </w:r>
      <w:r w:rsidR="009E229E" w:rsidRPr="00665890">
        <w:rPr>
          <w:rFonts w:hint="eastAsia"/>
        </w:rPr>
        <w:t>。</w:t>
      </w:r>
      <w:r w:rsidR="00C75E38">
        <w:rPr>
          <w:rFonts w:hint="eastAsia"/>
        </w:rPr>
        <w:t>在如今这个数字化的世界里，不管国内还是国外</w:t>
      </w:r>
      <w:r w:rsidR="00070E93">
        <w:rPr>
          <w:rFonts w:hint="eastAsia"/>
        </w:rPr>
        <w:t>，人们的工作与生活都很大的依赖</w:t>
      </w:r>
      <w:r w:rsidR="00070E93">
        <w:rPr>
          <w:rFonts w:hint="eastAsia"/>
        </w:rPr>
        <w:lastRenderedPageBreak/>
        <w:t>于网络，个人网站的出现正式随着这种变化而兴起，成为人们信息交流的新场所</w:t>
      </w:r>
      <w:r w:rsidR="00DF6F19">
        <w:rPr>
          <w:rFonts w:hint="eastAsia"/>
        </w:rPr>
        <w:t>。</w:t>
      </w:r>
    </w:p>
    <w:p w:rsidR="005555E4" w:rsidRPr="001F00E9" w:rsidRDefault="005555E4" w:rsidP="00665890">
      <w:pPr>
        <w:pStyle w:val="aff4"/>
      </w:pPr>
    </w:p>
    <w:p w:rsidR="00096CB5" w:rsidRPr="00EC3CFD" w:rsidRDefault="00096CB5" w:rsidP="00096CB5">
      <w:pPr>
        <w:pStyle w:val="3"/>
      </w:pPr>
      <w:r w:rsidRPr="00EC3CFD">
        <w:rPr>
          <w:rFonts w:hint="eastAsia"/>
        </w:rPr>
        <w:t>1.</w:t>
      </w:r>
      <w:r>
        <w:rPr>
          <w:rFonts w:hint="eastAsia"/>
        </w:rPr>
        <w:t xml:space="preserve">3 </w:t>
      </w:r>
      <w:r w:rsidRPr="00E7639D">
        <w:t>发展趋势</w:t>
      </w:r>
    </w:p>
    <w:p w:rsidR="00096CB5" w:rsidRDefault="00DF6F19" w:rsidP="00665890">
      <w:pPr>
        <w:pStyle w:val="aff4"/>
      </w:pPr>
      <w:r>
        <w:rPr>
          <w:rFonts w:hint="eastAsia"/>
        </w:rPr>
        <w:t>国外一些欧美国家中，在这方面有着更加长久的历史与积淀，因此个人网站发展更加成熟。而国内个人网站的出现与</w:t>
      </w:r>
      <w:proofErr w:type="gramStart"/>
      <w:r>
        <w:rPr>
          <w:rFonts w:hint="eastAsia"/>
        </w:rPr>
        <w:t>普及较</w:t>
      </w:r>
      <w:proofErr w:type="gramEnd"/>
      <w:r>
        <w:rPr>
          <w:rFonts w:hint="eastAsia"/>
        </w:rPr>
        <w:t>落后，且加上一些政策的限制，发展不如发达国家，但如今国内的势头不输国外。个人网站的开发方式多种多样，目前</w:t>
      </w:r>
      <w:proofErr w:type="spellStart"/>
      <w:r>
        <w:rPr>
          <w:rFonts w:hint="eastAsia"/>
        </w:rPr>
        <w:t>html+JavaScript</w:t>
      </w:r>
      <w:proofErr w:type="spellEnd"/>
      <w:r>
        <w:rPr>
          <w:rFonts w:hint="eastAsia"/>
        </w:rPr>
        <w:t>是主流的前端页面制作，不论国内国外都是如此。而服务端的开发则有所差异，</w:t>
      </w:r>
      <w:r w:rsidR="001002E5">
        <w:rPr>
          <w:rFonts w:hint="eastAsia"/>
        </w:rPr>
        <w:t>国内的</w:t>
      </w:r>
      <w:r w:rsidR="001002E5">
        <w:rPr>
          <w:rFonts w:hint="eastAsia"/>
        </w:rPr>
        <w:t>python</w:t>
      </w:r>
      <w:r w:rsidR="001002E5">
        <w:rPr>
          <w:rFonts w:hint="eastAsia"/>
        </w:rPr>
        <w:t>制作的网站还在少数，国外在网站制作上使用</w:t>
      </w:r>
      <w:r w:rsidR="001002E5">
        <w:rPr>
          <w:rFonts w:hint="eastAsia"/>
        </w:rPr>
        <w:t>python</w:t>
      </w:r>
      <w:r w:rsidR="001002E5">
        <w:rPr>
          <w:rFonts w:hint="eastAsia"/>
        </w:rPr>
        <w:t>语言的不在少数，例如</w:t>
      </w:r>
      <w:proofErr w:type="spellStart"/>
      <w:r w:rsidR="001002E5">
        <w:rPr>
          <w:rFonts w:hint="eastAsia"/>
        </w:rPr>
        <w:t>youtube</w:t>
      </w:r>
      <w:proofErr w:type="spellEnd"/>
      <w:r w:rsidR="001002E5">
        <w:rPr>
          <w:rFonts w:hint="eastAsia"/>
        </w:rPr>
        <w:t>就是用</w:t>
      </w:r>
      <w:r w:rsidR="001002E5">
        <w:rPr>
          <w:rFonts w:hint="eastAsia"/>
        </w:rPr>
        <w:t>python</w:t>
      </w:r>
      <w:r w:rsidR="001002E5">
        <w:rPr>
          <w:rFonts w:hint="eastAsia"/>
        </w:rPr>
        <w:t>编写的。</w:t>
      </w:r>
      <w:r w:rsidR="001002E5" w:rsidRPr="004E4B28">
        <w:rPr>
          <w:rFonts w:hint="eastAsia"/>
        </w:rPr>
        <w:t>目前</w:t>
      </w:r>
      <w:r w:rsidR="001002E5" w:rsidRPr="004E4B28">
        <w:rPr>
          <w:rFonts w:hint="eastAsia"/>
        </w:rPr>
        <w:t>python</w:t>
      </w:r>
      <w:r w:rsidR="009E229E" w:rsidRPr="004E4B28">
        <w:rPr>
          <w:rFonts w:hint="eastAsia"/>
        </w:rPr>
        <w:t>的使用已经非常普及，家喻户晓</w:t>
      </w:r>
      <w:r w:rsidR="001002E5" w:rsidRPr="004E4B28">
        <w:rPr>
          <w:rFonts w:hint="eastAsia"/>
        </w:rPr>
        <w:t>的</w:t>
      </w:r>
      <w:proofErr w:type="spellStart"/>
      <w:r w:rsidR="001002E5" w:rsidRPr="004E4B28">
        <w:rPr>
          <w:rFonts w:hint="eastAsia"/>
        </w:rPr>
        <w:t>pythonweb</w:t>
      </w:r>
      <w:proofErr w:type="spellEnd"/>
      <w:r w:rsidR="001002E5" w:rsidRPr="004E4B28">
        <w:rPr>
          <w:rFonts w:hint="eastAsia"/>
        </w:rPr>
        <w:t>框架</w:t>
      </w:r>
      <w:r w:rsidR="00BF18DF" w:rsidRPr="004E4B28">
        <w:rPr>
          <w:rFonts w:hint="eastAsia"/>
        </w:rPr>
        <w:t>有</w:t>
      </w:r>
      <w:proofErr w:type="spellStart"/>
      <w:r w:rsidR="001002E5" w:rsidRPr="004E4B28">
        <w:rPr>
          <w:rFonts w:hint="eastAsia"/>
        </w:rPr>
        <w:t>Django</w:t>
      </w:r>
      <w:proofErr w:type="spellEnd"/>
      <w:r w:rsidR="001002E5" w:rsidRPr="00665890">
        <w:rPr>
          <w:rFonts w:hint="eastAsia"/>
        </w:rPr>
        <w:t>，</w:t>
      </w:r>
      <w:r w:rsidR="001002E5" w:rsidRPr="001002E5">
        <w:rPr>
          <w:rFonts w:hint="eastAsia"/>
        </w:rPr>
        <w:t>支持异步高并发的</w:t>
      </w:r>
      <w:r w:rsidR="001002E5" w:rsidRPr="001002E5">
        <w:rPr>
          <w:rFonts w:hint="eastAsia"/>
        </w:rPr>
        <w:t>Tornado</w:t>
      </w:r>
      <w:r w:rsidR="001002E5" w:rsidRPr="001002E5">
        <w:rPr>
          <w:rFonts w:hint="eastAsia"/>
        </w:rPr>
        <w:t>框架，短小精悍的</w:t>
      </w:r>
      <w:proofErr w:type="spellStart"/>
      <w:r w:rsidR="001002E5" w:rsidRPr="001002E5">
        <w:rPr>
          <w:rFonts w:hint="eastAsia"/>
        </w:rPr>
        <w:t>flask,bottle</w:t>
      </w:r>
      <w:proofErr w:type="spellEnd"/>
      <w:r w:rsidR="001002E5">
        <w:rPr>
          <w:rFonts w:hint="eastAsia"/>
        </w:rPr>
        <w:t>，这些技术使得个人网站的开发更加便捷快速。如果在未来在</w:t>
      </w:r>
      <w:r w:rsidR="001002E5">
        <w:rPr>
          <w:rFonts w:hint="eastAsia"/>
        </w:rPr>
        <w:t>web</w:t>
      </w:r>
      <w:r w:rsidR="001002E5">
        <w:rPr>
          <w:rFonts w:hint="eastAsia"/>
        </w:rPr>
        <w:t>开发上，</w:t>
      </w:r>
      <w:r w:rsidR="001002E5">
        <w:rPr>
          <w:rFonts w:hint="eastAsia"/>
        </w:rPr>
        <w:t>python</w:t>
      </w:r>
      <w:r w:rsidR="001002E5">
        <w:rPr>
          <w:rFonts w:hint="eastAsia"/>
        </w:rPr>
        <w:t>能与</w:t>
      </w:r>
      <w:r w:rsidR="001002E5">
        <w:rPr>
          <w:rFonts w:hint="eastAsia"/>
        </w:rPr>
        <w:t>Java</w:t>
      </w:r>
      <w:r w:rsidR="001002E5">
        <w:rPr>
          <w:rFonts w:hint="eastAsia"/>
        </w:rPr>
        <w:t>更好的结合，那将会大大推动相关领域的进步。</w:t>
      </w:r>
    </w:p>
    <w:p w:rsidR="004E4B28" w:rsidRPr="004E4B28" w:rsidRDefault="004E4B28" w:rsidP="004E4B28">
      <w:pPr>
        <w:keepNext/>
        <w:keepLines/>
        <w:spacing w:before="260" w:after="260" w:line="360" w:lineRule="auto"/>
        <w:outlineLvl w:val="1"/>
        <w:rPr>
          <w:rFonts w:ascii="Arial" w:hAnsi="Arial"/>
          <w:b/>
          <w:bCs/>
          <w:sz w:val="36"/>
          <w:szCs w:val="32"/>
        </w:rPr>
      </w:pPr>
      <w:r w:rsidRPr="004E4B28">
        <w:rPr>
          <w:rFonts w:ascii="Arial" w:hAnsi="Arial" w:hint="eastAsia"/>
          <w:b/>
          <w:bCs/>
          <w:sz w:val="36"/>
          <w:szCs w:val="32"/>
        </w:rPr>
        <w:t>2</w:t>
      </w:r>
      <w:r w:rsidRPr="004E4B28">
        <w:rPr>
          <w:rFonts w:ascii="Arial" w:hAnsi="Arial" w:hint="eastAsia"/>
          <w:b/>
          <w:bCs/>
          <w:sz w:val="36"/>
          <w:szCs w:val="32"/>
        </w:rPr>
        <w:t>．</w:t>
      </w:r>
      <w:r w:rsidRPr="004E4B28">
        <w:rPr>
          <w:rFonts w:ascii="Arial" w:hAnsi="Arial"/>
          <w:b/>
          <w:bCs/>
          <w:sz w:val="36"/>
          <w:szCs w:val="32"/>
        </w:rPr>
        <w:t>研究</w:t>
      </w:r>
      <w:r w:rsidRPr="004E4B28">
        <w:rPr>
          <w:rFonts w:ascii="Arial" w:hAnsi="Arial" w:hint="eastAsia"/>
          <w:b/>
          <w:bCs/>
          <w:sz w:val="36"/>
          <w:szCs w:val="32"/>
        </w:rPr>
        <w:t>的</w:t>
      </w:r>
      <w:r w:rsidRPr="004E4B28">
        <w:rPr>
          <w:rFonts w:ascii="Arial" w:hAnsi="Arial"/>
          <w:b/>
          <w:bCs/>
          <w:sz w:val="36"/>
          <w:szCs w:val="32"/>
        </w:rPr>
        <w:t>基本内容</w:t>
      </w:r>
    </w:p>
    <w:p w:rsidR="00BF18DF" w:rsidRPr="004E4B28" w:rsidRDefault="000D06DF" w:rsidP="00665890">
      <w:pPr>
        <w:pStyle w:val="aff4"/>
      </w:pPr>
      <w:r>
        <w:rPr>
          <w:rFonts w:hint="eastAsia"/>
        </w:rPr>
        <w:t>本次课题主要研究基于</w:t>
      </w:r>
      <w:r>
        <w:rPr>
          <w:rFonts w:hint="eastAsia"/>
        </w:rPr>
        <w:t>python</w:t>
      </w:r>
      <w:r>
        <w:rPr>
          <w:rFonts w:hint="eastAsia"/>
        </w:rPr>
        <w:t>的个人网站开发，</w:t>
      </w:r>
      <w:r w:rsidRPr="002178D1">
        <w:rPr>
          <w:rFonts w:hint="eastAsia"/>
        </w:rPr>
        <w:t>本课题主要针对用户发布个人信息，浏览他人信息，并且支持评论以及实时的聊天，设计并完成一个可靠的个人网站。当前个人网站功能繁杂但缺少部分实用功能，且很难保证用户隐私问题。本课题尝试开发一个功能全面且保证个人隐私的个人网站。</w:t>
      </w:r>
      <w:r w:rsidR="00B16493" w:rsidRPr="004E4B28">
        <w:rPr>
          <w:rFonts w:hint="eastAsia"/>
        </w:rPr>
        <w:t>本次网站设计在管理员模块与以往一些网站的不同之处或者新颖之处在于增加了一个审核模块的，用户发布的信息必须由管理员和一定的过滤算法审核过后经允许才能发布。文字内容方面采用敏感词过滤系统并建立反垃圾信息机制，图片内容方面主要依赖于人工智能的</w:t>
      </w:r>
      <w:r w:rsidR="001D2A5D" w:rsidRPr="004E4B28">
        <w:rPr>
          <w:rFonts w:hint="eastAsia"/>
        </w:rPr>
        <w:t>监制。</w:t>
      </w:r>
      <w:r w:rsidR="009E229E" w:rsidRPr="004E4B28">
        <w:rPr>
          <w:rFonts w:hint="eastAsia"/>
        </w:rPr>
        <w:t>本次个人网站的开发与设计与市面上的以及过去课程中制作的</w:t>
      </w:r>
      <w:proofErr w:type="gramStart"/>
      <w:r w:rsidR="009E229E" w:rsidRPr="004E4B28">
        <w:rPr>
          <w:rFonts w:hint="eastAsia"/>
        </w:rPr>
        <w:t>个人博客的</w:t>
      </w:r>
      <w:proofErr w:type="gramEnd"/>
      <w:r w:rsidR="009E229E" w:rsidRPr="004E4B28">
        <w:rPr>
          <w:rFonts w:hint="eastAsia"/>
        </w:rPr>
        <w:t>设计与开发的不同之处或者说新颖之处在于本次个人网站开发与设计后端完全使用</w:t>
      </w:r>
      <w:r w:rsidR="009E229E" w:rsidRPr="004E4B28">
        <w:rPr>
          <w:rFonts w:hint="eastAsia"/>
        </w:rPr>
        <w:t>python</w:t>
      </w:r>
      <w:r w:rsidR="009E229E" w:rsidRPr="004E4B28">
        <w:rPr>
          <w:rFonts w:hint="eastAsia"/>
        </w:rPr>
        <w:t>语言编写，并选取</w:t>
      </w:r>
      <w:proofErr w:type="spellStart"/>
      <w:r w:rsidR="009E229E" w:rsidRPr="004E4B28">
        <w:rPr>
          <w:rFonts w:hint="eastAsia"/>
        </w:rPr>
        <w:t>Django</w:t>
      </w:r>
      <w:proofErr w:type="spellEnd"/>
      <w:r w:rsidR="009E229E" w:rsidRPr="004E4B28">
        <w:rPr>
          <w:rFonts w:hint="eastAsia"/>
        </w:rPr>
        <w:t>或者其他框架使得开发更加便捷接口模块等更加清晰。</w:t>
      </w:r>
      <w:r w:rsidR="00BF18DF" w:rsidRPr="004E4B28">
        <w:rPr>
          <w:rFonts w:hint="eastAsia"/>
        </w:rPr>
        <w:t>在功能上与以往的个人网站的不同之处或者是新颖之处在</w:t>
      </w:r>
      <w:proofErr w:type="gramStart"/>
      <w:r w:rsidR="00BF18DF" w:rsidRPr="004E4B28">
        <w:rPr>
          <w:rFonts w:hint="eastAsia"/>
        </w:rPr>
        <w:t>于加入</w:t>
      </w:r>
      <w:proofErr w:type="gramEnd"/>
      <w:r w:rsidR="00BF18DF" w:rsidRPr="004E4B28">
        <w:rPr>
          <w:rFonts w:hint="eastAsia"/>
        </w:rPr>
        <w:t>了实时聊天的功能</w:t>
      </w:r>
      <w:r w:rsidR="00BE688B" w:rsidRPr="004E4B28">
        <w:rPr>
          <w:rFonts w:hint="eastAsia"/>
        </w:rPr>
        <w:t>。比如</w:t>
      </w:r>
      <w:proofErr w:type="spellStart"/>
      <w:r w:rsidR="00BE688B" w:rsidRPr="004E4B28">
        <w:rPr>
          <w:rFonts w:hint="eastAsia"/>
        </w:rPr>
        <w:t>qq</w:t>
      </w:r>
      <w:proofErr w:type="spellEnd"/>
      <w:r w:rsidR="00BE688B" w:rsidRPr="004E4B28">
        <w:rPr>
          <w:rFonts w:hint="eastAsia"/>
        </w:rPr>
        <w:t>空间等个人网站只支持评论与发布信息等，并不</w:t>
      </w:r>
      <w:r w:rsidR="00BE688B" w:rsidRPr="004E4B28">
        <w:rPr>
          <w:rFonts w:hint="eastAsia"/>
        </w:rPr>
        <w:lastRenderedPageBreak/>
        <w:t>支持两个用户之间聊天。</w:t>
      </w:r>
      <w:r w:rsidR="00D313C9" w:rsidRPr="004E4B28">
        <w:rPr>
          <w:rFonts w:hint="eastAsia"/>
        </w:rPr>
        <w:t>这使得两个用户在同一个网站上的交流变得很不方便。</w:t>
      </w:r>
    </w:p>
    <w:p w:rsidR="00BF18DF" w:rsidRPr="00A478D1" w:rsidRDefault="00BF18DF" w:rsidP="00BF18DF">
      <w:pPr>
        <w:pStyle w:val="af0"/>
        <w:spacing w:before="48" w:after="48"/>
      </w:pPr>
      <w:r w:rsidRPr="00A478D1">
        <w:rPr>
          <w:rFonts w:hint="eastAsia"/>
        </w:rPr>
        <w:t>表</w:t>
      </w:r>
      <w:r w:rsidRPr="00A478D1">
        <w:rPr>
          <w:rFonts w:hint="eastAsia"/>
        </w:rPr>
        <w:t>1.1</w:t>
      </w:r>
      <w:r w:rsidRPr="00A478D1">
        <w:t xml:space="preserve"> </w:t>
      </w:r>
      <w:r w:rsidR="00BE688B" w:rsidRPr="00A478D1">
        <w:rPr>
          <w:rFonts w:hint="eastAsia"/>
        </w:rPr>
        <w:t>用户</w:t>
      </w:r>
      <w:r w:rsidRPr="00A478D1">
        <w:rPr>
          <w:rFonts w:hint="eastAsia"/>
        </w:rPr>
        <w:t>基本内容</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2014"/>
        <w:gridCol w:w="2601"/>
        <w:gridCol w:w="2813"/>
      </w:tblGrid>
      <w:tr w:rsidR="00BF18DF" w:rsidRPr="004E4B28" w:rsidTr="00BE688B">
        <w:trPr>
          <w:jc w:val="center"/>
        </w:trPr>
        <w:tc>
          <w:tcPr>
            <w:tcW w:w="2014" w:type="dxa"/>
            <w:vAlign w:val="center"/>
          </w:tcPr>
          <w:p w:rsidR="00BF18DF" w:rsidRPr="004E4B28" w:rsidRDefault="00BE688B" w:rsidP="00BF18DF">
            <w:pPr>
              <w:pStyle w:val="aff1"/>
              <w:spacing w:before="24" w:after="24"/>
              <w:rPr>
                <w:sz w:val="24"/>
              </w:rPr>
            </w:pPr>
            <w:r w:rsidRPr="004E4B28">
              <w:rPr>
                <w:rFonts w:hint="eastAsia"/>
                <w:sz w:val="24"/>
              </w:rPr>
              <w:t>模块</w:t>
            </w:r>
          </w:p>
        </w:tc>
        <w:tc>
          <w:tcPr>
            <w:tcW w:w="2601" w:type="dxa"/>
            <w:vAlign w:val="center"/>
          </w:tcPr>
          <w:p w:rsidR="00BF18DF" w:rsidRPr="004E4B28" w:rsidRDefault="00BE688B" w:rsidP="00BF18DF">
            <w:pPr>
              <w:pStyle w:val="aff1"/>
              <w:spacing w:before="24" w:after="24"/>
              <w:rPr>
                <w:sz w:val="24"/>
              </w:rPr>
            </w:pPr>
            <w:r w:rsidRPr="004E4B28">
              <w:rPr>
                <w:rFonts w:hint="eastAsia"/>
                <w:sz w:val="24"/>
              </w:rPr>
              <w:t>功能</w:t>
            </w:r>
          </w:p>
        </w:tc>
        <w:tc>
          <w:tcPr>
            <w:tcW w:w="2813" w:type="dxa"/>
            <w:vAlign w:val="center"/>
          </w:tcPr>
          <w:p w:rsidR="00BF18DF" w:rsidRPr="004E4B28" w:rsidRDefault="00BE688B" w:rsidP="00BF18DF">
            <w:pPr>
              <w:pStyle w:val="aff1"/>
              <w:spacing w:before="24" w:after="24"/>
              <w:rPr>
                <w:sz w:val="24"/>
              </w:rPr>
            </w:pPr>
            <w:r w:rsidRPr="004E4B28">
              <w:rPr>
                <w:rFonts w:hint="eastAsia"/>
                <w:sz w:val="24"/>
              </w:rPr>
              <w:t>描述</w:t>
            </w:r>
          </w:p>
        </w:tc>
      </w:tr>
      <w:tr w:rsidR="00BF18DF" w:rsidRPr="004E4B28" w:rsidTr="00BE688B">
        <w:trPr>
          <w:jc w:val="center"/>
        </w:trPr>
        <w:tc>
          <w:tcPr>
            <w:tcW w:w="2014" w:type="dxa"/>
            <w:vAlign w:val="center"/>
          </w:tcPr>
          <w:p w:rsidR="00BF18DF" w:rsidRPr="004E4B28" w:rsidRDefault="00BE688B" w:rsidP="00BE688B">
            <w:pPr>
              <w:pStyle w:val="aff1"/>
              <w:spacing w:before="24" w:after="24"/>
              <w:rPr>
                <w:sz w:val="24"/>
              </w:rPr>
            </w:pPr>
            <w:r w:rsidRPr="004E4B28">
              <w:rPr>
                <w:rFonts w:hint="eastAsia"/>
                <w:sz w:val="24"/>
              </w:rPr>
              <w:t>用户登陆注册注销模块</w:t>
            </w:r>
          </w:p>
        </w:tc>
        <w:tc>
          <w:tcPr>
            <w:tcW w:w="2601" w:type="dxa"/>
            <w:vAlign w:val="center"/>
          </w:tcPr>
          <w:p w:rsidR="00BF18DF" w:rsidRPr="004E4B28" w:rsidRDefault="00BE688B" w:rsidP="00BE688B">
            <w:pPr>
              <w:pStyle w:val="aff1"/>
              <w:spacing w:before="24" w:after="24"/>
              <w:rPr>
                <w:sz w:val="24"/>
              </w:rPr>
            </w:pPr>
            <w:r w:rsidRPr="004E4B28">
              <w:rPr>
                <w:rFonts w:hint="eastAsia"/>
                <w:sz w:val="24"/>
              </w:rPr>
              <w:t>用户注册后登陆网站，成为正式用户，并可以对网站进行权限范围内的操作，注销后下线退出</w:t>
            </w:r>
          </w:p>
        </w:tc>
        <w:tc>
          <w:tcPr>
            <w:tcW w:w="2813" w:type="dxa"/>
            <w:vAlign w:val="center"/>
          </w:tcPr>
          <w:p w:rsidR="00BF18DF" w:rsidRPr="004E4B28" w:rsidRDefault="00BE688B" w:rsidP="00BF18DF">
            <w:pPr>
              <w:pStyle w:val="aff1"/>
              <w:spacing w:before="24" w:after="24"/>
              <w:rPr>
                <w:sz w:val="24"/>
              </w:rPr>
            </w:pPr>
            <w:r w:rsidRPr="004E4B28">
              <w:rPr>
                <w:rFonts w:hint="eastAsia"/>
                <w:sz w:val="24"/>
              </w:rPr>
              <w:t>注册时将用户账号密码等信息写入数据库</w:t>
            </w:r>
            <w:r w:rsidR="00030CC9" w:rsidRPr="004E4B28">
              <w:rPr>
                <w:rFonts w:hint="eastAsia"/>
                <w:sz w:val="24"/>
              </w:rPr>
              <w:t>权限为普通用户</w:t>
            </w:r>
            <w:r w:rsidR="00E134B9" w:rsidRPr="004E4B28">
              <w:rPr>
                <w:rFonts w:hint="eastAsia"/>
                <w:sz w:val="24"/>
              </w:rPr>
              <w:t>，登陆后将将该账户状态设置为登陆，注销后将状态设置为下线</w:t>
            </w:r>
          </w:p>
        </w:tc>
      </w:tr>
      <w:tr w:rsidR="00BF18DF" w:rsidRPr="004E4B28" w:rsidTr="00BE688B">
        <w:trPr>
          <w:jc w:val="center"/>
        </w:trPr>
        <w:tc>
          <w:tcPr>
            <w:tcW w:w="2014" w:type="dxa"/>
            <w:vAlign w:val="center"/>
          </w:tcPr>
          <w:p w:rsidR="00BF18DF" w:rsidRPr="004E4B28" w:rsidRDefault="00BE688B" w:rsidP="00BF18DF">
            <w:pPr>
              <w:pStyle w:val="aff1"/>
              <w:spacing w:before="24" w:after="24"/>
              <w:rPr>
                <w:sz w:val="24"/>
              </w:rPr>
            </w:pPr>
            <w:r w:rsidRPr="004E4B28">
              <w:rPr>
                <w:rFonts w:hint="eastAsia"/>
                <w:sz w:val="24"/>
              </w:rPr>
              <w:t>用户搜索模块</w:t>
            </w:r>
          </w:p>
        </w:tc>
        <w:tc>
          <w:tcPr>
            <w:tcW w:w="2601" w:type="dxa"/>
            <w:vAlign w:val="center"/>
          </w:tcPr>
          <w:p w:rsidR="00BF18DF" w:rsidRPr="004E4B28" w:rsidRDefault="00E134B9" w:rsidP="00BF18DF">
            <w:pPr>
              <w:pStyle w:val="aff1"/>
              <w:spacing w:before="24" w:after="24"/>
              <w:rPr>
                <w:sz w:val="24"/>
              </w:rPr>
            </w:pPr>
            <w:r w:rsidRPr="004E4B28">
              <w:rPr>
                <w:rFonts w:hint="eastAsia"/>
                <w:sz w:val="24"/>
              </w:rPr>
              <w:t>输入关键字进行搜索，可以浏览用户发布的各种信息</w:t>
            </w:r>
          </w:p>
        </w:tc>
        <w:tc>
          <w:tcPr>
            <w:tcW w:w="2813" w:type="dxa"/>
            <w:vAlign w:val="center"/>
          </w:tcPr>
          <w:p w:rsidR="00BF18DF" w:rsidRPr="004E4B28" w:rsidRDefault="00E134B9" w:rsidP="00BF18DF">
            <w:pPr>
              <w:pStyle w:val="aff1"/>
              <w:spacing w:before="24" w:after="24"/>
              <w:rPr>
                <w:sz w:val="24"/>
              </w:rPr>
            </w:pPr>
            <w:r w:rsidRPr="004E4B28">
              <w:rPr>
                <w:rFonts w:hint="eastAsia"/>
                <w:sz w:val="24"/>
              </w:rPr>
              <w:t>通过将搜索关键字与数据库中的信息进行比较然后显示在页面中并且能够对查询结果按照一定的方式进行排序筛选。同时也能够针对用户名进行模糊查询。</w:t>
            </w:r>
          </w:p>
        </w:tc>
      </w:tr>
      <w:tr w:rsidR="00BF18DF" w:rsidRPr="004E4B28" w:rsidTr="00BE688B">
        <w:trPr>
          <w:jc w:val="center"/>
        </w:trPr>
        <w:tc>
          <w:tcPr>
            <w:tcW w:w="2014" w:type="dxa"/>
            <w:vAlign w:val="center"/>
          </w:tcPr>
          <w:p w:rsidR="00BF18DF" w:rsidRPr="004E4B28" w:rsidRDefault="00BE688B" w:rsidP="00BF18DF">
            <w:pPr>
              <w:pStyle w:val="aff1"/>
              <w:spacing w:before="24" w:after="24"/>
              <w:rPr>
                <w:sz w:val="24"/>
              </w:rPr>
            </w:pPr>
            <w:r w:rsidRPr="004E4B28">
              <w:rPr>
                <w:rFonts w:hint="eastAsia"/>
                <w:sz w:val="24"/>
              </w:rPr>
              <w:t>个人相册功能模块</w:t>
            </w:r>
          </w:p>
        </w:tc>
        <w:tc>
          <w:tcPr>
            <w:tcW w:w="2601" w:type="dxa"/>
            <w:vAlign w:val="center"/>
          </w:tcPr>
          <w:p w:rsidR="00BF18DF" w:rsidRPr="004E4B28" w:rsidRDefault="00E134B9" w:rsidP="00E134B9">
            <w:pPr>
              <w:pStyle w:val="aff1"/>
              <w:spacing w:before="24" w:after="24"/>
              <w:rPr>
                <w:sz w:val="24"/>
              </w:rPr>
            </w:pPr>
            <w:r w:rsidRPr="004E4B28">
              <w:rPr>
                <w:rFonts w:hint="eastAsia"/>
                <w:sz w:val="24"/>
              </w:rPr>
              <w:t>实现图片的上传分享与删除</w:t>
            </w:r>
            <w:r w:rsidRPr="004E4B28">
              <w:rPr>
                <w:rFonts w:hint="eastAsia"/>
                <w:sz w:val="24"/>
              </w:rPr>
              <w:t xml:space="preserve"> </w:t>
            </w:r>
          </w:p>
        </w:tc>
        <w:tc>
          <w:tcPr>
            <w:tcW w:w="2813" w:type="dxa"/>
            <w:vAlign w:val="center"/>
          </w:tcPr>
          <w:p w:rsidR="00BF18DF" w:rsidRPr="004E4B28" w:rsidRDefault="00E134B9" w:rsidP="00BF18DF">
            <w:pPr>
              <w:pStyle w:val="aff1"/>
              <w:spacing w:before="24" w:after="24"/>
              <w:rPr>
                <w:sz w:val="24"/>
              </w:rPr>
            </w:pPr>
            <w:r w:rsidRPr="004E4B28">
              <w:rPr>
                <w:rFonts w:hint="eastAsia"/>
                <w:sz w:val="24"/>
              </w:rPr>
              <w:t>上传的图片存储在服务器中，可供用户下载浏览。并且支持其他用户进行浏览与评论。删除将数据库中的图片的表项删除，然后删除服务器中的图片。</w:t>
            </w:r>
          </w:p>
        </w:tc>
      </w:tr>
      <w:tr w:rsidR="00BE688B" w:rsidRPr="004E4B28" w:rsidTr="00BE688B">
        <w:trPr>
          <w:jc w:val="center"/>
        </w:trPr>
        <w:tc>
          <w:tcPr>
            <w:tcW w:w="2014" w:type="dxa"/>
            <w:vAlign w:val="center"/>
          </w:tcPr>
          <w:p w:rsidR="00BE688B" w:rsidRPr="004E4B28" w:rsidRDefault="00BE688B" w:rsidP="00BF18DF">
            <w:pPr>
              <w:pStyle w:val="aff1"/>
              <w:spacing w:before="24" w:after="24"/>
              <w:rPr>
                <w:sz w:val="24"/>
              </w:rPr>
            </w:pPr>
            <w:r w:rsidRPr="004E4B28">
              <w:rPr>
                <w:rFonts w:hint="eastAsia"/>
                <w:sz w:val="24"/>
              </w:rPr>
              <w:t>评论功能</w:t>
            </w:r>
            <w:r w:rsidR="00E134B9" w:rsidRPr="004E4B28">
              <w:rPr>
                <w:rFonts w:hint="eastAsia"/>
                <w:sz w:val="24"/>
              </w:rPr>
              <w:t>模块</w:t>
            </w:r>
          </w:p>
        </w:tc>
        <w:tc>
          <w:tcPr>
            <w:tcW w:w="2601" w:type="dxa"/>
            <w:vAlign w:val="center"/>
          </w:tcPr>
          <w:p w:rsidR="00BE688B" w:rsidRPr="004E4B28" w:rsidRDefault="00E134B9" w:rsidP="00BF18DF">
            <w:pPr>
              <w:pStyle w:val="aff1"/>
              <w:spacing w:before="24" w:after="24"/>
              <w:rPr>
                <w:sz w:val="24"/>
              </w:rPr>
            </w:pPr>
            <w:r w:rsidRPr="004E4B28">
              <w:rPr>
                <w:rFonts w:hint="eastAsia"/>
                <w:sz w:val="24"/>
              </w:rPr>
              <w:t>用户可以针对其他用户发布的文章照片等信息发表自己的评论，同时用户能够删除的自己评论，并且用户具有删除其他人的信息的权限。</w:t>
            </w:r>
          </w:p>
        </w:tc>
        <w:tc>
          <w:tcPr>
            <w:tcW w:w="2813" w:type="dxa"/>
            <w:vAlign w:val="center"/>
          </w:tcPr>
          <w:p w:rsidR="00BE688B" w:rsidRPr="004E4B28" w:rsidRDefault="00E134B9" w:rsidP="00BF18DF">
            <w:pPr>
              <w:pStyle w:val="aff1"/>
              <w:spacing w:before="24" w:after="24"/>
              <w:rPr>
                <w:sz w:val="24"/>
              </w:rPr>
            </w:pPr>
            <w:r w:rsidRPr="004E4B28">
              <w:rPr>
                <w:rFonts w:hint="eastAsia"/>
                <w:sz w:val="24"/>
              </w:rPr>
              <w:t>在数据库评论中插入删除一条评论记录</w:t>
            </w:r>
          </w:p>
        </w:tc>
      </w:tr>
      <w:tr w:rsidR="00BE688B" w:rsidRPr="004E4B28" w:rsidTr="00BE688B">
        <w:trPr>
          <w:jc w:val="center"/>
        </w:trPr>
        <w:tc>
          <w:tcPr>
            <w:tcW w:w="2014" w:type="dxa"/>
            <w:vAlign w:val="center"/>
          </w:tcPr>
          <w:p w:rsidR="00BE688B" w:rsidRPr="004E4B28" w:rsidRDefault="00BE688B" w:rsidP="00BF18DF">
            <w:pPr>
              <w:pStyle w:val="aff1"/>
              <w:spacing w:before="24" w:after="24"/>
              <w:rPr>
                <w:sz w:val="24"/>
              </w:rPr>
            </w:pPr>
            <w:r w:rsidRPr="004E4B28">
              <w:rPr>
                <w:rFonts w:hint="eastAsia"/>
                <w:sz w:val="24"/>
              </w:rPr>
              <w:t>聊天功能</w:t>
            </w:r>
            <w:r w:rsidR="00E134B9" w:rsidRPr="004E4B28">
              <w:rPr>
                <w:rFonts w:hint="eastAsia"/>
                <w:sz w:val="24"/>
              </w:rPr>
              <w:t>模块</w:t>
            </w:r>
          </w:p>
        </w:tc>
        <w:tc>
          <w:tcPr>
            <w:tcW w:w="2601" w:type="dxa"/>
            <w:vAlign w:val="center"/>
          </w:tcPr>
          <w:p w:rsidR="00BE688B" w:rsidRPr="004E4B28" w:rsidRDefault="00030CC9" w:rsidP="00BF18DF">
            <w:pPr>
              <w:pStyle w:val="aff1"/>
              <w:spacing w:before="24" w:after="24"/>
              <w:rPr>
                <w:sz w:val="24"/>
              </w:rPr>
            </w:pPr>
            <w:r w:rsidRPr="004E4B28">
              <w:rPr>
                <w:rFonts w:hint="eastAsia"/>
                <w:sz w:val="24"/>
              </w:rPr>
              <w:t>用户可以选择其他用户请求发起聊天，经同意后可以进行实时通讯。或受到聊天请求后同意即可进行聊天</w:t>
            </w:r>
          </w:p>
        </w:tc>
        <w:tc>
          <w:tcPr>
            <w:tcW w:w="2813" w:type="dxa"/>
            <w:vAlign w:val="center"/>
          </w:tcPr>
          <w:p w:rsidR="00BE688B" w:rsidRPr="004E4B28" w:rsidRDefault="00030CC9" w:rsidP="00BF18DF">
            <w:pPr>
              <w:pStyle w:val="aff1"/>
              <w:spacing w:before="24" w:after="24"/>
              <w:rPr>
                <w:sz w:val="24"/>
              </w:rPr>
            </w:pPr>
            <w:r w:rsidRPr="004E4B28">
              <w:rPr>
                <w:rFonts w:hint="eastAsia"/>
                <w:sz w:val="24"/>
              </w:rPr>
              <w:t>使用</w:t>
            </w:r>
            <w:proofErr w:type="spellStart"/>
            <w:r w:rsidRPr="004E4B28">
              <w:rPr>
                <w:rFonts w:hint="eastAsia"/>
                <w:sz w:val="24"/>
              </w:rPr>
              <w:t>websocket</w:t>
            </w:r>
            <w:proofErr w:type="spellEnd"/>
            <w:r w:rsidRPr="004E4B28">
              <w:rPr>
                <w:rFonts w:hint="eastAsia"/>
                <w:sz w:val="24"/>
              </w:rPr>
              <w:t>。</w:t>
            </w:r>
          </w:p>
        </w:tc>
      </w:tr>
    </w:tbl>
    <w:p w:rsidR="00BF18DF" w:rsidRDefault="00BF18DF" w:rsidP="00665890">
      <w:pPr>
        <w:pStyle w:val="aff4"/>
      </w:pPr>
    </w:p>
    <w:p w:rsidR="004E4B28" w:rsidRDefault="004E4B28" w:rsidP="00665890">
      <w:pPr>
        <w:pStyle w:val="aff4"/>
      </w:pPr>
    </w:p>
    <w:p w:rsidR="004E4B28" w:rsidRDefault="004E4B28" w:rsidP="00665890">
      <w:pPr>
        <w:pStyle w:val="aff4"/>
      </w:pPr>
    </w:p>
    <w:p w:rsidR="004E4B28" w:rsidRDefault="004E4B28" w:rsidP="00665890">
      <w:pPr>
        <w:pStyle w:val="aff4"/>
      </w:pPr>
    </w:p>
    <w:p w:rsidR="004E4B28" w:rsidRPr="004E4B28" w:rsidRDefault="004E4B28" w:rsidP="00665890">
      <w:pPr>
        <w:pStyle w:val="aff4"/>
      </w:pPr>
    </w:p>
    <w:p w:rsidR="00BE688B" w:rsidRPr="00A478D1" w:rsidRDefault="00BE688B" w:rsidP="00BE688B">
      <w:pPr>
        <w:pStyle w:val="af0"/>
        <w:spacing w:before="48" w:after="48"/>
      </w:pPr>
      <w:r w:rsidRPr="00A478D1">
        <w:rPr>
          <w:rFonts w:hint="eastAsia"/>
        </w:rPr>
        <w:lastRenderedPageBreak/>
        <w:t>表</w:t>
      </w:r>
      <w:r w:rsidRPr="00A478D1">
        <w:rPr>
          <w:rFonts w:hint="eastAsia"/>
        </w:rPr>
        <w:t>1.2</w:t>
      </w:r>
      <w:r w:rsidRPr="00A478D1">
        <w:t xml:space="preserve"> </w:t>
      </w:r>
      <w:r w:rsidRPr="00A478D1">
        <w:rPr>
          <w:rFonts w:hint="eastAsia"/>
        </w:rPr>
        <w:t>管理员基本内容</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2014"/>
        <w:gridCol w:w="2601"/>
        <w:gridCol w:w="2813"/>
      </w:tblGrid>
      <w:tr w:rsidR="00BE688B" w:rsidRPr="004E4B28" w:rsidTr="00E134B9">
        <w:trPr>
          <w:jc w:val="center"/>
        </w:trPr>
        <w:tc>
          <w:tcPr>
            <w:tcW w:w="2014" w:type="dxa"/>
            <w:vAlign w:val="center"/>
          </w:tcPr>
          <w:p w:rsidR="00BE688B" w:rsidRPr="004E4B28" w:rsidRDefault="00BE688B" w:rsidP="00E134B9">
            <w:pPr>
              <w:pStyle w:val="aff1"/>
              <w:spacing w:before="24" w:after="24"/>
              <w:rPr>
                <w:sz w:val="24"/>
              </w:rPr>
            </w:pPr>
            <w:r w:rsidRPr="004E4B28">
              <w:rPr>
                <w:rFonts w:hint="eastAsia"/>
                <w:sz w:val="24"/>
              </w:rPr>
              <w:t>模块</w:t>
            </w:r>
          </w:p>
        </w:tc>
        <w:tc>
          <w:tcPr>
            <w:tcW w:w="2601" w:type="dxa"/>
            <w:vAlign w:val="center"/>
          </w:tcPr>
          <w:p w:rsidR="00BE688B" w:rsidRPr="004E4B28" w:rsidRDefault="00BE688B" w:rsidP="00E134B9">
            <w:pPr>
              <w:pStyle w:val="aff1"/>
              <w:spacing w:before="24" w:after="24"/>
              <w:rPr>
                <w:sz w:val="24"/>
              </w:rPr>
            </w:pPr>
            <w:r w:rsidRPr="004E4B28">
              <w:rPr>
                <w:rFonts w:hint="eastAsia"/>
                <w:sz w:val="24"/>
              </w:rPr>
              <w:t>功能</w:t>
            </w:r>
          </w:p>
        </w:tc>
        <w:tc>
          <w:tcPr>
            <w:tcW w:w="2813" w:type="dxa"/>
            <w:vAlign w:val="center"/>
          </w:tcPr>
          <w:p w:rsidR="00BE688B" w:rsidRPr="004E4B28" w:rsidRDefault="00BE688B" w:rsidP="00E134B9">
            <w:pPr>
              <w:pStyle w:val="aff1"/>
              <w:spacing w:before="24" w:after="24"/>
              <w:rPr>
                <w:sz w:val="24"/>
              </w:rPr>
            </w:pPr>
            <w:r w:rsidRPr="004E4B28">
              <w:rPr>
                <w:rFonts w:hint="eastAsia"/>
                <w:sz w:val="24"/>
              </w:rPr>
              <w:t>描述</w:t>
            </w:r>
          </w:p>
        </w:tc>
      </w:tr>
      <w:tr w:rsidR="00BE688B" w:rsidRPr="004E4B28" w:rsidTr="00E134B9">
        <w:trPr>
          <w:jc w:val="center"/>
        </w:trPr>
        <w:tc>
          <w:tcPr>
            <w:tcW w:w="2014" w:type="dxa"/>
            <w:vAlign w:val="center"/>
          </w:tcPr>
          <w:p w:rsidR="00BE688B" w:rsidRPr="004E4B28" w:rsidRDefault="00BE688B" w:rsidP="00E134B9">
            <w:pPr>
              <w:pStyle w:val="aff1"/>
              <w:spacing w:before="24" w:after="24"/>
              <w:rPr>
                <w:sz w:val="24"/>
              </w:rPr>
            </w:pPr>
            <w:r w:rsidRPr="004E4B28">
              <w:rPr>
                <w:rFonts w:hint="eastAsia"/>
                <w:sz w:val="24"/>
              </w:rPr>
              <w:t>管理员登陆注册注销模块</w:t>
            </w:r>
          </w:p>
        </w:tc>
        <w:tc>
          <w:tcPr>
            <w:tcW w:w="2601" w:type="dxa"/>
            <w:vAlign w:val="center"/>
          </w:tcPr>
          <w:p w:rsidR="00BE688B" w:rsidRPr="004E4B28" w:rsidRDefault="00030CC9" w:rsidP="00E134B9">
            <w:pPr>
              <w:pStyle w:val="aff1"/>
              <w:spacing w:before="24" w:after="24"/>
              <w:rPr>
                <w:sz w:val="24"/>
              </w:rPr>
            </w:pPr>
            <w:r w:rsidRPr="004E4B28">
              <w:rPr>
                <w:rFonts w:hint="eastAsia"/>
                <w:sz w:val="24"/>
              </w:rPr>
              <w:t>用户注册后成为管理员，登陆后可以进行全县范围内的操作，注销后下线退出</w:t>
            </w:r>
          </w:p>
        </w:tc>
        <w:tc>
          <w:tcPr>
            <w:tcW w:w="2813" w:type="dxa"/>
            <w:vAlign w:val="center"/>
          </w:tcPr>
          <w:p w:rsidR="00BE688B" w:rsidRPr="004E4B28" w:rsidRDefault="00030CC9" w:rsidP="00E134B9">
            <w:pPr>
              <w:pStyle w:val="aff1"/>
              <w:spacing w:before="24" w:after="24"/>
              <w:rPr>
                <w:sz w:val="24"/>
              </w:rPr>
            </w:pPr>
            <w:r w:rsidRPr="004E4B28">
              <w:rPr>
                <w:rFonts w:hint="eastAsia"/>
                <w:sz w:val="24"/>
              </w:rPr>
              <w:t>注册时将管理员账号密码等信息写入数据库权限为管理员，登陆后将将该账户状态设置为登陆，注销后将状态设置为下线</w:t>
            </w:r>
          </w:p>
        </w:tc>
      </w:tr>
      <w:tr w:rsidR="00BE688B" w:rsidRPr="004E4B28" w:rsidTr="00E134B9">
        <w:trPr>
          <w:jc w:val="center"/>
        </w:trPr>
        <w:tc>
          <w:tcPr>
            <w:tcW w:w="2014" w:type="dxa"/>
            <w:vAlign w:val="center"/>
          </w:tcPr>
          <w:p w:rsidR="00BE688B" w:rsidRPr="004E4B28" w:rsidRDefault="00BE688B" w:rsidP="00E134B9">
            <w:pPr>
              <w:pStyle w:val="aff1"/>
              <w:spacing w:before="24" w:after="24"/>
              <w:rPr>
                <w:sz w:val="24"/>
              </w:rPr>
            </w:pPr>
            <w:r w:rsidRPr="004E4B28">
              <w:rPr>
                <w:rFonts w:hint="eastAsia"/>
                <w:sz w:val="24"/>
              </w:rPr>
              <w:t>搜索模块</w:t>
            </w:r>
          </w:p>
        </w:tc>
        <w:tc>
          <w:tcPr>
            <w:tcW w:w="2601" w:type="dxa"/>
            <w:vAlign w:val="center"/>
          </w:tcPr>
          <w:p w:rsidR="00BE688B" w:rsidRPr="004E4B28" w:rsidRDefault="00030CC9" w:rsidP="00E134B9">
            <w:pPr>
              <w:pStyle w:val="aff1"/>
              <w:spacing w:before="24" w:after="24"/>
              <w:rPr>
                <w:sz w:val="24"/>
              </w:rPr>
            </w:pPr>
            <w:r w:rsidRPr="004E4B28">
              <w:rPr>
                <w:rFonts w:hint="eastAsia"/>
                <w:sz w:val="24"/>
              </w:rPr>
              <w:t>输入关键字进行搜索，可以浏览用户，用户发布的信息等</w:t>
            </w:r>
          </w:p>
        </w:tc>
        <w:tc>
          <w:tcPr>
            <w:tcW w:w="2813" w:type="dxa"/>
            <w:vAlign w:val="center"/>
          </w:tcPr>
          <w:p w:rsidR="00BE688B" w:rsidRPr="004E4B28" w:rsidRDefault="00030CC9" w:rsidP="00E134B9">
            <w:pPr>
              <w:pStyle w:val="aff1"/>
              <w:spacing w:before="24" w:after="24"/>
              <w:rPr>
                <w:sz w:val="24"/>
              </w:rPr>
            </w:pPr>
            <w:r w:rsidRPr="004E4B28">
              <w:rPr>
                <w:rFonts w:hint="eastAsia"/>
                <w:sz w:val="24"/>
              </w:rPr>
              <w:t>通过将搜索关键字与数据库中的信息进行比较然后显示在页面中并且能够对查询结果按照一定的方式进行排序筛选。同时也能够针对用户名进行模糊查询。</w:t>
            </w:r>
          </w:p>
        </w:tc>
      </w:tr>
      <w:tr w:rsidR="00BE688B" w:rsidRPr="004E4B28" w:rsidTr="00E134B9">
        <w:trPr>
          <w:jc w:val="center"/>
        </w:trPr>
        <w:tc>
          <w:tcPr>
            <w:tcW w:w="2014" w:type="dxa"/>
            <w:vAlign w:val="center"/>
          </w:tcPr>
          <w:p w:rsidR="00BE688B" w:rsidRPr="004E4B28" w:rsidRDefault="00665890" w:rsidP="00E134B9">
            <w:pPr>
              <w:pStyle w:val="aff1"/>
              <w:spacing w:before="24" w:after="24"/>
              <w:rPr>
                <w:sz w:val="24"/>
              </w:rPr>
            </w:pPr>
            <w:r>
              <w:rPr>
                <w:rFonts w:hint="eastAsia"/>
                <w:sz w:val="24"/>
              </w:rPr>
              <w:t>用户管理模块</w:t>
            </w:r>
          </w:p>
        </w:tc>
        <w:tc>
          <w:tcPr>
            <w:tcW w:w="2601" w:type="dxa"/>
            <w:vAlign w:val="center"/>
          </w:tcPr>
          <w:p w:rsidR="00BE688B" w:rsidRPr="004E4B28" w:rsidRDefault="00030CC9" w:rsidP="00030CC9">
            <w:pPr>
              <w:pStyle w:val="aff1"/>
              <w:spacing w:before="24" w:after="24"/>
              <w:rPr>
                <w:sz w:val="24"/>
              </w:rPr>
            </w:pPr>
            <w:r w:rsidRPr="004E4B28">
              <w:rPr>
                <w:rFonts w:hint="eastAsia"/>
                <w:sz w:val="24"/>
              </w:rPr>
              <w:t>管理员可以浏览用户的，并且可以对不是管理员的用户的信息进行增加修改删除等操作</w:t>
            </w:r>
          </w:p>
        </w:tc>
        <w:tc>
          <w:tcPr>
            <w:tcW w:w="2813" w:type="dxa"/>
            <w:vAlign w:val="center"/>
          </w:tcPr>
          <w:p w:rsidR="00BE688B" w:rsidRPr="004E4B28" w:rsidRDefault="00030CC9" w:rsidP="00E134B9">
            <w:pPr>
              <w:pStyle w:val="aff1"/>
              <w:spacing w:before="24" w:after="24"/>
              <w:rPr>
                <w:sz w:val="24"/>
              </w:rPr>
            </w:pPr>
            <w:r w:rsidRPr="004E4B28">
              <w:rPr>
                <w:rFonts w:hint="eastAsia"/>
                <w:sz w:val="24"/>
              </w:rPr>
              <w:t>在数据库相应表项中进行修改</w:t>
            </w:r>
          </w:p>
        </w:tc>
      </w:tr>
      <w:tr w:rsidR="00BE688B" w:rsidRPr="004E4B28" w:rsidTr="00E134B9">
        <w:trPr>
          <w:jc w:val="center"/>
        </w:trPr>
        <w:tc>
          <w:tcPr>
            <w:tcW w:w="2014" w:type="dxa"/>
            <w:vAlign w:val="center"/>
          </w:tcPr>
          <w:p w:rsidR="00BE688B" w:rsidRPr="004E4B28" w:rsidRDefault="00BE688B" w:rsidP="00E134B9">
            <w:pPr>
              <w:pStyle w:val="aff1"/>
              <w:spacing w:before="24" w:after="24"/>
              <w:rPr>
                <w:sz w:val="24"/>
              </w:rPr>
            </w:pPr>
            <w:r w:rsidRPr="004E4B28">
              <w:rPr>
                <w:rFonts w:hint="eastAsia"/>
                <w:sz w:val="24"/>
              </w:rPr>
              <w:t>信息管理模块</w:t>
            </w:r>
          </w:p>
        </w:tc>
        <w:tc>
          <w:tcPr>
            <w:tcW w:w="2601" w:type="dxa"/>
            <w:vAlign w:val="center"/>
          </w:tcPr>
          <w:p w:rsidR="00BE688B" w:rsidRPr="004E4B28" w:rsidRDefault="00030CC9" w:rsidP="00030CC9">
            <w:pPr>
              <w:pStyle w:val="aff1"/>
              <w:spacing w:before="24" w:after="24"/>
              <w:rPr>
                <w:sz w:val="24"/>
              </w:rPr>
            </w:pPr>
            <w:r w:rsidRPr="004E4B28">
              <w:rPr>
                <w:rFonts w:hint="eastAsia"/>
                <w:sz w:val="24"/>
              </w:rPr>
              <w:t>管理员可以浏览用户发布的内容与评论，并且可以对用户发布的内容与评论进行增加修改删除等操作</w:t>
            </w:r>
          </w:p>
        </w:tc>
        <w:tc>
          <w:tcPr>
            <w:tcW w:w="2813" w:type="dxa"/>
            <w:vAlign w:val="center"/>
          </w:tcPr>
          <w:p w:rsidR="00BE688B" w:rsidRPr="004E4B28" w:rsidRDefault="00030CC9" w:rsidP="00E134B9">
            <w:pPr>
              <w:pStyle w:val="aff1"/>
              <w:spacing w:before="24" w:after="24"/>
              <w:rPr>
                <w:sz w:val="24"/>
              </w:rPr>
            </w:pPr>
            <w:r w:rsidRPr="004E4B28">
              <w:rPr>
                <w:rFonts w:hint="eastAsia"/>
                <w:sz w:val="24"/>
              </w:rPr>
              <w:t>在数据库相应表项中进行修改</w:t>
            </w:r>
          </w:p>
        </w:tc>
      </w:tr>
      <w:tr w:rsidR="00030CC9" w:rsidRPr="004E4B28" w:rsidTr="00E134B9">
        <w:trPr>
          <w:jc w:val="center"/>
        </w:trPr>
        <w:tc>
          <w:tcPr>
            <w:tcW w:w="2014" w:type="dxa"/>
            <w:vAlign w:val="center"/>
          </w:tcPr>
          <w:p w:rsidR="00030CC9" w:rsidRPr="004E4B28" w:rsidRDefault="00030CC9" w:rsidP="00E134B9">
            <w:pPr>
              <w:pStyle w:val="aff1"/>
              <w:spacing w:before="24" w:after="24"/>
              <w:rPr>
                <w:sz w:val="24"/>
              </w:rPr>
            </w:pPr>
            <w:r w:rsidRPr="004E4B28">
              <w:rPr>
                <w:rFonts w:hint="eastAsia"/>
                <w:sz w:val="24"/>
              </w:rPr>
              <w:t>审核模块</w:t>
            </w:r>
          </w:p>
        </w:tc>
        <w:tc>
          <w:tcPr>
            <w:tcW w:w="2601" w:type="dxa"/>
            <w:vAlign w:val="center"/>
          </w:tcPr>
          <w:p w:rsidR="00030CC9" w:rsidRPr="004E4B28" w:rsidRDefault="001D2A5D" w:rsidP="001D2A5D">
            <w:pPr>
              <w:pStyle w:val="aff1"/>
              <w:spacing w:before="24" w:after="24"/>
              <w:rPr>
                <w:sz w:val="24"/>
              </w:rPr>
            </w:pPr>
            <w:r w:rsidRPr="004E4B28">
              <w:rPr>
                <w:rFonts w:hint="eastAsia"/>
                <w:sz w:val="24"/>
              </w:rPr>
              <w:t>用户发布的文章图片等信息首先通过某种算法决定该内容是否合法能够发布，之后</w:t>
            </w:r>
            <w:r w:rsidR="00030CC9" w:rsidRPr="004E4B28">
              <w:rPr>
                <w:rFonts w:hint="eastAsia"/>
                <w:sz w:val="24"/>
              </w:rPr>
              <w:t>显示在管理员的审核页面中，管理员可以选择审核通过和不通过决定该用户内容是否可以发表</w:t>
            </w:r>
            <w:r w:rsidRPr="004E4B28">
              <w:rPr>
                <w:rFonts w:hint="eastAsia"/>
                <w:sz w:val="24"/>
              </w:rPr>
              <w:t>，</w:t>
            </w:r>
            <w:r w:rsidR="00D313C9" w:rsidRPr="004E4B28">
              <w:rPr>
                <w:rFonts w:hint="eastAsia"/>
                <w:sz w:val="24"/>
              </w:rPr>
              <w:t>保证网络环境的和谐与美好。</w:t>
            </w:r>
          </w:p>
        </w:tc>
        <w:tc>
          <w:tcPr>
            <w:tcW w:w="2813" w:type="dxa"/>
            <w:vAlign w:val="center"/>
          </w:tcPr>
          <w:p w:rsidR="00030CC9" w:rsidRPr="004E4B28" w:rsidRDefault="00D313C9" w:rsidP="00E134B9">
            <w:pPr>
              <w:pStyle w:val="aff1"/>
              <w:spacing w:before="24" w:after="24"/>
              <w:rPr>
                <w:sz w:val="24"/>
              </w:rPr>
            </w:pPr>
            <w:r w:rsidRPr="004E4B28">
              <w:rPr>
                <w:rFonts w:hint="eastAsia"/>
                <w:sz w:val="24"/>
              </w:rPr>
              <w:t>对用户发布的文章等由管理员或者一定的算法来检测是否由不合法的关键字。</w:t>
            </w:r>
          </w:p>
        </w:tc>
      </w:tr>
    </w:tbl>
    <w:p w:rsidR="00BE688B" w:rsidRPr="004E4B28" w:rsidRDefault="00BE688B" w:rsidP="00665890">
      <w:pPr>
        <w:pStyle w:val="aff4"/>
      </w:pPr>
    </w:p>
    <w:p w:rsidR="000D06DF" w:rsidRPr="004E4B28" w:rsidRDefault="000D06DF" w:rsidP="00665890">
      <w:pPr>
        <w:pStyle w:val="aff4"/>
      </w:pPr>
      <w:r w:rsidRPr="004E4B28">
        <w:rPr>
          <w:rFonts w:hint="eastAsia"/>
        </w:rPr>
        <w:t>本网站主要分为两</w:t>
      </w:r>
      <w:r w:rsidR="00D313C9" w:rsidRPr="004E4B28">
        <w:rPr>
          <w:rFonts w:hint="eastAsia"/>
        </w:rPr>
        <w:t>方面的制作，主要是前端与后端的开发。本网站面向的用户</w:t>
      </w:r>
      <w:r w:rsidRPr="004E4B28">
        <w:rPr>
          <w:rFonts w:hint="eastAsia"/>
        </w:rPr>
        <w:t>主要是两类，一是用户，一是管理员。</w:t>
      </w:r>
    </w:p>
    <w:p w:rsidR="00096CB5" w:rsidRPr="00EC3CFD" w:rsidRDefault="00096CB5" w:rsidP="00096CB5">
      <w:pPr>
        <w:pStyle w:val="3"/>
      </w:pPr>
      <w:r>
        <w:rPr>
          <w:rFonts w:hint="eastAsia"/>
        </w:rPr>
        <w:lastRenderedPageBreak/>
        <w:t>2</w:t>
      </w:r>
      <w:r w:rsidRPr="00EC3CFD">
        <w:t>.1</w:t>
      </w:r>
      <w:r>
        <w:rPr>
          <w:rFonts w:hint="eastAsia"/>
        </w:rPr>
        <w:t xml:space="preserve"> </w:t>
      </w:r>
      <w:r w:rsidRPr="004E4B28">
        <w:t>基本框架</w:t>
      </w:r>
    </w:p>
    <w:bookmarkStart w:id="0" w:name="_GoBack"/>
    <w:bookmarkEnd w:id="0"/>
    <w:p w:rsidR="00353156" w:rsidRPr="00353156" w:rsidRDefault="005503E1" w:rsidP="00A478D1">
      <w:pPr>
        <w:ind w:leftChars="100" w:left="240"/>
        <w:jc w:val="center"/>
      </w:pPr>
      <w:r>
        <w:rPr>
          <w:noProof/>
        </w:rPr>
      </w:r>
      <w:r>
        <w:rPr>
          <w:noProof/>
        </w:rPr>
        <w:pict>
          <v:group id="画布 48" o:spid="_x0000_s1026" editas="canvas" style="width:414pt;height:265.75pt;mso-position-horizontal-relative:char;mso-position-vertical-relative:line" coordsize="52578,33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33750;visibility:visible">
              <v:fill o:detectmouseclick="t"/>
              <v:path o:connecttype="none"/>
            </v:shape>
            <v:rect id="Rectangle 50" o:spid="_x0000_s1028" style="position:absolute;left:-3334;top:12173;width:10839;height:2971;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gGhMIA&#10;AADaAAAADwAAAGRycy9kb3ducmV2LnhtbESP3YrCMBSE7wXfIRzBm2VNdVmRrlFEFPdCxJ99gENz&#10;ti02JyVJtfr0RhC8HGbmG2Y6b00lLuR8aVnBcJCAIM6sLjlX8Hdaf05A+ICssbJMCm7kYT7rdqaY&#10;anvlA12OIRcRwj5FBUUIdSqlzwoy6Ae2Jo7ev3UGQ5Qul9rhNcJNJUdJMpYGS44LBda0LCg7Hxuj&#10;YKPpo9ndedNsGc/rvdvV3ytSqt9rFz8gArXhHX61f7WCL3heiTd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qAaEwgAAANoAAAAPAAAAAAAAAAAAAAAAAJgCAABkcnMvZG93&#10;bnJldi54bWxQSwUGAAAAAAQABAD1AAAAhwMAAAAA&#10;">
              <v:textbox style="mso-next-textbox:#Rectangle 50">
                <w:txbxContent>
                  <w:p w:rsidR="006F4A53" w:rsidRDefault="006F4A53" w:rsidP="00665890">
                    <w:pPr>
                      <w:pStyle w:val="aff1"/>
                      <w:spacing w:before="24" w:after="24"/>
                      <w:textAlignment w:val="center"/>
                    </w:pPr>
                    <w:r>
                      <w:rPr>
                        <w:rFonts w:hint="eastAsia"/>
                      </w:rPr>
                      <w:t>个人网站系统</w:t>
                    </w:r>
                  </w:p>
                </w:txbxContent>
              </v:textbox>
            </v:rect>
            <v:rect id="Rectangle 51" o:spid="_x0000_s1029" style="position:absolute;left:6502;top:4025;width:10287;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style="mso-next-textbox:#Rectangle 51">
                <w:txbxContent>
                  <w:p w:rsidR="006F4A53" w:rsidRDefault="006F4A53" w:rsidP="00665890">
                    <w:pPr>
                      <w:pStyle w:val="aff1"/>
                      <w:spacing w:before="24" w:after="24"/>
                      <w:textAlignment w:val="center"/>
                    </w:pPr>
                    <w:r>
                      <w:rPr>
                        <w:rFonts w:hint="eastAsia"/>
                      </w:rPr>
                      <w:t>用户注册登陆</w:t>
                    </w:r>
                  </w:p>
                </w:txbxContent>
              </v:textbox>
            </v:rect>
            <v:rect id="Rectangle 53" o:spid="_x0000_s1030" style="position:absolute;left:25939;top:20618;width:11430;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style="mso-next-textbox:#Rectangle 53">
                <w:txbxContent>
                  <w:p w:rsidR="006F4A53" w:rsidRDefault="006F4A53" w:rsidP="00665890">
                    <w:pPr>
                      <w:pStyle w:val="aff1"/>
                      <w:spacing w:before="24" w:after="24"/>
                      <w:textAlignment w:val="center"/>
                    </w:pPr>
                    <w:r>
                      <w:rPr>
                        <w:rFonts w:hint="eastAsia"/>
                      </w:rPr>
                      <w:t>查询用户和文章</w:t>
                    </w:r>
                  </w:p>
                </w:txbxContent>
              </v:textbox>
            </v:rect>
            <v:line id="Line 54" o:spid="_x0000_s1031" style="position:absolute;visibility:visible" from="3575,12274" to="5816,23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pTMIAAADaAAAADwAAAGRycy9kb3ducmV2LnhtbESPQWsCMRSE7wX/Q3hCbzWrB62rUcRF&#10;8FALaun5uXluFjcvyyau6b9vhEKPw8x8wyzX0Taip87XjhWMRxkI4tLpmisFX+fd2zsIH5A1No5J&#10;wQ95WK8GL0vMtXvwkfpTqESCsM9RgQmhzaX0pSGLfuRa4uRdXWcxJNlVUnf4SHDbyEmWTaXFmtOC&#10;wZa2hsrb6W4VzExxlDNZfJw/i74ez+Mhfl/mSr0O42YBIlAM/+G/9l4rmMLzSro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pTMIAAADaAAAADwAAAAAAAAAAAAAA&#10;AAChAgAAZHJzL2Rvd25yZXYueG1sUEsFBgAAAAAEAAQA+QAAAJADAAAAAA==&#10;">
              <v:stroke endarrow="block"/>
            </v:line>
            <v:line id="Line 55" o:spid="_x0000_s1032" style="position:absolute;flip:y;visibility:visible" from="3575,5118" to="6502,12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0pU8AAAADaAAAADwAAAGRycy9kb3ducmV2LnhtbERPTWvCQBC9F/wPyxR6CXXTCtpGV7FV&#10;QSg9GD30OGTHJDQ7G7JTjf/eFYQeH+97tuhdo07UhdqzgZdhCoq48Lbm0sBhv3l+AxUE2WLjmQxc&#10;KMBiPniYYWb9mXd0yqVUMYRDhgYqkTbTOhQVOQxD3xJH7ug7hxJhV2rb4TmGu0a/pulYO6w5NlTY&#10;0mdFxW/+5+KMzTevRqPkw+kkeaf1j3ylWox5euyXU1BCvfyL7+6tNTCB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tKVPAAAAA2gAAAA8AAAAAAAAAAAAAAAAA&#10;oQIAAGRycy9kb3ducmV2LnhtbFBLBQYAAAAABAAEAPkAAACOAwAAAAA=&#10;">
              <v:stroke endarrow="block"/>
            </v:line>
            <v:line id="Line 56" o:spid="_x0000_s1033" style="position:absolute;flip:y;visibility:visible" from="18091,22459" to="25933,23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FyvSHAAAAA2gAAAA8AAAAAAAAAAAAAAAAA&#10;oQIAAGRycy9kb3ducmV2LnhtbFBLBQYAAAAABAAEAPkAAACOAwAAAAA=&#10;">
              <v:stroke endarrow="block"/>
            </v:line>
            <v:rect id="Rectangle 57" o:spid="_x0000_s1034" style="position:absolute;left:5816;top:21863;width:12275;height:29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style="mso-next-textbox:#Rectangle 57">
                <w:txbxContent>
                  <w:p w:rsidR="006F4A53" w:rsidRDefault="006F4A53" w:rsidP="00665890">
                    <w:pPr>
                      <w:pStyle w:val="aff1"/>
                      <w:spacing w:before="24" w:after="24"/>
                      <w:textAlignment w:val="center"/>
                    </w:pPr>
                    <w:r>
                      <w:rPr>
                        <w:rFonts w:hint="eastAsia"/>
                      </w:rPr>
                      <w:t>管理员注册登陆</w:t>
                    </w:r>
                  </w:p>
                </w:txbxContent>
              </v:textbox>
            </v:rect>
            <v:rect id="Rectangle 59" o:spid="_x0000_s1035" style="position:absolute;left:25933;top:1054;width:11436;height:29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style="mso-next-textbox:#Rectangle 59">
                <w:txbxContent>
                  <w:p w:rsidR="006F4A53" w:rsidRDefault="006F4A53" w:rsidP="00665890">
                    <w:pPr>
                      <w:pStyle w:val="aff1"/>
                      <w:spacing w:before="24" w:after="24"/>
                      <w:textAlignment w:val="center"/>
                    </w:pPr>
                    <w:r>
                      <w:rPr>
                        <w:rFonts w:hint="eastAsia"/>
                      </w:rPr>
                      <w:t>发布文章</w:t>
                    </w:r>
                  </w:p>
                </w:txbxContent>
              </v:textbox>
            </v:rect>
            <v:rect id="Rectangle 60" o:spid="_x0000_s1036" style="position:absolute;left:25933;top:4572;width:11436;height:29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style="mso-next-textbox:#Rectangle 60">
                <w:txbxContent>
                  <w:p w:rsidR="006F4A53" w:rsidRDefault="006F4A53" w:rsidP="00665890">
                    <w:pPr>
                      <w:pStyle w:val="aff1"/>
                      <w:spacing w:before="24" w:after="24"/>
                      <w:textAlignment w:val="center"/>
                    </w:pPr>
                    <w:r>
                      <w:rPr>
                        <w:rFonts w:hint="eastAsia"/>
                      </w:rPr>
                      <w:t>发布图片</w:t>
                    </w:r>
                  </w:p>
                </w:txbxContent>
              </v:textbox>
            </v:rect>
            <v:rect id="Rectangle 61" o:spid="_x0000_s1037" style="position:absolute;left:25933;top:7899;width:11436;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style="mso-next-textbox:#Rectangle 61">
                <w:txbxContent>
                  <w:p w:rsidR="006F4A53" w:rsidRDefault="006F4A53" w:rsidP="00665890">
                    <w:pPr>
                      <w:pStyle w:val="aff1"/>
                      <w:spacing w:before="24" w:after="24"/>
                      <w:textAlignment w:val="center"/>
                    </w:pPr>
                    <w:r>
                      <w:rPr>
                        <w:rFonts w:hint="eastAsia"/>
                      </w:rPr>
                      <w:t>聊天</w:t>
                    </w:r>
                  </w:p>
                </w:txbxContent>
              </v:textbox>
            </v:rect>
            <v:rect id="Rectangle 62" o:spid="_x0000_s1038" style="position:absolute;left:25933;top:11182;width:11436;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style="mso-next-textbox:#Rectangle 62">
                <w:txbxContent>
                  <w:p w:rsidR="006F4A53" w:rsidRDefault="006F4A53" w:rsidP="00665890">
                    <w:pPr>
                      <w:pStyle w:val="aff1"/>
                      <w:spacing w:before="24" w:after="24"/>
                      <w:textAlignment w:val="center"/>
                    </w:pPr>
                    <w:r>
                      <w:rPr>
                        <w:rFonts w:hint="eastAsia"/>
                      </w:rPr>
                      <w:t>搜索</w:t>
                    </w:r>
                  </w:p>
                </w:txbxContent>
              </v:textbox>
            </v:rect>
            <v:rect id="Rectangle 76" o:spid="_x0000_s1039" style="position:absolute;left:25933;top:14509;width:11436;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style="mso-next-textbox:#Rectangle 76">
                <w:txbxContent>
                  <w:p w:rsidR="006F4A53" w:rsidRDefault="006F4A53" w:rsidP="00665890">
                    <w:pPr>
                      <w:pStyle w:val="aff1"/>
                      <w:spacing w:before="24" w:after="24"/>
                      <w:textAlignment w:val="center"/>
                    </w:pPr>
                    <w:r>
                      <w:rPr>
                        <w:rFonts w:hint="eastAsia"/>
                      </w:rPr>
                      <w:t>评论</w:t>
                    </w:r>
                  </w:p>
                </w:txbxContent>
              </v:textbox>
            </v:rect>
            <v:rect id="Rectangle 77" o:spid="_x0000_s1040" style="position:absolute;left:25933;top:24326;width:11436;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style="mso-next-textbox:#Rectangle 77">
                <w:txbxContent>
                  <w:p w:rsidR="006F4A53" w:rsidRDefault="006F4A53" w:rsidP="00665890">
                    <w:pPr>
                      <w:pStyle w:val="aff1"/>
                      <w:spacing w:before="24" w:after="24"/>
                      <w:textAlignment w:val="center"/>
                    </w:pPr>
                    <w:r>
                      <w:rPr>
                        <w:rFonts w:hint="eastAsia"/>
                      </w:rPr>
                      <w:t>修改用户信息</w:t>
                    </w:r>
                  </w:p>
                </w:txbxContent>
              </v:textbox>
            </v:rect>
            <v:rect id="Rectangle 78" o:spid="_x0000_s1041" style="position:absolute;left:25933;top:28327;width:11436;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style="mso-next-textbox:#Rectangle 78">
                <w:txbxContent>
                  <w:p w:rsidR="006F4A53" w:rsidRDefault="006F4A53" w:rsidP="00665890">
                    <w:pPr>
                      <w:pStyle w:val="aff1"/>
                      <w:spacing w:before="24" w:after="24"/>
                      <w:textAlignment w:val="center"/>
                    </w:pPr>
                    <w:r>
                      <w:rPr>
                        <w:rFonts w:hint="eastAsia"/>
                      </w:rPr>
                      <w:t>审核</w:t>
                    </w:r>
                  </w:p>
                </w:txbxContent>
              </v:textbox>
            </v:rect>
            <v:line id="Line 79" o:spid="_x0000_s1042" style="position:absolute;flip:y;visibility:visible" from="16789,2679" to="25933,5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YQBsQAAADbAAAADwAAAGRycy9kb3ducmV2LnhtbESPQWvCQBCF70L/wzIFL6FurGDb1FVq&#10;VSiIh0YPPQ7ZaRKanQ3ZUeO/dwuCtxne+968mS1616gTdaH2bGA8SkERF97WXBo47DdPr6CCIFts&#10;PJOBCwVYzB8GM8ysP/M3nXIpVQzhkKGBSqTNtA5FRQ7DyLfEUfv1nUOJa1dq2+E5hrtGP6fpVDus&#10;OV6osKXPioq//Ohijc2OV5NJsnQ6Sd5o/SPbVIsxw8f+4x2UUC93843+spF7g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9hAGxAAAANsAAAAPAAAAAAAAAAAA&#10;AAAAAKECAABkcnMvZG93bnJldi54bWxQSwUGAAAAAAQABAD5AAAAkgMAAAAA&#10;">
              <v:stroke endarrow="block"/>
            </v:line>
            <v:line id="Line 80" o:spid="_x0000_s1043" style="position:absolute;visibility:visible" from="16789,5778" to="25933,6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line id="Line 81" o:spid="_x0000_s1044" style="position:absolute;visibility:visible" from="16789,5778" to="25933,9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OhocIAAADbAAAADwAAAAAAAAAAAAAA&#10;AAChAgAAZHJzL2Rvd25yZXYueG1sUEsFBgAAAAAEAAQA+QAAAJADAAAAAA==&#10;">
              <v:stroke endarrow="block"/>
            </v:line>
            <v:line id="Line 82" o:spid="_x0000_s1045" style="position:absolute;visibility:visible" from="16789,5778" to="25933,12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VwoHAAAAA2wAAAA8AAAAAAAAAAAAAAAAA&#10;oQIAAGRycy9kb3ducmV2LnhtbFBLBQYAAAAABAAEAPkAAACOAwAAAAA=&#10;">
              <v:stroke endarrow="block"/>
            </v:line>
            <v:line id="Line 83" o:spid="_x0000_s1046" style="position:absolute;visibility:visible" from="16789,6089" to="25933,15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lnGsQAAADbAAAADwAAAGRycy9kb3ducmV2LnhtbESPQWsCMRSE7wX/Q3iCt5pdD1pXo4hL&#10;wYMtqKXn5+a5Wdy8LJt0Tf99Uyj0OMzMN8x6G20rBup941hBPs1AEFdON1wr+Li8Pr+A8AFZY+uY&#10;FHyTh+1m9LTGQrsHn2g4h1okCPsCFZgQukJKXxmy6KeuI07ezfUWQ5J9LXWPjwS3rZxl2VxabDgt&#10;GOxob6i6n7+sgoUpT3Ihy+PlvRyafBnf4ud1qdRkHHcrEIFi+A//tQ9awS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mWcaxAAAANsAAAAPAAAAAAAAAAAA&#10;AAAAAKECAABkcnMvZG93bnJldi54bWxQSwUGAAAAAAQABAD5AAAAkgMAAAAA&#10;">
              <v:stroke endarrow="block"/>
            </v:line>
            <v:line id="Line 84" o:spid="_x0000_s1047" style="position:absolute;visibility:visible" from="18091,23901" to="25939,29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ltxAAAANsAAAAPAAAAAAAAAAAA&#10;AAAAAKECAABkcnMvZG93bnJldi54bWxQSwUGAAAAAAQABAD5AAAAkgMAAAAA&#10;">
              <v:stroke endarrow="block"/>
            </v:line>
            <v:line id="Line 85" o:spid="_x0000_s1048" style="position:absolute;visibility:visible" from="18091,23590" to="25933,25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dc9sQAAADbAAAADwAAAGRycy9kb3ducmV2LnhtbESPT2sCMRTE74V+h/AK3mpWh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1z2xAAAANsAAAAPAAAAAAAAAAAA&#10;AAAAAKECAABkcnMvZG93bnJldi54bWxQSwUGAAAAAAQABAD5AAAAkgMAAAAA&#10;">
              <v:stroke endarrow="block"/>
            </v:line>
            <w10:wrap type="none"/>
            <w10:anchorlock/>
          </v:group>
        </w:pict>
      </w:r>
    </w:p>
    <w:p w:rsidR="00096CB5" w:rsidRPr="00B16493" w:rsidRDefault="00353156" w:rsidP="00F62F44">
      <w:pPr>
        <w:spacing w:beforeLines="20" w:afterLines="20" w:line="360" w:lineRule="auto"/>
        <w:ind w:leftChars="100" w:left="240"/>
        <w:jc w:val="center"/>
        <w:rPr>
          <w:rFonts w:eastAsia="黑体" w:cs="宋体"/>
          <w:bCs/>
          <w:noProof/>
          <w:sz w:val="21"/>
          <w:szCs w:val="21"/>
        </w:rPr>
      </w:pPr>
      <w:r w:rsidRPr="00353156">
        <w:rPr>
          <w:rFonts w:eastAsia="黑体" w:cs="宋体" w:hint="eastAsia"/>
          <w:bCs/>
          <w:noProof/>
          <w:sz w:val="21"/>
          <w:szCs w:val="21"/>
        </w:rPr>
        <w:t>图</w:t>
      </w:r>
      <w:r w:rsidRPr="00353156">
        <w:rPr>
          <w:rFonts w:eastAsia="黑体" w:cs="宋体" w:hint="eastAsia"/>
          <w:bCs/>
          <w:noProof/>
          <w:sz w:val="21"/>
          <w:szCs w:val="21"/>
        </w:rPr>
        <w:t xml:space="preserve">1.1 </w:t>
      </w:r>
      <w:r w:rsidR="00B16493">
        <w:rPr>
          <w:rFonts w:eastAsia="黑体" w:cs="宋体" w:hint="eastAsia"/>
          <w:bCs/>
          <w:noProof/>
          <w:sz w:val="21"/>
          <w:szCs w:val="21"/>
        </w:rPr>
        <w:t>个人网站组织图</w:t>
      </w:r>
    </w:p>
    <w:p w:rsidR="00096CB5" w:rsidRPr="00EC3CFD" w:rsidRDefault="00096CB5" w:rsidP="00096CB5">
      <w:pPr>
        <w:pStyle w:val="3"/>
      </w:pPr>
      <w:r>
        <w:rPr>
          <w:rFonts w:hint="eastAsia"/>
        </w:rPr>
        <w:t>2</w:t>
      </w:r>
      <w:r w:rsidRPr="00EC3CFD">
        <w:t>.</w:t>
      </w:r>
      <w:r w:rsidRPr="00EC3CFD">
        <w:rPr>
          <w:rFonts w:hint="eastAsia"/>
        </w:rPr>
        <w:t>2</w:t>
      </w:r>
      <w:r>
        <w:rPr>
          <w:rFonts w:hint="eastAsia"/>
        </w:rPr>
        <w:t xml:space="preserve"> </w:t>
      </w:r>
      <w:r w:rsidRPr="00E7639D">
        <w:t>研究的重点和难点</w:t>
      </w:r>
    </w:p>
    <w:p w:rsidR="001D2A5D" w:rsidRPr="004E4B28" w:rsidRDefault="002B5CD6" w:rsidP="00665890">
      <w:pPr>
        <w:pStyle w:val="aff4"/>
      </w:pPr>
      <w:r>
        <w:rPr>
          <w:rFonts w:hint="eastAsia"/>
        </w:rPr>
        <w:t>本课题重点主要使用</w:t>
      </w:r>
      <w:r>
        <w:rPr>
          <w:rFonts w:hint="eastAsia"/>
        </w:rPr>
        <w:t>python</w:t>
      </w:r>
      <w:r>
        <w:rPr>
          <w:rFonts w:hint="eastAsia"/>
        </w:rPr>
        <w:t>与</w:t>
      </w:r>
      <w:proofErr w:type="spellStart"/>
      <w:r>
        <w:rPr>
          <w:rFonts w:hint="eastAsia"/>
        </w:rPr>
        <w:t>Django</w:t>
      </w:r>
      <w:proofErr w:type="spellEnd"/>
      <w:r>
        <w:rPr>
          <w:rFonts w:hint="eastAsia"/>
        </w:rPr>
        <w:t>框架制作一个个人网站的服务端。主要分为普通用户与管理员两部分。主要在于用户功能模块的设计：用户登陆注册模块</w:t>
      </w:r>
      <w:r w:rsidR="00A338E3">
        <w:rPr>
          <w:rFonts w:hint="eastAsia"/>
        </w:rPr>
        <w:t>，</w:t>
      </w:r>
      <w:r>
        <w:rPr>
          <w:rFonts w:hint="eastAsia"/>
        </w:rPr>
        <w:t>搜索模块</w:t>
      </w:r>
      <w:r w:rsidR="00A338E3">
        <w:rPr>
          <w:rFonts w:hint="eastAsia"/>
        </w:rPr>
        <w:t>，</w:t>
      </w:r>
      <w:r>
        <w:rPr>
          <w:rFonts w:hint="eastAsia"/>
        </w:rPr>
        <w:t>个人相册功能</w:t>
      </w:r>
      <w:r w:rsidR="00A338E3">
        <w:rPr>
          <w:rFonts w:hint="eastAsia"/>
        </w:rPr>
        <w:t>，</w:t>
      </w:r>
      <w:r>
        <w:rPr>
          <w:rFonts w:hint="eastAsia"/>
        </w:rPr>
        <w:t>评论功能</w:t>
      </w:r>
      <w:r w:rsidR="00A338E3">
        <w:rPr>
          <w:rFonts w:hint="eastAsia"/>
        </w:rPr>
        <w:t>，</w:t>
      </w:r>
      <w:r>
        <w:rPr>
          <w:rFonts w:hint="eastAsia"/>
        </w:rPr>
        <w:t>聊天功能</w:t>
      </w:r>
      <w:r w:rsidR="00A338E3">
        <w:rPr>
          <w:rFonts w:hint="eastAsia"/>
        </w:rPr>
        <w:t>。</w:t>
      </w:r>
      <w:r w:rsidR="00A338E3" w:rsidRPr="004E4B28">
        <w:rPr>
          <w:rFonts w:hint="eastAsia"/>
        </w:rPr>
        <w:t>本次课题</w:t>
      </w:r>
      <w:r w:rsidR="00B16493" w:rsidRPr="004E4B28">
        <w:rPr>
          <w:rFonts w:hint="eastAsia"/>
        </w:rPr>
        <w:t>重点和新颖的点</w:t>
      </w:r>
      <w:r w:rsidR="001D2A5D" w:rsidRPr="004E4B28">
        <w:rPr>
          <w:rFonts w:hint="eastAsia"/>
        </w:rPr>
        <w:t>主要在于：</w:t>
      </w:r>
    </w:p>
    <w:p w:rsidR="001D2A5D" w:rsidRPr="004E4B28" w:rsidRDefault="001D2A5D" w:rsidP="00665890">
      <w:pPr>
        <w:pStyle w:val="aff4"/>
      </w:pPr>
      <w:r w:rsidRPr="004E4B28">
        <w:rPr>
          <w:rFonts w:hint="eastAsia"/>
        </w:rPr>
        <w:t>审查系统：对内容敏感或者不合法的信息审查不通过。</w:t>
      </w:r>
    </w:p>
    <w:p w:rsidR="001D2A5D" w:rsidRPr="004E4B28" w:rsidRDefault="001D2A5D" w:rsidP="00665890">
      <w:pPr>
        <w:pStyle w:val="aff4"/>
      </w:pPr>
      <w:r w:rsidRPr="004E4B28">
        <w:rPr>
          <w:rFonts w:hint="eastAsia"/>
        </w:rPr>
        <w:t>用户之间可以通过网站进行聊天。</w:t>
      </w:r>
    </w:p>
    <w:p w:rsidR="001D2A5D" w:rsidRPr="004E4B28" w:rsidRDefault="001D2A5D" w:rsidP="00665890">
      <w:pPr>
        <w:pStyle w:val="aff4"/>
      </w:pPr>
      <w:r w:rsidRPr="004E4B28">
        <w:rPr>
          <w:rFonts w:hint="eastAsia"/>
        </w:rPr>
        <w:t>后端完全采用</w:t>
      </w:r>
      <w:r w:rsidRPr="004E4B28">
        <w:rPr>
          <w:rFonts w:hint="eastAsia"/>
        </w:rPr>
        <w:t>python</w:t>
      </w:r>
      <w:r w:rsidRPr="004E4B28">
        <w:rPr>
          <w:rFonts w:hint="eastAsia"/>
        </w:rPr>
        <w:t>编写使用</w:t>
      </w:r>
      <w:proofErr w:type="spellStart"/>
      <w:r w:rsidRPr="004E4B28">
        <w:rPr>
          <w:rFonts w:hint="eastAsia"/>
        </w:rPr>
        <w:t>Djangoweb</w:t>
      </w:r>
      <w:proofErr w:type="spellEnd"/>
      <w:r w:rsidRPr="004E4B28">
        <w:rPr>
          <w:rFonts w:hint="eastAsia"/>
        </w:rPr>
        <w:t>框架。</w:t>
      </w:r>
    </w:p>
    <w:p w:rsidR="00A338E3" w:rsidRPr="004E4B28" w:rsidRDefault="001D2A5D" w:rsidP="00665890">
      <w:pPr>
        <w:pStyle w:val="aff4"/>
      </w:pPr>
      <w:r w:rsidRPr="004E4B28">
        <w:rPr>
          <w:rFonts w:hint="eastAsia"/>
        </w:rPr>
        <w:t>难点</w:t>
      </w:r>
      <w:r w:rsidR="00A338E3" w:rsidRPr="004E4B28">
        <w:rPr>
          <w:rFonts w:hint="eastAsia"/>
        </w:rPr>
        <w:t>主要解决一下几个方面：</w:t>
      </w:r>
    </w:p>
    <w:p w:rsidR="00A338E3" w:rsidRDefault="00A338E3" w:rsidP="00665890">
      <w:pPr>
        <w:pStyle w:val="aff4"/>
      </w:pPr>
      <w:r>
        <w:rPr>
          <w:rFonts w:hint="eastAsia"/>
        </w:rPr>
        <w:t>1.</w:t>
      </w:r>
      <w:r>
        <w:rPr>
          <w:rFonts w:hint="eastAsia"/>
        </w:rPr>
        <w:t>用户要能够方便的编辑信息并且发布，对自己的文章相册等进行方便的修改删除，并且用户对其他人发布的信息进行评论操作。</w:t>
      </w:r>
    </w:p>
    <w:p w:rsidR="00A338E3" w:rsidRDefault="00A338E3" w:rsidP="00665890">
      <w:pPr>
        <w:pStyle w:val="aff4"/>
      </w:pPr>
      <w:r>
        <w:rPr>
          <w:rFonts w:hint="eastAsia"/>
        </w:rPr>
        <w:t>2.</w:t>
      </w:r>
      <w:r>
        <w:rPr>
          <w:rFonts w:hint="eastAsia"/>
        </w:rPr>
        <w:t>如果分类管理存储用户的文章，相册等。</w:t>
      </w:r>
    </w:p>
    <w:p w:rsidR="00A338E3" w:rsidRDefault="00A338E3" w:rsidP="00665890">
      <w:pPr>
        <w:pStyle w:val="aff4"/>
      </w:pPr>
      <w:r>
        <w:rPr>
          <w:rFonts w:hint="eastAsia"/>
        </w:rPr>
        <w:t>3.</w:t>
      </w:r>
      <w:r>
        <w:rPr>
          <w:rFonts w:hint="eastAsia"/>
        </w:rPr>
        <w:t>使用</w:t>
      </w:r>
      <w:proofErr w:type="spellStart"/>
      <w:r>
        <w:rPr>
          <w:rFonts w:hint="eastAsia"/>
        </w:rPr>
        <w:t>Django</w:t>
      </w:r>
      <w:proofErr w:type="spellEnd"/>
      <w:r>
        <w:rPr>
          <w:rFonts w:hint="eastAsia"/>
        </w:rPr>
        <w:t>开发时要表现良好的兼容性，达到跨平台运行。</w:t>
      </w:r>
    </w:p>
    <w:p w:rsidR="00A338E3" w:rsidRDefault="00A338E3" w:rsidP="00665890">
      <w:pPr>
        <w:pStyle w:val="aff4"/>
      </w:pPr>
      <w:r>
        <w:rPr>
          <w:rFonts w:hint="eastAsia"/>
        </w:rPr>
        <w:t>上述</w:t>
      </w:r>
      <w:proofErr w:type="gramStart"/>
      <w:r>
        <w:rPr>
          <w:rFonts w:hint="eastAsia"/>
        </w:rPr>
        <w:t>问题问题</w:t>
      </w:r>
      <w:proofErr w:type="gramEnd"/>
      <w:r>
        <w:rPr>
          <w:rFonts w:hint="eastAsia"/>
        </w:rPr>
        <w:t>对本次网站的开发提出了更高的要求，本次开发的难点主要存</w:t>
      </w:r>
      <w:r>
        <w:rPr>
          <w:rFonts w:hint="eastAsia"/>
        </w:rPr>
        <w:lastRenderedPageBreak/>
        <w:t>在于</w:t>
      </w:r>
      <w:r w:rsidR="000C4A26">
        <w:rPr>
          <w:rFonts w:hint="eastAsia"/>
        </w:rPr>
        <w:t>以下几个方面：</w:t>
      </w:r>
    </w:p>
    <w:p w:rsidR="000C4A26" w:rsidRDefault="000C4A26" w:rsidP="00665890">
      <w:pPr>
        <w:pStyle w:val="aff4"/>
      </w:pPr>
      <w:r>
        <w:rPr>
          <w:rFonts w:hint="eastAsia"/>
        </w:rPr>
        <w:t>1.</w:t>
      </w:r>
      <w:r>
        <w:rPr>
          <w:rFonts w:hint="eastAsia"/>
        </w:rPr>
        <w:t>在使用</w:t>
      </w:r>
      <w:proofErr w:type="spellStart"/>
      <w:r>
        <w:rPr>
          <w:rFonts w:hint="eastAsia"/>
        </w:rPr>
        <w:t>Django</w:t>
      </w:r>
      <w:proofErr w:type="spellEnd"/>
      <w:r>
        <w:rPr>
          <w:rFonts w:hint="eastAsia"/>
        </w:rPr>
        <w:t>时如将降低程序的耦合度，这就要求设计出接口清晰，功能独立的模块</w:t>
      </w:r>
    </w:p>
    <w:p w:rsidR="000C4A26" w:rsidRDefault="000C4A26" w:rsidP="00665890">
      <w:pPr>
        <w:pStyle w:val="aff4"/>
      </w:pPr>
      <w:r>
        <w:t>2.</w:t>
      </w:r>
      <w:r>
        <w:rPr>
          <w:rFonts w:hint="eastAsia"/>
        </w:rPr>
        <w:t>如何使用</w:t>
      </w:r>
      <w:proofErr w:type="spellStart"/>
      <w:r>
        <w:rPr>
          <w:rFonts w:hint="eastAsia"/>
        </w:rPr>
        <w:t>websocket</w:t>
      </w:r>
      <w:proofErr w:type="spellEnd"/>
      <w:r>
        <w:rPr>
          <w:rFonts w:hint="eastAsia"/>
        </w:rPr>
        <w:t>技术实现及时通讯。</w:t>
      </w:r>
    </w:p>
    <w:p w:rsidR="000C4A26" w:rsidRDefault="000C4A26" w:rsidP="00665890">
      <w:pPr>
        <w:pStyle w:val="aff4"/>
      </w:pPr>
      <w:r>
        <w:rPr>
          <w:rFonts w:hint="eastAsia"/>
        </w:rPr>
        <w:t>3.</w:t>
      </w:r>
      <w:r>
        <w:rPr>
          <w:rFonts w:hint="eastAsia"/>
        </w:rPr>
        <w:t>如何在用户，管理员操作网站时保证网站的安全，与及时响应。</w:t>
      </w:r>
    </w:p>
    <w:p w:rsidR="000C4A26" w:rsidRPr="00A338E3" w:rsidRDefault="000C4A26" w:rsidP="00665890">
      <w:pPr>
        <w:pStyle w:val="aff4"/>
      </w:pPr>
      <w:r>
        <w:rPr>
          <w:rFonts w:hint="eastAsia"/>
        </w:rPr>
        <w:t>4.</w:t>
      </w:r>
      <w:r>
        <w:rPr>
          <w:rFonts w:hint="eastAsia"/>
        </w:rPr>
        <w:t>如何在用户数，文件数和图片数增多时，进行分页显示。</w:t>
      </w:r>
    </w:p>
    <w:p w:rsidR="00096CB5" w:rsidRPr="004E4B28" w:rsidRDefault="00096CB5" w:rsidP="00096CB5">
      <w:pPr>
        <w:pStyle w:val="3"/>
      </w:pPr>
      <w:r>
        <w:rPr>
          <w:rFonts w:hint="eastAsia"/>
        </w:rPr>
        <w:t>2</w:t>
      </w:r>
      <w:r w:rsidRPr="00EC3CFD">
        <w:t>.</w:t>
      </w:r>
      <w:r>
        <w:rPr>
          <w:rFonts w:hint="eastAsia"/>
        </w:rPr>
        <w:t xml:space="preserve">3 </w:t>
      </w:r>
      <w:r w:rsidRPr="004E4B28">
        <w:t>拟解决的关键问题</w:t>
      </w:r>
    </w:p>
    <w:p w:rsidR="000C4A26" w:rsidRPr="000C4A26" w:rsidRDefault="001D2A5D" w:rsidP="00665890">
      <w:pPr>
        <w:pStyle w:val="aff4"/>
      </w:pPr>
      <w:r>
        <w:rPr>
          <w:rFonts w:hint="eastAsia"/>
        </w:rPr>
        <w:t>内容审核管理</w:t>
      </w:r>
      <w:r w:rsidR="006F4A53">
        <w:rPr>
          <w:rFonts w:hint="eastAsia"/>
        </w:rPr>
        <w:t>属于关键问题，</w:t>
      </w:r>
      <w:r>
        <w:rPr>
          <w:rFonts w:hint="eastAsia"/>
        </w:rPr>
        <w:t>主要通过以下两个方面进行，一是在文字方面使用敏感词过滤系统和建立反垃圾信息机制。审核系统中首先预设一批关键词库并对词组进行排列组合，这批词库又会根据敏感性进行分类，系统会组织用户发布敏感词汇，获奖用户发出来的敏感词汇的内容全部删除，对于敏感性较低的词汇，发出</w:t>
      </w:r>
      <w:proofErr w:type="gramStart"/>
      <w:r>
        <w:rPr>
          <w:rFonts w:hint="eastAsia"/>
        </w:rPr>
        <w:t>来不会</w:t>
      </w:r>
      <w:proofErr w:type="gramEnd"/>
      <w:r>
        <w:rPr>
          <w:rFonts w:hint="eastAsia"/>
        </w:rPr>
        <w:t>立即删除需要管理员经过二次审核。</w:t>
      </w:r>
      <w:r w:rsidR="006F4A53">
        <w:rPr>
          <w:rFonts w:hint="eastAsia"/>
        </w:rPr>
        <w:t>反垃圾系统比较简单，主要是对管理员认定的不合格的数据清理掉，将系统认为可疑的信息进行提示分类。二是在图片内容方面，主要依赖于用户的举报，管理员的审核以及第三方的接口辅助网站进行机器审核。</w:t>
      </w:r>
    </w:p>
    <w:p w:rsidR="00096CB5" w:rsidRPr="00F7143C" w:rsidRDefault="00096CB5" w:rsidP="00096CB5">
      <w:pPr>
        <w:pStyle w:val="2"/>
      </w:pPr>
      <w:r>
        <w:rPr>
          <w:rFonts w:hint="eastAsia"/>
        </w:rPr>
        <w:t>3</w:t>
      </w:r>
      <w:r w:rsidR="005555E4">
        <w:rPr>
          <w:rFonts w:hint="eastAsia"/>
        </w:rPr>
        <w:t>．</w:t>
      </w:r>
      <w:r w:rsidRPr="00E7639D">
        <w:t>研究的方法及措施</w:t>
      </w:r>
    </w:p>
    <w:p w:rsidR="00154916" w:rsidRDefault="00154916" w:rsidP="00665890">
      <w:pPr>
        <w:pStyle w:val="aff4"/>
      </w:pPr>
      <w:r>
        <w:rPr>
          <w:rFonts w:hint="eastAsia"/>
        </w:rPr>
        <w:t>毕业设计的论文研究方法大致有五种，</w:t>
      </w:r>
      <w:r>
        <w:rPr>
          <w:rFonts w:hint="eastAsia"/>
        </w:rPr>
        <w:t>1.</w:t>
      </w:r>
      <w:r>
        <w:rPr>
          <w:rFonts w:hint="eastAsia"/>
        </w:rPr>
        <w:t>调查法与实验法，</w:t>
      </w:r>
      <w:r>
        <w:rPr>
          <w:rFonts w:hint="eastAsia"/>
        </w:rPr>
        <w:t>2.</w:t>
      </w:r>
      <w:r>
        <w:rPr>
          <w:rFonts w:hint="eastAsia"/>
        </w:rPr>
        <w:t>规范研究与实证研究，</w:t>
      </w:r>
      <w:r>
        <w:rPr>
          <w:rFonts w:hint="eastAsia"/>
        </w:rPr>
        <w:t>3.</w:t>
      </w:r>
      <w:r>
        <w:rPr>
          <w:rFonts w:hint="eastAsia"/>
        </w:rPr>
        <w:t>定量分析与定性分析，</w:t>
      </w:r>
      <w:r>
        <w:rPr>
          <w:rFonts w:hint="eastAsia"/>
        </w:rPr>
        <w:t>4.</w:t>
      </w:r>
      <w:r>
        <w:rPr>
          <w:rFonts w:hint="eastAsia"/>
        </w:rPr>
        <w:t>文献综合法与个案研究法，</w:t>
      </w:r>
      <w:r>
        <w:rPr>
          <w:rFonts w:hint="eastAsia"/>
        </w:rPr>
        <w:t>5.</w:t>
      </w:r>
      <w:r>
        <w:rPr>
          <w:rFonts w:hint="eastAsia"/>
        </w:rPr>
        <w:t>跨学科研究法。本次课题主要采用</w:t>
      </w:r>
      <w:r w:rsidR="003E577A">
        <w:rPr>
          <w:rFonts w:hint="eastAsia"/>
        </w:rPr>
        <w:t>一个方法</w:t>
      </w:r>
      <w:r>
        <w:rPr>
          <w:rFonts w:hint="eastAsia"/>
        </w:rPr>
        <w:t>有调查法</w:t>
      </w:r>
      <w:r w:rsidR="003E577A">
        <w:rPr>
          <w:rFonts w:hint="eastAsia"/>
        </w:rPr>
        <w:t>，对国内外各</w:t>
      </w:r>
      <w:proofErr w:type="gramStart"/>
      <w:r w:rsidR="003E577A">
        <w:rPr>
          <w:rFonts w:hint="eastAsia"/>
        </w:rPr>
        <w:t>大个人</w:t>
      </w:r>
      <w:proofErr w:type="gramEnd"/>
      <w:r w:rsidR="003E577A">
        <w:rPr>
          <w:rFonts w:hint="eastAsia"/>
        </w:rPr>
        <w:t>网站进行有目的有计划有系统的进行分析对比，通过搜集大量资料归纳总结各大网站的优点与缺点并且将调查结果在本次制作的网站中。另一个方法就是文献综合研究法</w:t>
      </w:r>
      <w:r w:rsidR="00A30946">
        <w:rPr>
          <w:rFonts w:hint="eastAsia"/>
        </w:rPr>
        <w:t>，根据本次研究的课题，通过查阅大量文献来获得资料，从而全面的正确地掌握基于</w:t>
      </w:r>
      <w:r w:rsidR="00A30946">
        <w:rPr>
          <w:rFonts w:hint="eastAsia"/>
        </w:rPr>
        <w:t>python</w:t>
      </w:r>
      <w:r w:rsidR="00A30946">
        <w:rPr>
          <w:rFonts w:hint="eastAsia"/>
        </w:rPr>
        <w:t>的</w:t>
      </w:r>
      <w:r w:rsidR="00A30946">
        <w:rPr>
          <w:rFonts w:hint="eastAsia"/>
        </w:rPr>
        <w:t>web</w:t>
      </w:r>
      <w:r w:rsidR="00A30946">
        <w:rPr>
          <w:rFonts w:hint="eastAsia"/>
        </w:rPr>
        <w:t>开发以及</w:t>
      </w:r>
      <w:proofErr w:type="spellStart"/>
      <w:r w:rsidR="00A30946">
        <w:rPr>
          <w:rFonts w:hint="eastAsia"/>
        </w:rPr>
        <w:t>Django</w:t>
      </w:r>
      <w:proofErr w:type="spellEnd"/>
      <w:r w:rsidR="00A30946">
        <w:rPr>
          <w:rFonts w:hint="eastAsia"/>
        </w:rPr>
        <w:t>的应用。</w:t>
      </w:r>
    </w:p>
    <w:p w:rsidR="005555E4" w:rsidRDefault="005555E4" w:rsidP="00665890">
      <w:pPr>
        <w:pStyle w:val="aff4"/>
      </w:pPr>
    </w:p>
    <w:p w:rsidR="00096CB5" w:rsidRPr="004E4B28" w:rsidRDefault="00096CB5" w:rsidP="00096CB5">
      <w:pPr>
        <w:pStyle w:val="2"/>
      </w:pPr>
      <w:r>
        <w:rPr>
          <w:rFonts w:hint="eastAsia"/>
        </w:rPr>
        <w:lastRenderedPageBreak/>
        <w:t>4</w:t>
      </w:r>
      <w:r w:rsidR="005555E4">
        <w:rPr>
          <w:rFonts w:hint="eastAsia"/>
        </w:rPr>
        <w:t>．</w:t>
      </w:r>
      <w:r w:rsidRPr="004E4B28">
        <w:t>预期研究成果</w:t>
      </w:r>
    </w:p>
    <w:p w:rsidR="00A30946" w:rsidRDefault="00A30946" w:rsidP="00665890">
      <w:pPr>
        <w:pStyle w:val="aff4"/>
      </w:pPr>
      <w:r>
        <w:rPr>
          <w:rFonts w:hint="eastAsia"/>
        </w:rPr>
        <w:t>对于用户方面的预期成果主要有以下几个方面：</w:t>
      </w:r>
    </w:p>
    <w:p w:rsidR="00063892" w:rsidRDefault="00104F9C" w:rsidP="00665890">
      <w:pPr>
        <w:pStyle w:val="aff4"/>
      </w:pPr>
      <w:r>
        <w:rPr>
          <w:rFonts w:hint="eastAsia"/>
        </w:rPr>
        <w:t>内容充实主题明确，在网站风格上符合消费者的喜好</w:t>
      </w:r>
    </w:p>
    <w:p w:rsidR="00104F9C" w:rsidRDefault="00104F9C" w:rsidP="00665890">
      <w:pPr>
        <w:pStyle w:val="aff4"/>
      </w:pPr>
      <w:r>
        <w:rPr>
          <w:rFonts w:hint="eastAsia"/>
        </w:rPr>
        <w:t>确实保障网络环境的和谐与美好</w:t>
      </w:r>
    </w:p>
    <w:p w:rsidR="00104F9C" w:rsidRDefault="00104F9C" w:rsidP="00665890">
      <w:pPr>
        <w:pStyle w:val="aff4"/>
      </w:pPr>
      <w:r>
        <w:rPr>
          <w:rFonts w:hint="eastAsia"/>
        </w:rPr>
        <w:t>网站交互性好，使用便捷</w:t>
      </w:r>
    </w:p>
    <w:p w:rsidR="00104F9C" w:rsidRDefault="00104F9C" w:rsidP="00665890">
      <w:pPr>
        <w:pStyle w:val="aff4"/>
      </w:pPr>
      <w:r>
        <w:rPr>
          <w:rFonts w:hint="eastAsia"/>
        </w:rPr>
        <w:t>获取信息及时并能随时和好友进行沟通</w:t>
      </w:r>
    </w:p>
    <w:p w:rsidR="00104F9C" w:rsidRDefault="00104F9C" w:rsidP="00665890">
      <w:pPr>
        <w:pStyle w:val="aff4"/>
      </w:pPr>
      <w:r>
        <w:rPr>
          <w:rFonts w:hint="eastAsia"/>
        </w:rPr>
        <w:t>内容形式多样，包括文字图片等。</w:t>
      </w:r>
    </w:p>
    <w:p w:rsidR="00096CB5" w:rsidRPr="001F00E9" w:rsidRDefault="00096CB5" w:rsidP="00096CB5">
      <w:pPr>
        <w:pStyle w:val="2"/>
      </w:pPr>
      <w:r>
        <w:rPr>
          <w:rFonts w:hint="eastAsia"/>
        </w:rPr>
        <w:t>5</w:t>
      </w:r>
      <w:r w:rsidR="005555E4">
        <w:rPr>
          <w:rFonts w:hint="eastAsia"/>
        </w:rPr>
        <w:t>．</w:t>
      </w:r>
      <w:r w:rsidRPr="004E4B28">
        <w:t>研究工作进度计划</w:t>
      </w:r>
    </w:p>
    <w:p w:rsidR="005136E4" w:rsidRDefault="005136E4" w:rsidP="005136E4">
      <w:pPr>
        <w:pStyle w:val="aff4"/>
        <w:rPr>
          <w:ins w:id="1" w:author="liang" w:date="2018-12-28T16:28:00Z"/>
        </w:rPr>
      </w:pPr>
      <w:ins w:id="2" w:author="liang" w:date="2018-12-28T16:28:00Z">
        <w:r>
          <w:rPr>
            <w:rFonts w:hint="eastAsia"/>
          </w:rPr>
          <w:t>第</w:t>
        </w:r>
        <w:r>
          <w:rPr>
            <w:rFonts w:hint="eastAsia"/>
          </w:rPr>
          <w:t>1</w:t>
        </w:r>
        <w:r>
          <w:rPr>
            <w:rFonts w:hint="eastAsia"/>
          </w:rPr>
          <w:t>周</w:t>
        </w:r>
        <w:r>
          <w:rPr>
            <w:rFonts w:hint="eastAsia"/>
          </w:rPr>
          <w:t>(</w:t>
        </w:r>
        <w:r>
          <w:rPr>
            <w:rFonts w:hint="eastAsia"/>
          </w:rPr>
          <w:t>第七学期</w:t>
        </w:r>
        <w:r>
          <w:rPr>
            <w:rFonts w:hint="eastAsia"/>
          </w:rPr>
          <w:t>)</w:t>
        </w:r>
        <w:r>
          <w:rPr>
            <w:rFonts w:hint="eastAsia"/>
          </w:rPr>
          <w:t>至第</w:t>
        </w:r>
        <w:r>
          <w:rPr>
            <w:rFonts w:hint="eastAsia"/>
          </w:rPr>
          <w:t>4</w:t>
        </w:r>
        <w:r>
          <w:rPr>
            <w:rFonts w:hint="eastAsia"/>
          </w:rPr>
          <w:t>周（第七学期）：查阅文献，确定选题；</w:t>
        </w:r>
      </w:ins>
    </w:p>
    <w:p w:rsidR="005136E4" w:rsidRDefault="005136E4" w:rsidP="005136E4">
      <w:pPr>
        <w:pStyle w:val="aff4"/>
        <w:rPr>
          <w:ins w:id="3" w:author="liang" w:date="2018-12-28T16:28:00Z"/>
        </w:rPr>
      </w:pPr>
      <w:ins w:id="4" w:author="liang" w:date="2018-12-28T16:28:00Z">
        <w:r>
          <w:rPr>
            <w:rFonts w:hint="eastAsia"/>
          </w:rPr>
          <w:t>第</w:t>
        </w:r>
        <w:r>
          <w:rPr>
            <w:rFonts w:hint="eastAsia"/>
          </w:rPr>
          <w:t>5</w:t>
        </w:r>
        <w:r>
          <w:rPr>
            <w:rFonts w:hint="eastAsia"/>
          </w:rPr>
          <w:t>周</w:t>
        </w:r>
        <w:r>
          <w:rPr>
            <w:rFonts w:hint="eastAsia"/>
          </w:rPr>
          <w:t>(</w:t>
        </w:r>
        <w:r>
          <w:rPr>
            <w:rFonts w:hint="eastAsia"/>
          </w:rPr>
          <w:t>第七学期</w:t>
        </w:r>
        <w:r>
          <w:rPr>
            <w:rFonts w:hint="eastAsia"/>
          </w:rPr>
          <w:t>)</w:t>
        </w:r>
        <w:r>
          <w:rPr>
            <w:rFonts w:hint="eastAsia"/>
          </w:rPr>
          <w:t>至第</w:t>
        </w:r>
        <w:r>
          <w:rPr>
            <w:rFonts w:hint="eastAsia"/>
          </w:rPr>
          <w:t>8</w:t>
        </w:r>
        <w:r>
          <w:rPr>
            <w:rFonts w:hint="eastAsia"/>
          </w:rPr>
          <w:t>周（第七学期）：完成文献综述和外文翻译；</w:t>
        </w:r>
      </w:ins>
    </w:p>
    <w:p w:rsidR="005136E4" w:rsidRDefault="005136E4" w:rsidP="005136E4">
      <w:pPr>
        <w:pStyle w:val="aff4"/>
        <w:rPr>
          <w:ins w:id="5" w:author="liang" w:date="2018-12-28T16:28:00Z"/>
        </w:rPr>
      </w:pPr>
      <w:ins w:id="6" w:author="liang" w:date="2018-12-28T16:28:00Z">
        <w:r>
          <w:rPr>
            <w:rFonts w:hint="eastAsia"/>
          </w:rPr>
          <w:t>第</w:t>
        </w:r>
        <w:r>
          <w:rPr>
            <w:rFonts w:hint="eastAsia"/>
          </w:rPr>
          <w:t>9</w:t>
        </w:r>
        <w:r>
          <w:rPr>
            <w:rFonts w:hint="eastAsia"/>
          </w:rPr>
          <w:t>周</w:t>
        </w:r>
        <w:r>
          <w:rPr>
            <w:rFonts w:hint="eastAsia"/>
          </w:rPr>
          <w:t>(</w:t>
        </w:r>
        <w:r>
          <w:rPr>
            <w:rFonts w:hint="eastAsia"/>
          </w:rPr>
          <w:t>第七学期</w:t>
        </w:r>
        <w:r>
          <w:rPr>
            <w:rFonts w:hint="eastAsia"/>
          </w:rPr>
          <w:t>)</w:t>
        </w:r>
        <w:r>
          <w:rPr>
            <w:rFonts w:hint="eastAsia"/>
          </w:rPr>
          <w:t>至第</w:t>
        </w:r>
        <w:r>
          <w:rPr>
            <w:rFonts w:hint="eastAsia"/>
          </w:rPr>
          <w:t>12</w:t>
        </w:r>
        <w:r>
          <w:rPr>
            <w:rFonts w:hint="eastAsia"/>
          </w:rPr>
          <w:t>周（第七学期）：</w:t>
        </w:r>
        <w:proofErr w:type="gramStart"/>
        <w:r>
          <w:rPr>
            <w:rFonts w:hint="eastAsia"/>
          </w:rPr>
          <w:t>修顶完善</w:t>
        </w:r>
        <w:proofErr w:type="gramEnd"/>
        <w:r>
          <w:rPr>
            <w:rFonts w:hint="eastAsia"/>
          </w:rPr>
          <w:t>开题报告；</w:t>
        </w:r>
      </w:ins>
    </w:p>
    <w:p w:rsidR="005136E4" w:rsidRDefault="005136E4" w:rsidP="005136E4">
      <w:pPr>
        <w:pStyle w:val="aff4"/>
        <w:rPr>
          <w:ins w:id="7" w:author="liang" w:date="2018-12-28T16:28:00Z"/>
        </w:rPr>
      </w:pPr>
      <w:ins w:id="8" w:author="liang" w:date="2018-12-28T16:28:00Z">
        <w:r>
          <w:rPr>
            <w:rFonts w:hint="eastAsia"/>
          </w:rPr>
          <w:t>第</w:t>
        </w:r>
        <w:r>
          <w:rPr>
            <w:rFonts w:hint="eastAsia"/>
          </w:rPr>
          <w:t>13</w:t>
        </w:r>
        <w:r>
          <w:rPr>
            <w:rFonts w:hint="eastAsia"/>
          </w:rPr>
          <w:t>周</w:t>
        </w:r>
        <w:r>
          <w:rPr>
            <w:rFonts w:hint="eastAsia"/>
          </w:rPr>
          <w:t>(</w:t>
        </w:r>
        <w:r>
          <w:rPr>
            <w:rFonts w:hint="eastAsia"/>
          </w:rPr>
          <w:t>第七学期</w:t>
        </w:r>
        <w:r>
          <w:rPr>
            <w:rFonts w:hint="eastAsia"/>
          </w:rPr>
          <w:t>)</w:t>
        </w:r>
        <w:r>
          <w:rPr>
            <w:rFonts w:hint="eastAsia"/>
          </w:rPr>
          <w:t>至第</w:t>
        </w:r>
        <w:r>
          <w:rPr>
            <w:rFonts w:hint="eastAsia"/>
          </w:rPr>
          <w:t>15</w:t>
        </w:r>
        <w:r>
          <w:rPr>
            <w:rFonts w:hint="eastAsia"/>
          </w:rPr>
          <w:t>周（第七学期）：完成数据设计与搭建；</w:t>
        </w:r>
      </w:ins>
    </w:p>
    <w:p w:rsidR="005136E4" w:rsidRDefault="005136E4" w:rsidP="005136E4">
      <w:pPr>
        <w:pStyle w:val="aff4"/>
        <w:rPr>
          <w:ins w:id="9" w:author="liang" w:date="2018-12-28T16:28:00Z"/>
        </w:rPr>
      </w:pPr>
      <w:ins w:id="10" w:author="liang" w:date="2018-12-28T16:28:00Z">
        <w:r>
          <w:rPr>
            <w:rFonts w:hint="eastAsia"/>
          </w:rPr>
          <w:t>第</w:t>
        </w:r>
        <w:r>
          <w:rPr>
            <w:rFonts w:hint="eastAsia"/>
          </w:rPr>
          <w:t>16</w:t>
        </w:r>
        <w:r>
          <w:rPr>
            <w:rFonts w:hint="eastAsia"/>
          </w:rPr>
          <w:t>周</w:t>
        </w:r>
        <w:r>
          <w:rPr>
            <w:rFonts w:hint="eastAsia"/>
          </w:rPr>
          <w:t>(</w:t>
        </w:r>
        <w:r>
          <w:rPr>
            <w:rFonts w:hint="eastAsia"/>
          </w:rPr>
          <w:t>第七学期</w:t>
        </w:r>
        <w:r>
          <w:rPr>
            <w:rFonts w:hint="eastAsia"/>
          </w:rPr>
          <w:t>)</w:t>
        </w:r>
        <w:r>
          <w:rPr>
            <w:rFonts w:hint="eastAsia"/>
          </w:rPr>
          <w:t>至第</w:t>
        </w:r>
        <w:r>
          <w:rPr>
            <w:rFonts w:hint="eastAsia"/>
          </w:rPr>
          <w:t>7</w:t>
        </w:r>
        <w:r>
          <w:rPr>
            <w:rFonts w:hint="eastAsia"/>
          </w:rPr>
          <w:t>周（第八学期）：完成系统基本框架搭建，完成各功能模块编写；</w:t>
        </w:r>
      </w:ins>
    </w:p>
    <w:p w:rsidR="005136E4" w:rsidRDefault="005136E4" w:rsidP="005136E4">
      <w:pPr>
        <w:pStyle w:val="aff4"/>
        <w:rPr>
          <w:ins w:id="11" w:author="liang" w:date="2018-12-28T16:28:00Z"/>
        </w:rPr>
      </w:pPr>
      <w:ins w:id="12" w:author="liang" w:date="2018-12-28T16:28:00Z">
        <w:r>
          <w:rPr>
            <w:rFonts w:hint="eastAsia"/>
          </w:rPr>
          <w:t>第</w:t>
        </w:r>
        <w:r>
          <w:rPr>
            <w:rFonts w:hint="eastAsia"/>
          </w:rPr>
          <w:t>8</w:t>
        </w:r>
        <w:r>
          <w:rPr>
            <w:rFonts w:hint="eastAsia"/>
          </w:rPr>
          <w:t>周</w:t>
        </w:r>
        <w:r>
          <w:rPr>
            <w:rFonts w:hint="eastAsia"/>
          </w:rPr>
          <w:t>(</w:t>
        </w:r>
        <w:r w:rsidR="007831DE">
          <w:rPr>
            <w:rFonts w:hint="eastAsia"/>
          </w:rPr>
          <w:t>第</w:t>
        </w:r>
      </w:ins>
      <w:ins w:id="13" w:author="liang" w:date="2018-12-28T16:37:00Z">
        <w:r w:rsidR="007831DE">
          <w:rPr>
            <w:rFonts w:hint="eastAsia"/>
          </w:rPr>
          <w:t>八</w:t>
        </w:r>
      </w:ins>
      <w:ins w:id="14" w:author="liang" w:date="2018-12-28T16:28:00Z">
        <w:r>
          <w:rPr>
            <w:rFonts w:hint="eastAsia"/>
          </w:rPr>
          <w:t>学期</w:t>
        </w:r>
        <w:r>
          <w:rPr>
            <w:rFonts w:hint="eastAsia"/>
          </w:rPr>
          <w:t>)</w:t>
        </w:r>
        <w:r>
          <w:rPr>
            <w:rFonts w:hint="eastAsia"/>
          </w:rPr>
          <w:t>至第</w:t>
        </w:r>
        <w:r>
          <w:rPr>
            <w:rFonts w:hint="eastAsia"/>
          </w:rPr>
          <w:t>11</w:t>
        </w:r>
        <w:r w:rsidR="007831DE">
          <w:rPr>
            <w:rFonts w:hint="eastAsia"/>
          </w:rPr>
          <w:t>周（第</w:t>
        </w:r>
      </w:ins>
      <w:ins w:id="15" w:author="liang" w:date="2018-12-28T16:37:00Z">
        <w:r w:rsidR="007831DE">
          <w:rPr>
            <w:rFonts w:hint="eastAsia"/>
          </w:rPr>
          <w:t>八</w:t>
        </w:r>
      </w:ins>
      <w:ins w:id="16" w:author="liang" w:date="2018-12-28T16:28:00Z">
        <w:r>
          <w:rPr>
            <w:rFonts w:hint="eastAsia"/>
          </w:rPr>
          <w:t>学期）：毕业论文定稿；</w:t>
        </w:r>
      </w:ins>
    </w:p>
    <w:p w:rsidR="005136E4" w:rsidRDefault="005136E4" w:rsidP="005136E4">
      <w:pPr>
        <w:pStyle w:val="aff4"/>
        <w:rPr>
          <w:ins w:id="17" w:author="liang" w:date="2018-12-28T16:28:00Z"/>
        </w:rPr>
      </w:pPr>
      <w:ins w:id="18" w:author="liang" w:date="2018-12-28T16:28:00Z">
        <w:r>
          <w:rPr>
            <w:rFonts w:hint="eastAsia"/>
          </w:rPr>
          <w:t>第</w:t>
        </w:r>
        <w:r>
          <w:rPr>
            <w:rFonts w:hint="eastAsia"/>
          </w:rPr>
          <w:t>12</w:t>
        </w:r>
        <w:r>
          <w:rPr>
            <w:rFonts w:hint="eastAsia"/>
          </w:rPr>
          <w:t>周</w:t>
        </w:r>
        <w:r>
          <w:rPr>
            <w:rFonts w:hint="eastAsia"/>
          </w:rPr>
          <w:t>(</w:t>
        </w:r>
        <w:r w:rsidR="007831DE">
          <w:rPr>
            <w:rFonts w:hint="eastAsia"/>
          </w:rPr>
          <w:t>第</w:t>
        </w:r>
      </w:ins>
      <w:ins w:id="19" w:author="liang" w:date="2018-12-28T16:37:00Z">
        <w:r w:rsidR="007831DE">
          <w:rPr>
            <w:rFonts w:hint="eastAsia"/>
          </w:rPr>
          <w:t>八</w:t>
        </w:r>
      </w:ins>
      <w:ins w:id="20" w:author="liang" w:date="2018-12-28T16:28:00Z">
        <w:r>
          <w:rPr>
            <w:rFonts w:hint="eastAsia"/>
          </w:rPr>
          <w:t>学期</w:t>
        </w:r>
        <w:r>
          <w:rPr>
            <w:rFonts w:hint="eastAsia"/>
          </w:rPr>
          <w:t>)</w:t>
        </w:r>
        <w:r>
          <w:rPr>
            <w:rFonts w:hint="eastAsia"/>
          </w:rPr>
          <w:t>至第</w:t>
        </w:r>
        <w:r>
          <w:rPr>
            <w:rFonts w:hint="eastAsia"/>
          </w:rPr>
          <w:t>14</w:t>
        </w:r>
        <w:r w:rsidR="007831DE">
          <w:rPr>
            <w:rFonts w:hint="eastAsia"/>
          </w:rPr>
          <w:t>周（第</w:t>
        </w:r>
      </w:ins>
      <w:ins w:id="21" w:author="liang" w:date="2018-12-28T16:37:00Z">
        <w:r w:rsidR="007831DE">
          <w:rPr>
            <w:rFonts w:hint="eastAsia"/>
          </w:rPr>
          <w:t>八</w:t>
        </w:r>
      </w:ins>
      <w:ins w:id="22" w:author="liang" w:date="2018-12-28T16:28:00Z">
        <w:r>
          <w:rPr>
            <w:rFonts w:hint="eastAsia"/>
          </w:rPr>
          <w:t>学期）：完成毕业论文修改与最终版，审查系统准备答辩；</w:t>
        </w:r>
      </w:ins>
    </w:p>
    <w:p w:rsidR="006F4A53" w:rsidDel="005136E4" w:rsidRDefault="006F4A53" w:rsidP="00665890">
      <w:pPr>
        <w:pStyle w:val="aff4"/>
        <w:rPr>
          <w:del w:id="23" w:author="liang" w:date="2018-12-28T16:28:00Z"/>
        </w:rPr>
      </w:pPr>
      <w:del w:id="24" w:author="liang" w:date="2018-12-28T16:28:00Z">
        <w:r w:rsidDel="005136E4">
          <w:rPr>
            <w:rFonts w:hint="eastAsia"/>
          </w:rPr>
          <w:delText>第一阶段：</w:delText>
        </w:r>
        <w:r w:rsidDel="005136E4">
          <w:rPr>
            <w:rFonts w:hint="eastAsia"/>
          </w:rPr>
          <w:delText>2018</w:delText>
        </w:r>
        <w:r w:rsidDel="005136E4">
          <w:rPr>
            <w:rFonts w:hint="eastAsia"/>
          </w:rPr>
          <w:delText>年</w:delText>
        </w:r>
        <w:r w:rsidDel="005136E4">
          <w:rPr>
            <w:rFonts w:hint="eastAsia"/>
          </w:rPr>
          <w:delText>12</w:delText>
        </w:r>
        <w:r w:rsidDel="005136E4">
          <w:rPr>
            <w:rFonts w:hint="eastAsia"/>
          </w:rPr>
          <w:delText>月</w:delText>
        </w:r>
        <w:r w:rsidDel="005136E4">
          <w:rPr>
            <w:rFonts w:hint="eastAsia"/>
          </w:rPr>
          <w:delText>1</w:delText>
        </w:r>
        <w:r w:rsidDel="005136E4">
          <w:rPr>
            <w:rFonts w:hint="eastAsia"/>
          </w:rPr>
          <w:delText>日</w:delText>
        </w:r>
        <w:r w:rsidDel="005136E4">
          <w:rPr>
            <w:rFonts w:hint="eastAsia"/>
          </w:rPr>
          <w:delText>~2018</w:delText>
        </w:r>
        <w:r w:rsidDel="005136E4">
          <w:rPr>
            <w:rFonts w:hint="eastAsia"/>
          </w:rPr>
          <w:delText>年</w:delText>
        </w:r>
        <w:r w:rsidDel="005136E4">
          <w:rPr>
            <w:rFonts w:hint="eastAsia"/>
          </w:rPr>
          <w:delText>12</w:delText>
        </w:r>
        <w:r w:rsidDel="005136E4">
          <w:rPr>
            <w:rFonts w:hint="eastAsia"/>
          </w:rPr>
          <w:delText>月</w:delText>
        </w:r>
        <w:r w:rsidDel="005136E4">
          <w:rPr>
            <w:rFonts w:hint="eastAsia"/>
          </w:rPr>
          <w:delText>30</w:delText>
        </w:r>
        <w:r w:rsidDel="005136E4">
          <w:rPr>
            <w:rFonts w:hint="eastAsia"/>
          </w:rPr>
          <w:delText>日</w:delText>
        </w:r>
      </w:del>
    </w:p>
    <w:p w:rsidR="006F4A53" w:rsidDel="005136E4" w:rsidRDefault="006F4A53" w:rsidP="00665890">
      <w:pPr>
        <w:pStyle w:val="aff4"/>
        <w:rPr>
          <w:del w:id="25" w:author="liang" w:date="2018-12-28T16:28:00Z"/>
        </w:rPr>
      </w:pPr>
      <w:del w:id="26" w:author="liang" w:date="2018-12-28T16:28:00Z">
        <w:r w:rsidDel="005136E4">
          <w:rPr>
            <w:rFonts w:hint="eastAsia"/>
          </w:rPr>
          <w:delText>完成项目需求报告并确认</w:delText>
        </w:r>
      </w:del>
    </w:p>
    <w:p w:rsidR="006F4A53" w:rsidDel="005136E4" w:rsidRDefault="00783D1E" w:rsidP="00665890">
      <w:pPr>
        <w:pStyle w:val="aff4"/>
        <w:rPr>
          <w:del w:id="27" w:author="liang" w:date="2018-12-28T16:28:00Z"/>
        </w:rPr>
      </w:pPr>
      <w:del w:id="28" w:author="liang" w:date="2018-12-28T16:28:00Z">
        <w:r w:rsidDel="005136E4">
          <w:rPr>
            <w:rFonts w:hint="eastAsia"/>
          </w:rPr>
          <w:delText>第二</w:delText>
        </w:r>
        <w:r w:rsidR="006F4A53" w:rsidDel="005136E4">
          <w:rPr>
            <w:rFonts w:hint="eastAsia"/>
          </w:rPr>
          <w:delText>阶段：</w:delText>
        </w:r>
        <w:r w:rsidR="006F4A53" w:rsidDel="005136E4">
          <w:rPr>
            <w:rFonts w:hint="eastAsia"/>
          </w:rPr>
          <w:delText>2019</w:delText>
        </w:r>
        <w:r w:rsidR="006F4A53" w:rsidDel="005136E4">
          <w:rPr>
            <w:rFonts w:hint="eastAsia"/>
          </w:rPr>
          <w:delText>年</w:delText>
        </w:r>
        <w:r w:rsidR="006F4A53" w:rsidDel="005136E4">
          <w:rPr>
            <w:rFonts w:hint="eastAsia"/>
          </w:rPr>
          <w:delText>1</w:delText>
        </w:r>
        <w:r w:rsidR="006F4A53" w:rsidDel="005136E4">
          <w:rPr>
            <w:rFonts w:hint="eastAsia"/>
          </w:rPr>
          <w:delText>月</w:delText>
        </w:r>
        <w:r w:rsidR="006F4A53" w:rsidDel="005136E4">
          <w:rPr>
            <w:rFonts w:hint="eastAsia"/>
          </w:rPr>
          <w:delText>1</w:delText>
        </w:r>
        <w:r w:rsidR="006F4A53" w:rsidDel="005136E4">
          <w:rPr>
            <w:rFonts w:hint="eastAsia"/>
          </w:rPr>
          <w:delText>日</w:delText>
        </w:r>
        <w:r w:rsidR="006F4A53" w:rsidDel="005136E4">
          <w:rPr>
            <w:rFonts w:hint="eastAsia"/>
          </w:rPr>
          <w:delText>~2019</w:delText>
        </w:r>
        <w:r w:rsidR="006F4A53" w:rsidDel="005136E4">
          <w:rPr>
            <w:rFonts w:hint="eastAsia"/>
          </w:rPr>
          <w:delText>年</w:delText>
        </w:r>
        <w:r w:rsidR="006F4A53" w:rsidDel="005136E4">
          <w:rPr>
            <w:rFonts w:hint="eastAsia"/>
          </w:rPr>
          <w:delText>1</w:delText>
        </w:r>
        <w:r w:rsidR="006F4A53" w:rsidDel="005136E4">
          <w:rPr>
            <w:rFonts w:hint="eastAsia"/>
          </w:rPr>
          <w:delText>月</w:delText>
        </w:r>
        <w:r w:rsidR="006F4A53" w:rsidDel="005136E4">
          <w:rPr>
            <w:rFonts w:hint="eastAsia"/>
          </w:rPr>
          <w:delText>13</w:delText>
        </w:r>
        <w:r w:rsidR="006F4A53" w:rsidDel="005136E4">
          <w:rPr>
            <w:rFonts w:hint="eastAsia"/>
          </w:rPr>
          <w:delText>日</w:delText>
        </w:r>
      </w:del>
    </w:p>
    <w:p w:rsidR="006F4A53" w:rsidDel="005136E4" w:rsidRDefault="006F4A53" w:rsidP="00665890">
      <w:pPr>
        <w:pStyle w:val="aff4"/>
        <w:rPr>
          <w:del w:id="29" w:author="liang" w:date="2018-12-28T16:28:00Z"/>
        </w:rPr>
      </w:pPr>
      <w:del w:id="30" w:author="liang" w:date="2018-12-28T16:28:00Z">
        <w:r w:rsidDel="005136E4">
          <w:rPr>
            <w:rFonts w:hint="eastAsia"/>
          </w:rPr>
          <w:delText>完成数据设计与搭建</w:delText>
        </w:r>
      </w:del>
    </w:p>
    <w:p w:rsidR="006F4A53" w:rsidDel="005136E4" w:rsidRDefault="00783D1E" w:rsidP="00665890">
      <w:pPr>
        <w:pStyle w:val="aff4"/>
        <w:rPr>
          <w:del w:id="31" w:author="liang" w:date="2018-12-28T16:28:00Z"/>
        </w:rPr>
      </w:pPr>
      <w:del w:id="32" w:author="liang" w:date="2018-12-28T16:28:00Z">
        <w:r w:rsidDel="005136E4">
          <w:rPr>
            <w:rFonts w:hint="eastAsia"/>
          </w:rPr>
          <w:delText>第三</w:delText>
        </w:r>
        <w:r w:rsidR="006F4A53" w:rsidDel="005136E4">
          <w:rPr>
            <w:rFonts w:hint="eastAsia"/>
          </w:rPr>
          <w:delText>阶段：</w:delText>
        </w:r>
        <w:r w:rsidR="006F4A53" w:rsidDel="005136E4">
          <w:rPr>
            <w:rFonts w:hint="eastAsia"/>
          </w:rPr>
          <w:delText>2019</w:delText>
        </w:r>
        <w:r w:rsidR="006F4A53" w:rsidDel="005136E4">
          <w:rPr>
            <w:rFonts w:hint="eastAsia"/>
          </w:rPr>
          <w:delText>年</w:delText>
        </w:r>
        <w:r w:rsidR="006F4A53" w:rsidDel="005136E4">
          <w:rPr>
            <w:rFonts w:hint="eastAsia"/>
          </w:rPr>
          <w:delText>1</w:delText>
        </w:r>
        <w:r w:rsidR="006F4A53" w:rsidDel="005136E4">
          <w:rPr>
            <w:rFonts w:hint="eastAsia"/>
          </w:rPr>
          <w:delText>月</w:delText>
        </w:r>
        <w:r w:rsidR="006F4A53" w:rsidDel="005136E4">
          <w:rPr>
            <w:rFonts w:hint="eastAsia"/>
          </w:rPr>
          <w:delText>14</w:delText>
        </w:r>
        <w:r w:rsidR="006F4A53" w:rsidDel="005136E4">
          <w:rPr>
            <w:rFonts w:hint="eastAsia"/>
          </w:rPr>
          <w:delText>日</w:delText>
        </w:r>
        <w:r w:rsidR="006F4A53" w:rsidDel="005136E4">
          <w:rPr>
            <w:rFonts w:hint="eastAsia"/>
          </w:rPr>
          <w:delText>~2019</w:delText>
        </w:r>
        <w:r w:rsidR="006F4A53" w:rsidDel="005136E4">
          <w:rPr>
            <w:rFonts w:hint="eastAsia"/>
          </w:rPr>
          <w:delText>年</w:delText>
        </w:r>
        <w:r w:rsidR="006F4A53" w:rsidDel="005136E4">
          <w:rPr>
            <w:rFonts w:hint="eastAsia"/>
          </w:rPr>
          <w:delText>2</w:delText>
        </w:r>
        <w:r w:rsidR="006F4A53" w:rsidDel="005136E4">
          <w:rPr>
            <w:rFonts w:hint="eastAsia"/>
          </w:rPr>
          <w:delText>月</w:delText>
        </w:r>
        <w:r w:rsidR="006F4A53" w:rsidDel="005136E4">
          <w:rPr>
            <w:rFonts w:hint="eastAsia"/>
          </w:rPr>
          <w:delText>14</w:delText>
        </w:r>
        <w:r w:rsidR="006F4A53" w:rsidDel="005136E4">
          <w:rPr>
            <w:rFonts w:hint="eastAsia"/>
          </w:rPr>
          <w:delText>日</w:delText>
        </w:r>
      </w:del>
    </w:p>
    <w:p w:rsidR="006F4A53" w:rsidDel="005136E4" w:rsidRDefault="006F4A53" w:rsidP="00665890">
      <w:pPr>
        <w:pStyle w:val="aff4"/>
        <w:rPr>
          <w:del w:id="33" w:author="liang" w:date="2018-12-28T16:28:00Z"/>
        </w:rPr>
      </w:pPr>
      <w:del w:id="34" w:author="liang" w:date="2018-12-28T16:28:00Z">
        <w:r w:rsidDel="005136E4">
          <w:rPr>
            <w:rFonts w:hint="eastAsia"/>
          </w:rPr>
          <w:delText>完成系统基本框架搭建</w:delText>
        </w:r>
      </w:del>
    </w:p>
    <w:p w:rsidR="006F4A53" w:rsidDel="005136E4" w:rsidRDefault="00783D1E" w:rsidP="00665890">
      <w:pPr>
        <w:pStyle w:val="aff4"/>
        <w:rPr>
          <w:del w:id="35" w:author="liang" w:date="2018-12-28T16:28:00Z"/>
        </w:rPr>
      </w:pPr>
      <w:del w:id="36" w:author="liang" w:date="2018-12-28T16:28:00Z">
        <w:r w:rsidDel="005136E4">
          <w:rPr>
            <w:rFonts w:hint="eastAsia"/>
          </w:rPr>
          <w:delText>第四</w:delText>
        </w:r>
        <w:r w:rsidR="006F4A53" w:rsidDel="005136E4">
          <w:rPr>
            <w:rFonts w:hint="eastAsia"/>
          </w:rPr>
          <w:delText>阶段：</w:delText>
        </w:r>
        <w:r w:rsidR="006F4A53" w:rsidDel="005136E4">
          <w:rPr>
            <w:rFonts w:hint="eastAsia"/>
          </w:rPr>
          <w:delText>2019</w:delText>
        </w:r>
        <w:r w:rsidR="006F4A53" w:rsidDel="005136E4">
          <w:rPr>
            <w:rFonts w:hint="eastAsia"/>
          </w:rPr>
          <w:delText>年</w:delText>
        </w:r>
        <w:r w:rsidR="006F4A53" w:rsidDel="005136E4">
          <w:rPr>
            <w:rFonts w:hint="eastAsia"/>
          </w:rPr>
          <w:delText>2</w:delText>
        </w:r>
        <w:r w:rsidR="006F4A53" w:rsidDel="005136E4">
          <w:rPr>
            <w:rFonts w:hint="eastAsia"/>
          </w:rPr>
          <w:delText>月</w:delText>
        </w:r>
        <w:r w:rsidR="006F4A53" w:rsidDel="005136E4">
          <w:rPr>
            <w:rFonts w:hint="eastAsia"/>
          </w:rPr>
          <w:delText>15</w:delText>
        </w:r>
        <w:r w:rsidR="006F4A53" w:rsidDel="005136E4">
          <w:rPr>
            <w:rFonts w:hint="eastAsia"/>
          </w:rPr>
          <w:delText>日</w:delText>
        </w:r>
        <w:r w:rsidR="006F4A53" w:rsidDel="005136E4">
          <w:rPr>
            <w:rFonts w:hint="eastAsia"/>
          </w:rPr>
          <w:delText>~2019</w:delText>
        </w:r>
        <w:r w:rsidR="006F4A53" w:rsidDel="005136E4">
          <w:rPr>
            <w:rFonts w:hint="eastAsia"/>
          </w:rPr>
          <w:delText>年</w:delText>
        </w:r>
        <w:r w:rsidR="006F4A53" w:rsidDel="005136E4">
          <w:rPr>
            <w:rFonts w:hint="eastAsia"/>
          </w:rPr>
          <w:delText>3</w:delText>
        </w:r>
        <w:r w:rsidR="006F4A53" w:rsidDel="005136E4">
          <w:rPr>
            <w:rFonts w:hint="eastAsia"/>
          </w:rPr>
          <w:delText>月</w:delText>
        </w:r>
        <w:r w:rsidR="006F4A53" w:rsidDel="005136E4">
          <w:rPr>
            <w:rFonts w:hint="eastAsia"/>
          </w:rPr>
          <w:delText>30</w:delText>
        </w:r>
        <w:r w:rsidR="006F4A53" w:rsidDel="005136E4">
          <w:rPr>
            <w:rFonts w:hint="eastAsia"/>
          </w:rPr>
          <w:delText>日</w:delText>
        </w:r>
      </w:del>
    </w:p>
    <w:p w:rsidR="006F4A53" w:rsidDel="005136E4" w:rsidRDefault="006F4A53" w:rsidP="00665890">
      <w:pPr>
        <w:pStyle w:val="aff4"/>
        <w:rPr>
          <w:del w:id="37" w:author="liang" w:date="2018-12-28T16:28:00Z"/>
        </w:rPr>
      </w:pPr>
      <w:del w:id="38" w:author="liang" w:date="2018-12-28T16:28:00Z">
        <w:r w:rsidDel="005136E4">
          <w:rPr>
            <w:rFonts w:hint="eastAsia"/>
          </w:rPr>
          <w:delText>完成各功能模块编写</w:delText>
        </w:r>
      </w:del>
    </w:p>
    <w:p w:rsidR="00783D1E" w:rsidDel="005136E4" w:rsidRDefault="00783D1E" w:rsidP="00665890">
      <w:pPr>
        <w:pStyle w:val="aff4"/>
        <w:rPr>
          <w:del w:id="39" w:author="liang" w:date="2018-12-28T16:28:00Z"/>
        </w:rPr>
      </w:pPr>
      <w:del w:id="40" w:author="liang" w:date="2018-12-28T16:28:00Z">
        <w:r w:rsidDel="005136E4">
          <w:rPr>
            <w:rFonts w:hint="eastAsia"/>
          </w:rPr>
          <w:delText>第五阶段：</w:delText>
        </w:r>
        <w:r w:rsidDel="005136E4">
          <w:rPr>
            <w:rFonts w:hint="eastAsia"/>
          </w:rPr>
          <w:delText>2019</w:delText>
        </w:r>
        <w:r w:rsidDel="005136E4">
          <w:rPr>
            <w:rFonts w:hint="eastAsia"/>
          </w:rPr>
          <w:delText>年</w:delText>
        </w:r>
        <w:r w:rsidDel="005136E4">
          <w:rPr>
            <w:rFonts w:hint="eastAsia"/>
          </w:rPr>
          <w:delText>3</w:delText>
        </w:r>
        <w:r w:rsidDel="005136E4">
          <w:rPr>
            <w:rFonts w:hint="eastAsia"/>
          </w:rPr>
          <w:delText>月</w:delText>
        </w:r>
        <w:r w:rsidDel="005136E4">
          <w:rPr>
            <w:rFonts w:hint="eastAsia"/>
          </w:rPr>
          <w:delText>31</w:delText>
        </w:r>
        <w:r w:rsidDel="005136E4">
          <w:rPr>
            <w:rFonts w:hint="eastAsia"/>
          </w:rPr>
          <w:delText>日</w:delText>
        </w:r>
        <w:r w:rsidDel="005136E4">
          <w:rPr>
            <w:rFonts w:hint="eastAsia"/>
          </w:rPr>
          <w:delText>~2019</w:delText>
        </w:r>
        <w:r w:rsidDel="005136E4">
          <w:rPr>
            <w:rFonts w:hint="eastAsia"/>
          </w:rPr>
          <w:delText>年</w:delText>
        </w:r>
        <w:r w:rsidDel="005136E4">
          <w:rPr>
            <w:rFonts w:hint="eastAsia"/>
          </w:rPr>
          <w:delText>4</w:delText>
        </w:r>
        <w:r w:rsidDel="005136E4">
          <w:rPr>
            <w:rFonts w:hint="eastAsia"/>
          </w:rPr>
          <w:delText>月</w:delText>
        </w:r>
        <w:r w:rsidDel="005136E4">
          <w:rPr>
            <w:rFonts w:hint="eastAsia"/>
          </w:rPr>
          <w:delText>25</w:delText>
        </w:r>
        <w:r w:rsidDel="005136E4">
          <w:rPr>
            <w:rFonts w:hint="eastAsia"/>
          </w:rPr>
          <w:delText>日</w:delText>
        </w:r>
      </w:del>
    </w:p>
    <w:p w:rsidR="00783D1E" w:rsidDel="005136E4" w:rsidRDefault="00783D1E" w:rsidP="00665890">
      <w:pPr>
        <w:pStyle w:val="aff4"/>
        <w:rPr>
          <w:del w:id="41" w:author="liang" w:date="2018-12-28T16:28:00Z"/>
        </w:rPr>
      </w:pPr>
      <w:del w:id="42" w:author="liang" w:date="2018-12-28T16:28:00Z">
        <w:r w:rsidDel="005136E4">
          <w:rPr>
            <w:rFonts w:hint="eastAsia"/>
          </w:rPr>
          <w:delText>系统整体测试并完善</w:delText>
        </w:r>
      </w:del>
    </w:p>
    <w:p w:rsidR="00783D1E" w:rsidDel="005136E4" w:rsidRDefault="00783D1E" w:rsidP="00665890">
      <w:pPr>
        <w:pStyle w:val="aff4"/>
        <w:rPr>
          <w:del w:id="43" w:author="liang" w:date="2018-12-28T16:28:00Z"/>
        </w:rPr>
      </w:pPr>
      <w:del w:id="44" w:author="liang" w:date="2018-12-28T16:28:00Z">
        <w:r w:rsidDel="005136E4">
          <w:rPr>
            <w:rFonts w:hint="eastAsia"/>
          </w:rPr>
          <w:lastRenderedPageBreak/>
          <w:delText>第六阶段：</w:delText>
        </w:r>
        <w:r w:rsidDel="005136E4">
          <w:rPr>
            <w:rFonts w:hint="eastAsia"/>
          </w:rPr>
          <w:delText>2019</w:delText>
        </w:r>
        <w:r w:rsidDel="005136E4">
          <w:rPr>
            <w:rFonts w:hint="eastAsia"/>
          </w:rPr>
          <w:delText>年</w:delText>
        </w:r>
        <w:r w:rsidDel="005136E4">
          <w:rPr>
            <w:rFonts w:hint="eastAsia"/>
          </w:rPr>
          <w:delText>4</w:delText>
        </w:r>
        <w:r w:rsidDel="005136E4">
          <w:rPr>
            <w:rFonts w:hint="eastAsia"/>
          </w:rPr>
          <w:delText>月</w:delText>
        </w:r>
        <w:r w:rsidDel="005136E4">
          <w:rPr>
            <w:rFonts w:hint="eastAsia"/>
          </w:rPr>
          <w:delText>25</w:delText>
        </w:r>
        <w:r w:rsidDel="005136E4">
          <w:rPr>
            <w:rFonts w:hint="eastAsia"/>
          </w:rPr>
          <w:delText>日</w:delText>
        </w:r>
        <w:r w:rsidDel="005136E4">
          <w:rPr>
            <w:rFonts w:hint="eastAsia"/>
          </w:rPr>
          <w:delText>~</w:delText>
        </w:r>
      </w:del>
    </w:p>
    <w:p w:rsidR="00783D1E" w:rsidDel="005136E4" w:rsidRDefault="00783D1E" w:rsidP="00665890">
      <w:pPr>
        <w:pStyle w:val="aff4"/>
        <w:rPr>
          <w:del w:id="45" w:author="liang" w:date="2018-12-28T16:28:00Z"/>
        </w:rPr>
      </w:pPr>
      <w:del w:id="46" w:author="liang" w:date="2018-12-28T16:28:00Z">
        <w:r w:rsidDel="005136E4">
          <w:rPr>
            <w:rFonts w:hint="eastAsia"/>
          </w:rPr>
          <w:delText>系统在实际环境下测试并针对出现的问题进行修复和优化</w:delText>
        </w:r>
      </w:del>
    </w:p>
    <w:p w:rsidR="006F4A53" w:rsidRPr="006F4A53" w:rsidRDefault="006F4A53" w:rsidP="00665890">
      <w:pPr>
        <w:pStyle w:val="aff4"/>
      </w:pPr>
    </w:p>
    <w:p w:rsidR="006F4A53" w:rsidRPr="006F4A53" w:rsidRDefault="006F4A53" w:rsidP="00665890">
      <w:pPr>
        <w:pStyle w:val="aff4"/>
      </w:pPr>
    </w:p>
    <w:p w:rsidR="006F4A53" w:rsidRPr="006F4A53" w:rsidRDefault="006F4A53" w:rsidP="00665890">
      <w:pPr>
        <w:pStyle w:val="aff4"/>
      </w:pPr>
    </w:p>
    <w:p w:rsidR="001E2094" w:rsidRPr="006F4A53" w:rsidRDefault="001E2094" w:rsidP="001D70C0"/>
    <w:p w:rsidR="006600D2" w:rsidRPr="00F7143C" w:rsidRDefault="006600D2" w:rsidP="00F7143C">
      <w:pPr>
        <w:sectPr w:rsidR="006600D2" w:rsidRPr="00F7143C" w:rsidSect="00517EF4">
          <w:headerReference w:type="default" r:id="rId15"/>
          <w:pgSz w:w="11906" w:h="16838" w:code="9"/>
          <w:pgMar w:top="1418" w:right="1701" w:bottom="1701" w:left="1701" w:header="992" w:footer="992" w:gutter="0"/>
          <w:cols w:space="425"/>
          <w:docGrid w:linePitch="312"/>
        </w:sectPr>
      </w:pPr>
    </w:p>
    <w:p w:rsidR="001B6A75" w:rsidRDefault="001B6A75" w:rsidP="00397680"/>
    <w:p w:rsidR="001B6A75" w:rsidRDefault="001B6A75" w:rsidP="00397680"/>
    <w:p w:rsidR="001B6A75" w:rsidRDefault="001B6A75" w:rsidP="00397680"/>
    <w:p w:rsidR="001B6A75" w:rsidRDefault="001B6A75" w:rsidP="00397680"/>
    <w:p w:rsidR="001B6A75" w:rsidRDefault="001B6A75" w:rsidP="00397680"/>
    <w:p w:rsidR="00397680" w:rsidRDefault="00397680" w:rsidP="00397680"/>
    <w:p w:rsidR="00397680" w:rsidRDefault="00397680" w:rsidP="00397680"/>
    <w:p w:rsidR="001B6A75" w:rsidRDefault="001B6A75" w:rsidP="00397680"/>
    <w:p w:rsidR="001B6A75" w:rsidRDefault="001B6A75" w:rsidP="00397680">
      <w:pPr>
        <w:pStyle w:val="13"/>
      </w:pPr>
      <w:r>
        <w:rPr>
          <w:rFonts w:hint="eastAsia"/>
        </w:rPr>
        <w:t>毕业设计（论文）</w:t>
      </w:r>
    </w:p>
    <w:p w:rsidR="001B6A75" w:rsidRDefault="001B6A75" w:rsidP="00397680"/>
    <w:p w:rsidR="00397680" w:rsidRPr="00863378" w:rsidRDefault="00397680" w:rsidP="00397680"/>
    <w:p w:rsidR="001B6A75" w:rsidRPr="008D4F77" w:rsidRDefault="001B6A75" w:rsidP="00AC3599">
      <w:pPr>
        <w:pStyle w:val="32"/>
      </w:pPr>
      <w:r w:rsidRPr="008D4F77">
        <w:rPr>
          <w:rFonts w:hint="eastAsia"/>
        </w:rPr>
        <w:t>文</w:t>
      </w:r>
      <w:r w:rsidRPr="008D4F77">
        <w:rPr>
          <w:rFonts w:hint="eastAsia"/>
        </w:rPr>
        <w:t xml:space="preserve"> </w:t>
      </w:r>
      <w:r w:rsidRPr="008D4F77">
        <w:rPr>
          <w:rFonts w:hint="eastAsia"/>
        </w:rPr>
        <w:t>献</w:t>
      </w:r>
      <w:r w:rsidRPr="008D4F77">
        <w:rPr>
          <w:rFonts w:hint="eastAsia"/>
        </w:rPr>
        <w:t xml:space="preserve"> </w:t>
      </w:r>
      <w:r w:rsidRPr="008D4F77">
        <w:rPr>
          <w:rFonts w:hint="eastAsia"/>
        </w:rPr>
        <w:t>综</w:t>
      </w:r>
      <w:r w:rsidRPr="008D4F77">
        <w:rPr>
          <w:rFonts w:hint="eastAsia"/>
        </w:rPr>
        <w:t xml:space="preserve"> </w:t>
      </w:r>
      <w:r w:rsidRPr="008D4F77">
        <w:rPr>
          <w:rFonts w:hint="eastAsia"/>
        </w:rPr>
        <w:t>述</w:t>
      </w:r>
    </w:p>
    <w:p w:rsidR="001B6A75" w:rsidRDefault="001B6A75" w:rsidP="00397680"/>
    <w:p w:rsidR="00397680" w:rsidRDefault="00397680" w:rsidP="00397680"/>
    <w:p w:rsidR="001B6A75" w:rsidRDefault="001B6A75" w:rsidP="00397680">
      <w:pPr>
        <w:pStyle w:val="42"/>
      </w:pPr>
      <w:r>
        <w:rPr>
          <w:rFonts w:hint="eastAsia"/>
        </w:rPr>
        <w:t>（包括国内外现状、研究方向、进展情况、存在问题、参考依据等）</w:t>
      </w:r>
    </w:p>
    <w:p w:rsidR="001B6A75" w:rsidRDefault="001B6A75" w:rsidP="0039267D"/>
    <w:p w:rsidR="00C338AB" w:rsidRDefault="00C338AB" w:rsidP="0039267D">
      <w:pPr>
        <w:sectPr w:rsidR="00C338AB" w:rsidSect="007F65BF">
          <w:headerReference w:type="default" r:id="rId16"/>
          <w:headerReference w:type="first" r:id="rId17"/>
          <w:pgSz w:w="11906" w:h="16838" w:code="9"/>
          <w:pgMar w:top="1418" w:right="1701" w:bottom="1701" w:left="1701" w:header="851" w:footer="992" w:gutter="0"/>
          <w:cols w:space="425"/>
          <w:docGrid w:linePitch="312"/>
        </w:sectPr>
      </w:pPr>
    </w:p>
    <w:p w:rsidR="00CD0D42" w:rsidRPr="004E4B28" w:rsidRDefault="00876051" w:rsidP="004E4B28">
      <w:pPr>
        <w:pStyle w:val="aa"/>
      </w:pPr>
      <w:r w:rsidRPr="004E4B28">
        <w:rPr>
          <w:rFonts w:hint="eastAsia"/>
        </w:rPr>
        <w:lastRenderedPageBreak/>
        <w:t>浅谈基于</w:t>
      </w:r>
      <w:r w:rsidR="00FB69FF" w:rsidRPr="004E4B28">
        <w:rPr>
          <w:rFonts w:hint="eastAsia"/>
        </w:rPr>
        <w:t>python</w:t>
      </w:r>
      <w:r w:rsidRPr="004E4B28">
        <w:rPr>
          <w:rFonts w:hint="eastAsia"/>
        </w:rPr>
        <w:t>的个人网站开发</w:t>
      </w:r>
    </w:p>
    <w:p w:rsidR="00CF4EA0" w:rsidRPr="001F00E9" w:rsidRDefault="00CF4EA0" w:rsidP="00CF4EA0">
      <w:pPr>
        <w:pStyle w:val="2"/>
      </w:pPr>
      <w:r w:rsidRPr="00F7143C">
        <w:t>1.</w:t>
      </w:r>
      <w:r>
        <w:rPr>
          <w:rFonts w:hint="eastAsia"/>
        </w:rPr>
        <w:t xml:space="preserve"> </w:t>
      </w:r>
      <w:r w:rsidRPr="00E7639D">
        <w:rPr>
          <w:rFonts w:hint="eastAsia"/>
        </w:rPr>
        <w:t>国内外研究现状</w:t>
      </w:r>
    </w:p>
    <w:p w:rsidR="00CF4EA0" w:rsidRDefault="00834BEB" w:rsidP="00665890">
      <w:pPr>
        <w:pStyle w:val="aff4"/>
      </w:pPr>
      <w:r>
        <w:rPr>
          <w:rFonts w:hint="eastAsia"/>
        </w:rPr>
        <w:t>在互联网技术日新月异飞速发展的今日，网络的使用与各种网络技术的应用已经渗透到了人们工作生活中的方方面面，如政治、经济、社交等</w:t>
      </w:r>
      <w:r w:rsidR="000D5D7C">
        <w:rPr>
          <w:rFonts w:hint="eastAsia"/>
        </w:rPr>
        <w:t>，因此个人网站的建设页越来越受到人们的重视。同时也有越来越多的人渴望获得自己的个人网站，在网络中创造属于自己的世界</w:t>
      </w:r>
      <w:r w:rsidR="004F3C0F">
        <w:rPr>
          <w:rFonts w:hint="eastAsia"/>
        </w:rPr>
        <w:t>。</w:t>
      </w:r>
      <w:r w:rsidR="000D5D7C">
        <w:rPr>
          <w:rFonts w:hint="eastAsia"/>
        </w:rPr>
        <w:t>而互联网的科学技术飞速发展</w:t>
      </w:r>
      <w:r w:rsidR="004F3C0F">
        <w:rPr>
          <w:rFonts w:hint="eastAsia"/>
        </w:rPr>
        <w:t>使得</w:t>
      </w:r>
      <w:r w:rsidR="000D5D7C">
        <w:rPr>
          <w:rFonts w:hint="eastAsia"/>
        </w:rPr>
        <w:t>建立个人网站成为可能。</w:t>
      </w:r>
    </w:p>
    <w:p w:rsidR="00084007" w:rsidRDefault="009967DE" w:rsidP="00665890">
      <w:pPr>
        <w:pStyle w:val="aff4"/>
      </w:pPr>
      <w:r>
        <w:rPr>
          <w:rFonts w:hint="eastAsia"/>
        </w:rPr>
        <w:t>日前，福布斯网站发表文章，总结出了</w:t>
      </w:r>
      <w:r>
        <w:rPr>
          <w:rFonts w:hint="eastAsia"/>
        </w:rPr>
        <w:t>15</w:t>
      </w:r>
      <w:r>
        <w:rPr>
          <w:rFonts w:hint="eastAsia"/>
        </w:rPr>
        <w:t>个当今美国年轻人最常光顾的网站，其中，博客、视频、社交网站最受欢迎。这些网站虽然不如</w:t>
      </w:r>
      <w:r>
        <w:rPr>
          <w:rFonts w:hint="eastAsia"/>
        </w:rPr>
        <w:t>Yahoo</w:t>
      </w:r>
      <w:r>
        <w:rPr>
          <w:rFonts w:hint="eastAsia"/>
        </w:rPr>
        <w:t>、</w:t>
      </w:r>
      <w:r>
        <w:rPr>
          <w:rFonts w:hint="eastAsia"/>
        </w:rPr>
        <w:t>eBay</w:t>
      </w:r>
      <w:r>
        <w:rPr>
          <w:rFonts w:hint="eastAsia"/>
        </w:rPr>
        <w:t>或</w:t>
      </w:r>
      <w:r>
        <w:rPr>
          <w:rFonts w:hint="eastAsia"/>
        </w:rPr>
        <w:t>Google</w:t>
      </w:r>
      <w:r>
        <w:rPr>
          <w:rFonts w:hint="eastAsia"/>
        </w:rPr>
        <w:t>等有名，但个个鲜活有个性，也许从这些年轻人不一样的口味中，我们能欣赏到当今网络最流行和最具发展潜力的应用。它们也许就是明天的</w:t>
      </w:r>
      <w:r>
        <w:rPr>
          <w:rFonts w:hint="eastAsia"/>
        </w:rPr>
        <w:t>Yahoo</w:t>
      </w:r>
      <w:r>
        <w:rPr>
          <w:rFonts w:hint="eastAsia"/>
        </w:rPr>
        <w:t>！</w:t>
      </w:r>
      <w:r w:rsidR="000D06DF">
        <w:rPr>
          <w:rFonts w:hint="eastAsia"/>
        </w:rPr>
        <w:t>国内最有名的当然是微博，但</w:t>
      </w:r>
      <w:proofErr w:type="gramStart"/>
      <w:r w:rsidR="000D06DF">
        <w:rPr>
          <w:rFonts w:hint="eastAsia"/>
        </w:rPr>
        <w:t>说起微博不得不</w:t>
      </w:r>
      <w:proofErr w:type="gramEnd"/>
      <w:r w:rsidR="000D06DF">
        <w:rPr>
          <w:rFonts w:hint="eastAsia"/>
        </w:rPr>
        <w:t>说</w:t>
      </w:r>
      <w:r w:rsidR="000D06DF">
        <w:rPr>
          <w:rFonts w:hint="eastAsia"/>
        </w:rPr>
        <w:t>twitter</w:t>
      </w:r>
      <w:r w:rsidR="000D06DF">
        <w:rPr>
          <w:rFonts w:hint="eastAsia"/>
        </w:rPr>
        <w:t>，人们可以通过它在网络发布个人信息，并通过评论，聊天等信息与他人产生关联，极大的满足了人们表达自我与他人交流的愿望。</w:t>
      </w:r>
      <w:proofErr w:type="gramStart"/>
      <w:r w:rsidR="00084007">
        <w:rPr>
          <w:rFonts w:hint="eastAsia"/>
        </w:rPr>
        <w:t>微博属于</w:t>
      </w:r>
      <w:proofErr w:type="gramEnd"/>
      <w:r w:rsidR="00084007">
        <w:rPr>
          <w:rFonts w:hint="eastAsia"/>
        </w:rPr>
        <w:t>典型的个人社区网站，在社交网站多样化发展的当下，人们不在满足于简单的发送信息，而是朝着多元化个性化的方向发展。</w:t>
      </w:r>
      <w:proofErr w:type="gramStart"/>
      <w:r w:rsidR="00084007">
        <w:rPr>
          <w:rFonts w:hint="eastAsia"/>
        </w:rPr>
        <w:t>以微博为例</w:t>
      </w:r>
      <w:proofErr w:type="gramEnd"/>
      <w:r w:rsidR="00084007">
        <w:rPr>
          <w:rFonts w:hint="eastAsia"/>
        </w:rPr>
        <w:t>，它支持用户编辑发表原创信息，允许他人对</w:t>
      </w:r>
      <w:r w:rsidR="009C07D0">
        <w:rPr>
          <w:rFonts w:hint="eastAsia"/>
        </w:rPr>
        <w:t>信息的转发、评论，以及多人对同一话题讨论。</w:t>
      </w:r>
    </w:p>
    <w:p w:rsidR="000D5D7C" w:rsidRDefault="008D7B02" w:rsidP="00665890">
      <w:pPr>
        <w:pStyle w:val="aff4"/>
      </w:pPr>
      <w:r>
        <w:rPr>
          <w:rFonts w:hint="eastAsia"/>
        </w:rPr>
        <w:t>网站开发主要分为前端设计和与后端服务器开发，如今在网站开发中已经有很多十分成熟的技术。前端主要使</w:t>
      </w:r>
      <w:r>
        <w:rPr>
          <w:rFonts w:hint="eastAsia"/>
        </w:rPr>
        <w:t>html</w:t>
      </w:r>
      <w:r>
        <w:rPr>
          <w:rFonts w:hint="eastAsia"/>
        </w:rPr>
        <w:t>与</w:t>
      </w:r>
      <w:r>
        <w:rPr>
          <w:rFonts w:hint="eastAsia"/>
        </w:rPr>
        <w:t>JavaScript</w:t>
      </w:r>
      <w:r>
        <w:rPr>
          <w:rFonts w:hint="eastAsia"/>
        </w:rPr>
        <w:t>结合使用。服务</w:t>
      </w:r>
      <w:proofErr w:type="gramStart"/>
      <w:r>
        <w:rPr>
          <w:rFonts w:hint="eastAsia"/>
        </w:rPr>
        <w:t>端开发</w:t>
      </w:r>
      <w:proofErr w:type="gramEnd"/>
      <w:r>
        <w:rPr>
          <w:rFonts w:hint="eastAsia"/>
        </w:rPr>
        <w:t>语言</w:t>
      </w:r>
      <w:r w:rsidR="004F3C0F">
        <w:rPr>
          <w:rFonts w:hint="eastAsia"/>
        </w:rPr>
        <w:t>主流为</w:t>
      </w:r>
      <w:r w:rsidR="004F3C0F">
        <w:rPr>
          <w:rFonts w:hint="eastAsia"/>
        </w:rPr>
        <w:t>Java</w:t>
      </w:r>
      <w:r>
        <w:rPr>
          <w:rFonts w:hint="eastAsia"/>
        </w:rPr>
        <w:t>，</w:t>
      </w:r>
      <w:r w:rsidR="004F3C0F">
        <w:rPr>
          <w:rFonts w:hint="eastAsia"/>
        </w:rPr>
        <w:t>其余还有</w:t>
      </w:r>
      <w:r>
        <w:rPr>
          <w:rFonts w:hint="eastAsia"/>
        </w:rPr>
        <w:t>JavaScript</w:t>
      </w:r>
      <w:r>
        <w:rPr>
          <w:rFonts w:hint="eastAsia"/>
        </w:rPr>
        <w:t>，</w:t>
      </w:r>
      <w:r>
        <w:rPr>
          <w:rFonts w:hint="eastAsia"/>
        </w:rPr>
        <w:t>python</w:t>
      </w:r>
      <w:r>
        <w:rPr>
          <w:rFonts w:hint="eastAsia"/>
        </w:rPr>
        <w:t>等。本次课题服务端将使用</w:t>
      </w:r>
      <w:proofErr w:type="spellStart"/>
      <w:r>
        <w:rPr>
          <w:rFonts w:hint="eastAsia"/>
        </w:rPr>
        <w:t>python+Django</w:t>
      </w:r>
      <w:proofErr w:type="spellEnd"/>
      <w:r>
        <w:rPr>
          <w:rFonts w:hint="eastAsia"/>
        </w:rPr>
        <w:t>搭建自己的个人网站</w:t>
      </w:r>
      <w:r w:rsidR="004F3C0F">
        <w:rPr>
          <w:rFonts w:hint="eastAsia"/>
        </w:rPr>
        <w:t>。</w:t>
      </w:r>
      <w:r w:rsidR="004F3C0F">
        <w:t>P</w:t>
      </w:r>
      <w:r w:rsidR="004F3C0F">
        <w:rPr>
          <w:rFonts w:hint="eastAsia"/>
        </w:rPr>
        <w:t>ython</w:t>
      </w:r>
      <w:r w:rsidR="004F3C0F">
        <w:rPr>
          <w:rFonts w:hint="eastAsia"/>
        </w:rPr>
        <w:t>属于解释型的面向对象语言，因其功能强大交互性好深受国内外人欢迎。</w:t>
      </w:r>
      <w:r w:rsidR="000D06DF">
        <w:t>P</w:t>
      </w:r>
      <w:r w:rsidR="000D06DF">
        <w:rPr>
          <w:rFonts w:hint="eastAsia"/>
        </w:rPr>
        <w:t>ython</w:t>
      </w:r>
      <w:r w:rsidR="000D06DF">
        <w:rPr>
          <w:rFonts w:hint="eastAsia"/>
        </w:rPr>
        <w:t>作为一门动态，解释，面向对象的成熟的语言，因其简单易学，功能全面，语法简洁且在多数操作系统中都支持</w:t>
      </w:r>
      <w:r w:rsidR="004F3C0F">
        <w:rPr>
          <w:rFonts w:hint="eastAsia"/>
        </w:rPr>
        <w:t>该语言在国外应用广泛，著名的搜索引擎</w:t>
      </w:r>
      <w:r w:rsidR="004F3C0F">
        <w:rPr>
          <w:rFonts w:hint="eastAsia"/>
        </w:rPr>
        <w:t>Google</w:t>
      </w:r>
      <w:r w:rsidR="004F3C0F">
        <w:rPr>
          <w:rFonts w:hint="eastAsia"/>
        </w:rPr>
        <w:t>，其核心代码就是用</w:t>
      </w:r>
      <w:r w:rsidR="004F3C0F">
        <w:rPr>
          <w:rFonts w:hint="eastAsia"/>
        </w:rPr>
        <w:t>python</w:t>
      </w:r>
      <w:r w:rsidR="004F3C0F">
        <w:rPr>
          <w:rFonts w:hint="eastAsia"/>
        </w:rPr>
        <w:t>完成的，</w:t>
      </w:r>
      <w:proofErr w:type="gramStart"/>
      <w:r w:rsidR="004F3C0F">
        <w:rPr>
          <w:rFonts w:hint="eastAsia"/>
        </w:rPr>
        <w:t>迪</w:t>
      </w:r>
      <w:proofErr w:type="gramEnd"/>
      <w:r w:rsidR="004F3C0F">
        <w:rPr>
          <w:rFonts w:hint="eastAsia"/>
        </w:rPr>
        <w:t>士尼动画生成，许多</w:t>
      </w:r>
      <w:proofErr w:type="spellStart"/>
      <w:r w:rsidR="004F3C0F">
        <w:rPr>
          <w:rFonts w:hint="eastAsia"/>
        </w:rPr>
        <w:t>unix</w:t>
      </w:r>
      <w:proofErr w:type="spellEnd"/>
      <w:r w:rsidR="004F3C0F">
        <w:rPr>
          <w:rFonts w:hint="eastAsia"/>
        </w:rPr>
        <w:t>版本都内建了</w:t>
      </w:r>
      <w:r w:rsidR="004F3C0F">
        <w:rPr>
          <w:rFonts w:hint="eastAsia"/>
        </w:rPr>
        <w:t>python</w:t>
      </w:r>
      <w:r w:rsidR="004F3C0F">
        <w:rPr>
          <w:rFonts w:hint="eastAsia"/>
        </w:rPr>
        <w:t>环境支持。国内知名的</w:t>
      </w:r>
      <w:proofErr w:type="gramStart"/>
      <w:r w:rsidR="004F3C0F">
        <w:rPr>
          <w:rFonts w:hint="eastAsia"/>
        </w:rPr>
        <w:t>豆瓣网</w:t>
      </w:r>
      <w:proofErr w:type="gramEnd"/>
      <w:r w:rsidR="004F3C0F">
        <w:rPr>
          <w:rFonts w:hint="eastAsia"/>
        </w:rPr>
        <w:t>也是使用</w:t>
      </w:r>
      <w:r w:rsidR="004F3C0F">
        <w:rPr>
          <w:rFonts w:hint="eastAsia"/>
        </w:rPr>
        <w:t>python</w:t>
      </w:r>
      <w:r w:rsidR="004F3C0F">
        <w:rPr>
          <w:rFonts w:hint="eastAsia"/>
        </w:rPr>
        <w:t>建立的。</w:t>
      </w:r>
      <w:r w:rsidR="004F3C0F">
        <w:t>P</w:t>
      </w:r>
      <w:r w:rsidR="004F3C0F">
        <w:rPr>
          <w:rFonts w:hint="eastAsia"/>
        </w:rPr>
        <w:t>ython</w:t>
      </w:r>
      <w:r w:rsidR="004F3C0F">
        <w:rPr>
          <w:rFonts w:hint="eastAsia"/>
        </w:rPr>
        <w:t>与</w:t>
      </w:r>
      <w:r w:rsidR="004F3C0F">
        <w:rPr>
          <w:rFonts w:hint="eastAsia"/>
        </w:rPr>
        <w:t>Java</w:t>
      </w:r>
      <w:r w:rsidR="004F3C0F">
        <w:rPr>
          <w:rFonts w:hint="eastAsia"/>
        </w:rPr>
        <w:t>相比较，两者都是</w:t>
      </w:r>
      <w:r w:rsidR="00084007">
        <w:rPr>
          <w:rFonts w:hint="eastAsia"/>
        </w:rPr>
        <w:t>开源的跨平台语言，且后者能做到的前</w:t>
      </w:r>
      <w:r w:rsidR="00084007">
        <w:rPr>
          <w:rFonts w:hint="eastAsia"/>
        </w:rPr>
        <w:lastRenderedPageBreak/>
        <w:t>者页都能做到，且在基于</w:t>
      </w:r>
      <w:r w:rsidR="00084007">
        <w:rPr>
          <w:rFonts w:hint="eastAsia"/>
        </w:rPr>
        <w:t>web</w:t>
      </w:r>
      <w:r w:rsidR="00084007">
        <w:rPr>
          <w:rFonts w:hint="eastAsia"/>
        </w:rPr>
        <w:t>应用中具有明显优势。如知名的豆瓣网站就是使用</w:t>
      </w:r>
      <w:r w:rsidR="00084007">
        <w:rPr>
          <w:rFonts w:hint="eastAsia"/>
        </w:rPr>
        <w:t>python</w:t>
      </w:r>
      <w:r w:rsidR="00084007">
        <w:rPr>
          <w:rFonts w:hint="eastAsia"/>
        </w:rPr>
        <w:t>作为主题开发语言，进行全面网站架构以及相关应用的设计与开发，也成为国内较成功的</w:t>
      </w:r>
      <w:r w:rsidR="00084007">
        <w:rPr>
          <w:rFonts w:hint="eastAsia"/>
        </w:rPr>
        <w:t>python</w:t>
      </w:r>
      <w:r w:rsidR="00084007">
        <w:rPr>
          <w:rFonts w:hint="eastAsia"/>
        </w:rPr>
        <w:t>之</w:t>
      </w:r>
      <w:r w:rsidR="00084007">
        <w:rPr>
          <w:rFonts w:hint="eastAsia"/>
        </w:rPr>
        <w:t>web</w:t>
      </w:r>
      <w:r w:rsidR="00084007">
        <w:rPr>
          <w:rFonts w:hint="eastAsia"/>
        </w:rPr>
        <w:t>应用。</w:t>
      </w:r>
      <w:ins w:id="47" w:author="liang" w:date="2018-12-28T16:29:00Z">
        <w:r w:rsidR="005136E4">
          <w:rPr>
            <w:rFonts w:hint="eastAsia"/>
          </w:rPr>
          <w:t>[</w:t>
        </w:r>
      </w:ins>
      <w:ins w:id="48" w:author="liang" w:date="2018-12-28T16:30:00Z">
        <w:r w:rsidR="005136E4">
          <w:rPr>
            <w:rFonts w:hint="eastAsia"/>
          </w:rPr>
          <w:t>10</w:t>
        </w:r>
      </w:ins>
      <w:ins w:id="49" w:author="liang" w:date="2018-12-28T16:29:00Z">
        <w:r w:rsidR="005136E4">
          <w:rPr>
            <w:rFonts w:hint="eastAsia"/>
          </w:rPr>
          <w:t>]</w:t>
        </w:r>
      </w:ins>
    </w:p>
    <w:p w:rsidR="00084007" w:rsidRDefault="00084007" w:rsidP="00665890">
      <w:pPr>
        <w:pStyle w:val="aff4"/>
      </w:pPr>
      <w:r>
        <w:t>P</w:t>
      </w:r>
      <w:r>
        <w:rPr>
          <w:rFonts w:hint="eastAsia"/>
        </w:rPr>
        <w:t>ython</w:t>
      </w:r>
      <w:r>
        <w:rPr>
          <w:rFonts w:hint="eastAsia"/>
        </w:rPr>
        <w:t>之下</w:t>
      </w:r>
      <w:r w:rsidR="009C07D0">
        <w:rPr>
          <w:rFonts w:hint="eastAsia"/>
        </w:rPr>
        <w:t>的</w:t>
      </w:r>
      <w:r w:rsidR="009C07D0">
        <w:rPr>
          <w:rFonts w:hint="eastAsia"/>
        </w:rPr>
        <w:t>web</w:t>
      </w:r>
      <w:r w:rsidR="009C07D0">
        <w:rPr>
          <w:rFonts w:hint="eastAsia"/>
        </w:rPr>
        <w:t>框架多种多样，最具代表性则为</w:t>
      </w:r>
      <w:proofErr w:type="spellStart"/>
      <w:r w:rsidR="009C07D0">
        <w:rPr>
          <w:rFonts w:hint="eastAsia"/>
        </w:rPr>
        <w:t>Django</w:t>
      </w:r>
      <w:proofErr w:type="spellEnd"/>
      <w:r w:rsidR="009C07D0">
        <w:rPr>
          <w:rFonts w:hint="eastAsia"/>
        </w:rPr>
        <w:t>。</w:t>
      </w:r>
      <w:proofErr w:type="spellStart"/>
      <w:r w:rsidR="002975F0">
        <w:rPr>
          <w:rFonts w:hint="eastAsia"/>
        </w:rPr>
        <w:t>Django</w:t>
      </w:r>
      <w:proofErr w:type="spellEnd"/>
      <w:r w:rsidR="002975F0" w:rsidRPr="002975F0">
        <w:rPr>
          <w:rFonts w:hint="eastAsia"/>
        </w:rPr>
        <w:t>发布于</w:t>
      </w:r>
      <w:r w:rsidR="002975F0" w:rsidRPr="002975F0">
        <w:rPr>
          <w:rFonts w:hint="eastAsia"/>
        </w:rPr>
        <w:t>2003</w:t>
      </w:r>
      <w:r w:rsidR="002975F0" w:rsidRPr="002975F0">
        <w:rPr>
          <w:rFonts w:hint="eastAsia"/>
        </w:rPr>
        <w:t>年，是当前</w:t>
      </w:r>
      <w:r w:rsidR="002975F0" w:rsidRPr="002975F0">
        <w:rPr>
          <w:rFonts w:hint="eastAsia"/>
        </w:rPr>
        <w:t>Python</w:t>
      </w:r>
      <w:r w:rsidR="002975F0" w:rsidRPr="002975F0">
        <w:rPr>
          <w:rFonts w:hint="eastAsia"/>
        </w:rPr>
        <w:t>世界里最负盛名且最成熟的</w:t>
      </w:r>
      <w:r w:rsidR="002975F0" w:rsidRPr="002975F0">
        <w:rPr>
          <w:rFonts w:hint="eastAsia"/>
        </w:rPr>
        <w:t>Web</w:t>
      </w:r>
      <w:r w:rsidR="002975F0" w:rsidRPr="002975F0">
        <w:rPr>
          <w:rFonts w:hint="eastAsia"/>
        </w:rPr>
        <w:t>框架，最初被用来制作在线新闻的</w:t>
      </w:r>
      <w:r w:rsidR="002975F0" w:rsidRPr="002975F0">
        <w:rPr>
          <w:rFonts w:hint="eastAsia"/>
        </w:rPr>
        <w:t>Web</w:t>
      </w:r>
      <w:r w:rsidR="002975F0" w:rsidRPr="002975F0">
        <w:rPr>
          <w:rFonts w:hint="eastAsia"/>
        </w:rPr>
        <w:t>站点。</w:t>
      </w:r>
      <w:proofErr w:type="spellStart"/>
      <w:r w:rsidR="002975F0" w:rsidRPr="002975F0">
        <w:rPr>
          <w:rFonts w:hint="eastAsia"/>
        </w:rPr>
        <w:t>Django</w:t>
      </w:r>
      <w:proofErr w:type="spellEnd"/>
      <w:r w:rsidR="002975F0" w:rsidRPr="002975F0">
        <w:rPr>
          <w:rFonts w:hint="eastAsia"/>
        </w:rPr>
        <w:t>的各模块之间结合得比较紧密，所以在功能强大的同时又是一个相对封闭的系统（依然是可以自定义的），但是其健全的在线文档及开发社区，使开发者在遇到问题时能找到解决办法。</w:t>
      </w:r>
      <w:r w:rsidR="009C07D0">
        <w:rPr>
          <w:rFonts w:hint="eastAsia"/>
        </w:rPr>
        <w:t>大量成功实践的网站都已</w:t>
      </w:r>
      <w:proofErr w:type="spellStart"/>
      <w:r w:rsidR="009C07D0">
        <w:rPr>
          <w:rFonts w:hint="eastAsia"/>
        </w:rPr>
        <w:t>Django</w:t>
      </w:r>
      <w:proofErr w:type="spellEnd"/>
      <w:r w:rsidR="009C07D0">
        <w:rPr>
          <w:rFonts w:hint="eastAsia"/>
        </w:rPr>
        <w:t>为基础。</w:t>
      </w:r>
      <w:proofErr w:type="spellStart"/>
      <w:r w:rsidR="009C07D0">
        <w:rPr>
          <w:rFonts w:hint="eastAsia"/>
        </w:rPr>
        <w:t>Django</w:t>
      </w:r>
      <w:proofErr w:type="spellEnd"/>
      <w:r w:rsidR="009C07D0">
        <w:rPr>
          <w:rFonts w:hint="eastAsia"/>
        </w:rPr>
        <w:t>乃开源应用框架兼采用</w:t>
      </w:r>
      <w:r w:rsidR="009C07D0">
        <w:rPr>
          <w:rFonts w:hint="eastAsia"/>
        </w:rPr>
        <w:t>MVC</w:t>
      </w:r>
      <w:r w:rsidR="009C07D0">
        <w:rPr>
          <w:rFonts w:hint="eastAsia"/>
        </w:rPr>
        <w:t>框架。其强大的数据库功能、自带的强大后台功能、优雅的网址、模板系统、缓存系统、国际化等</w:t>
      </w:r>
      <w:r w:rsidR="002975F0">
        <w:rPr>
          <w:rFonts w:hint="eastAsia"/>
        </w:rPr>
        <w:t>优势使其迅速发展</w:t>
      </w:r>
      <w:ins w:id="50" w:author="liang" w:date="2018-12-28T16:30:00Z">
        <w:r w:rsidR="005136E4">
          <w:rPr>
            <w:rFonts w:hint="eastAsia"/>
          </w:rPr>
          <w:t>。</w:t>
        </w:r>
        <w:r w:rsidR="005136E4">
          <w:rPr>
            <w:rFonts w:hint="eastAsia"/>
          </w:rPr>
          <w:t>[3]</w:t>
        </w:r>
      </w:ins>
    </w:p>
    <w:p w:rsidR="00CF4EA0" w:rsidRPr="001F00E9" w:rsidRDefault="00CF4EA0" w:rsidP="00CF4EA0">
      <w:pPr>
        <w:pStyle w:val="2"/>
      </w:pPr>
      <w:r>
        <w:rPr>
          <w:rFonts w:hint="eastAsia"/>
        </w:rPr>
        <w:t>2</w:t>
      </w:r>
      <w:r w:rsidR="0007651C">
        <w:rPr>
          <w:rFonts w:hint="eastAsia"/>
        </w:rPr>
        <w:t>．</w:t>
      </w:r>
      <w:r w:rsidRPr="004E4B28">
        <w:t>研究</w:t>
      </w:r>
      <w:r w:rsidR="0007651C" w:rsidRPr="004E4B28">
        <w:rPr>
          <w:rFonts w:hint="eastAsia"/>
        </w:rPr>
        <w:t>方向</w:t>
      </w:r>
    </w:p>
    <w:p w:rsidR="00876051" w:rsidRDefault="00876051" w:rsidP="00665890">
      <w:pPr>
        <w:pStyle w:val="aff4"/>
      </w:pPr>
      <w:r>
        <w:rPr>
          <w:rFonts w:hint="eastAsia"/>
        </w:rPr>
        <w:t>每个人的网上生活千差万别，对于个人网站的需求也不尽相同主要的目前主要的网站有以下几类。一是主题型</w:t>
      </w:r>
      <w:r w:rsidR="00B820A7">
        <w:rPr>
          <w:rFonts w:hint="eastAsia"/>
        </w:rPr>
        <w:t>个人</w:t>
      </w:r>
      <w:r>
        <w:rPr>
          <w:rFonts w:hint="eastAsia"/>
        </w:rPr>
        <w:t>网站——比如</w:t>
      </w:r>
      <w:r w:rsidR="00B820A7">
        <w:rPr>
          <w:rFonts w:hint="eastAsia"/>
        </w:rPr>
        <w:t>音乐个人</w:t>
      </w:r>
      <w:r>
        <w:rPr>
          <w:rFonts w:hint="eastAsia"/>
        </w:rPr>
        <w:t>网站</w:t>
      </w:r>
      <w:r w:rsidR="00B820A7">
        <w:rPr>
          <w:rFonts w:hint="eastAsia"/>
        </w:rPr>
        <w:t>，用户在这上面分享交流音乐等。二是社区型个人网站——主要用于向好友推荐自己感兴趣的内容。三是信息聚合类网站——如</w:t>
      </w:r>
      <w:proofErr w:type="spellStart"/>
      <w:r w:rsidR="00B820A7">
        <w:rPr>
          <w:rFonts w:hint="eastAsia"/>
        </w:rPr>
        <w:t>youtube</w:t>
      </w:r>
      <w:proofErr w:type="spellEnd"/>
      <w:r w:rsidR="00B820A7">
        <w:rPr>
          <w:rFonts w:hint="eastAsia"/>
        </w:rPr>
        <w:t>，将新的信息及时的不间断的推送给用户。四是社交网站——如微博，让用户告诉圈子里的人自己的所思所想。</w:t>
      </w:r>
    </w:p>
    <w:p w:rsidR="001936FD" w:rsidRDefault="00B820A7" w:rsidP="00665890">
      <w:pPr>
        <w:pStyle w:val="aff4"/>
      </w:pPr>
      <w:r>
        <w:rPr>
          <w:rFonts w:hint="eastAsia"/>
        </w:rPr>
        <w:t>一般</w:t>
      </w:r>
      <w:r w:rsidR="009967DE">
        <w:rPr>
          <w:rFonts w:hint="eastAsia"/>
        </w:rPr>
        <w:t>网站运行交互的过程机制如下，</w:t>
      </w:r>
      <w:r w:rsidR="00F323C2">
        <w:rPr>
          <w:rFonts w:hint="eastAsia"/>
        </w:rPr>
        <w:t>由用户发起网站访问请求即浏览器向服务器发起</w:t>
      </w:r>
      <w:r w:rsidR="00F323C2">
        <w:rPr>
          <w:rFonts w:hint="eastAsia"/>
        </w:rPr>
        <w:t>http</w:t>
      </w:r>
      <w:r w:rsidR="00F323C2">
        <w:rPr>
          <w:rFonts w:hint="eastAsia"/>
        </w:rPr>
        <w:t>请求，服务</w:t>
      </w:r>
      <w:proofErr w:type="gramStart"/>
      <w:r w:rsidR="00F323C2">
        <w:rPr>
          <w:rFonts w:hint="eastAsia"/>
        </w:rPr>
        <w:t>端根据</w:t>
      </w:r>
      <w:proofErr w:type="gramEnd"/>
      <w:r w:rsidR="00F323C2">
        <w:rPr>
          <w:rFonts w:hint="eastAsia"/>
        </w:rPr>
        <w:t>请求的</w:t>
      </w:r>
      <w:proofErr w:type="spellStart"/>
      <w:r w:rsidR="00F323C2">
        <w:rPr>
          <w:rFonts w:hint="eastAsia"/>
        </w:rPr>
        <w:t>url</w:t>
      </w:r>
      <w:proofErr w:type="spellEnd"/>
      <w:r w:rsidR="00F323C2">
        <w:rPr>
          <w:rFonts w:hint="eastAsia"/>
        </w:rPr>
        <w:t>找到用户请求的文件进行相应。这是网址运行的大致流程，实际上后台编程可以用任何编程语言实现，并不仅仅局限于</w:t>
      </w:r>
      <w:r w:rsidR="00F323C2">
        <w:rPr>
          <w:rFonts w:hint="eastAsia"/>
        </w:rPr>
        <w:t>Java</w:t>
      </w:r>
      <w:r w:rsidR="00F323C2">
        <w:rPr>
          <w:rFonts w:hint="eastAsia"/>
        </w:rPr>
        <w:t>、</w:t>
      </w:r>
      <w:r w:rsidR="00F323C2">
        <w:rPr>
          <w:rFonts w:hint="eastAsia"/>
        </w:rPr>
        <w:t>python</w:t>
      </w:r>
      <w:r w:rsidR="00F323C2">
        <w:rPr>
          <w:rFonts w:hint="eastAsia"/>
        </w:rPr>
        <w:t>等。由于</w:t>
      </w:r>
      <w:r w:rsidR="00F323C2">
        <w:rPr>
          <w:rFonts w:hint="eastAsia"/>
        </w:rPr>
        <w:t>python</w:t>
      </w:r>
      <w:r w:rsidR="00F323C2">
        <w:rPr>
          <w:rFonts w:hint="eastAsia"/>
        </w:rPr>
        <w:t>语言的种种优点和大多数服务器都支持</w:t>
      </w:r>
      <w:r w:rsidR="00F323C2">
        <w:rPr>
          <w:rFonts w:hint="eastAsia"/>
        </w:rPr>
        <w:t>python</w:t>
      </w:r>
      <w:r w:rsidR="00F323C2">
        <w:rPr>
          <w:rFonts w:hint="eastAsia"/>
        </w:rPr>
        <w:t>，这使得用</w:t>
      </w:r>
      <w:r w:rsidR="00F323C2">
        <w:rPr>
          <w:rFonts w:hint="eastAsia"/>
        </w:rPr>
        <w:t>python</w:t>
      </w:r>
      <w:r w:rsidR="00F323C2">
        <w:rPr>
          <w:rFonts w:hint="eastAsia"/>
        </w:rPr>
        <w:t>进行服务端编程成为可能。</w:t>
      </w:r>
      <w:r w:rsidR="00F323C2">
        <w:t>P</w:t>
      </w:r>
      <w:r w:rsidR="00F323C2">
        <w:rPr>
          <w:rFonts w:hint="eastAsia"/>
        </w:rPr>
        <w:t>ython</w:t>
      </w:r>
      <w:r w:rsidR="00F323C2">
        <w:rPr>
          <w:rFonts w:hint="eastAsia"/>
        </w:rPr>
        <w:t>有很多方便简化</w:t>
      </w:r>
      <w:r w:rsidR="00F323C2">
        <w:rPr>
          <w:rFonts w:hint="eastAsia"/>
        </w:rPr>
        <w:t>web</w:t>
      </w:r>
      <w:r w:rsidR="00F323C2">
        <w:rPr>
          <w:rFonts w:hint="eastAsia"/>
        </w:rPr>
        <w:t>开发的框架，所谓</w:t>
      </w:r>
      <w:r w:rsidR="00F323C2">
        <w:rPr>
          <w:rFonts w:hint="eastAsia"/>
        </w:rPr>
        <w:t>web</w:t>
      </w:r>
      <w:r w:rsidR="00F323C2">
        <w:rPr>
          <w:rFonts w:hint="eastAsia"/>
        </w:rPr>
        <w:t>开发框架本质上就是</w:t>
      </w:r>
      <w:r w:rsidR="00F323C2">
        <w:rPr>
          <w:rFonts w:hint="eastAsia"/>
        </w:rPr>
        <w:t>socket</w:t>
      </w:r>
      <w:r w:rsidR="00F323C2">
        <w:rPr>
          <w:rFonts w:hint="eastAsia"/>
        </w:rPr>
        <w:t>服务</w:t>
      </w:r>
      <w:proofErr w:type="gramStart"/>
      <w:r w:rsidR="00F323C2">
        <w:rPr>
          <w:rFonts w:hint="eastAsia"/>
        </w:rPr>
        <w:t>端运行</w:t>
      </w:r>
      <w:proofErr w:type="gramEnd"/>
      <w:r w:rsidR="00F323C2">
        <w:rPr>
          <w:rFonts w:hint="eastAsia"/>
        </w:rPr>
        <w:t>监听某个服务器端口，其包含两大部分：</w:t>
      </w:r>
      <w:r w:rsidR="00F323C2">
        <w:rPr>
          <w:rFonts w:hint="eastAsia"/>
        </w:rPr>
        <w:t>socket</w:t>
      </w:r>
      <w:r w:rsidR="00F323C2">
        <w:rPr>
          <w:rFonts w:hint="eastAsia"/>
        </w:rPr>
        <w:t>部分与业务逻辑处理。</w:t>
      </w:r>
      <w:r w:rsidR="00F323C2">
        <w:t>P</w:t>
      </w:r>
      <w:r w:rsidR="00F323C2">
        <w:rPr>
          <w:rFonts w:hint="eastAsia"/>
        </w:rPr>
        <w:t>ython</w:t>
      </w:r>
      <w:r w:rsidR="00F323C2">
        <w:rPr>
          <w:rFonts w:hint="eastAsia"/>
        </w:rPr>
        <w:t>框架也随之被划分了两大类：一是两张都包含的，如</w:t>
      </w:r>
      <w:r w:rsidR="00F323C2">
        <w:rPr>
          <w:rFonts w:hint="eastAsia"/>
        </w:rPr>
        <w:t>tornado</w:t>
      </w:r>
      <w:r w:rsidR="00F323C2">
        <w:rPr>
          <w:rFonts w:hint="eastAsia"/>
        </w:rPr>
        <w:t>，二是只包含其中一个的，如</w:t>
      </w:r>
      <w:proofErr w:type="spellStart"/>
      <w:r w:rsidR="00F323C2">
        <w:rPr>
          <w:rFonts w:hint="eastAsia"/>
        </w:rPr>
        <w:t>Django</w:t>
      </w:r>
      <w:proofErr w:type="spellEnd"/>
      <w:r w:rsidR="00F323C2">
        <w:rPr>
          <w:rFonts w:hint="eastAsia"/>
        </w:rPr>
        <w:t>。不能说</w:t>
      </w:r>
      <w:proofErr w:type="spellStart"/>
      <w:r w:rsidR="00F323C2">
        <w:rPr>
          <w:rFonts w:hint="eastAsia"/>
        </w:rPr>
        <w:t>Django</w:t>
      </w:r>
      <w:proofErr w:type="spellEnd"/>
      <w:r w:rsidR="00F323C2">
        <w:rPr>
          <w:rFonts w:hint="eastAsia"/>
        </w:rPr>
        <w:t>是所有框架里最好的，但确实是使用率最高文档最全面的。</w:t>
      </w:r>
      <w:proofErr w:type="spellStart"/>
      <w:r w:rsidR="00F323C2">
        <w:rPr>
          <w:rFonts w:hint="eastAsia"/>
        </w:rPr>
        <w:t>Django</w:t>
      </w:r>
      <w:proofErr w:type="spellEnd"/>
      <w:r w:rsidR="00F323C2">
        <w:rPr>
          <w:rFonts w:hint="eastAsia"/>
        </w:rPr>
        <w:t>基于</w:t>
      </w:r>
      <w:r w:rsidR="00F323C2">
        <w:rPr>
          <w:rFonts w:hint="eastAsia"/>
        </w:rPr>
        <w:t>MVC</w:t>
      </w:r>
      <w:r w:rsidR="00F323C2">
        <w:rPr>
          <w:rFonts w:hint="eastAsia"/>
        </w:rPr>
        <w:t>模式设计。</w:t>
      </w:r>
      <w:r w:rsidR="00F323C2">
        <w:rPr>
          <w:rFonts w:hint="eastAsia"/>
        </w:rPr>
        <w:t>MVC</w:t>
      </w:r>
      <w:r w:rsidR="00F323C2">
        <w:rPr>
          <w:rFonts w:hint="eastAsia"/>
        </w:rPr>
        <w:t>设计模式对服务端软件划分为三个分离的</w:t>
      </w:r>
      <w:r w:rsidR="001936FD">
        <w:rPr>
          <w:rFonts w:hint="eastAsia"/>
        </w:rPr>
        <w:t>且完成一个</w:t>
      </w:r>
      <w:proofErr w:type="gramStart"/>
      <w:r w:rsidR="001936FD">
        <w:rPr>
          <w:rFonts w:hint="eastAsia"/>
        </w:rPr>
        <w:t>独立任务</w:t>
      </w:r>
      <w:proofErr w:type="gramEnd"/>
      <w:r w:rsidR="001936FD">
        <w:rPr>
          <w:rFonts w:hint="eastAsia"/>
        </w:rPr>
        <w:t>的</w:t>
      </w:r>
      <w:r w:rsidR="00F323C2">
        <w:rPr>
          <w:rFonts w:hint="eastAsia"/>
        </w:rPr>
        <w:t>部分</w:t>
      </w:r>
      <w:r w:rsidR="001936FD">
        <w:rPr>
          <w:rFonts w:hint="eastAsia"/>
        </w:rPr>
        <w:t>，主要分为：</w:t>
      </w:r>
    </w:p>
    <w:p w:rsidR="00F323C2" w:rsidRDefault="001936FD" w:rsidP="00665890">
      <w:pPr>
        <w:pStyle w:val="aff4"/>
      </w:pPr>
      <w:r>
        <w:rPr>
          <w:rFonts w:hint="eastAsia"/>
        </w:rPr>
        <w:lastRenderedPageBreak/>
        <w:t>控制器</w:t>
      </w:r>
      <w:r>
        <w:rPr>
          <w:rFonts w:hint="eastAsia"/>
        </w:rPr>
        <w:t>C</w:t>
      </w:r>
      <w:r>
        <w:rPr>
          <w:rFonts w:hint="eastAsia"/>
        </w:rPr>
        <w:t>——主要对请求转发处理工作</w:t>
      </w:r>
    </w:p>
    <w:p w:rsidR="001936FD" w:rsidRDefault="001936FD" w:rsidP="00665890">
      <w:pPr>
        <w:pStyle w:val="aff4"/>
      </w:pPr>
      <w:r>
        <w:rPr>
          <w:rFonts w:hint="eastAsia"/>
        </w:rPr>
        <w:t>视图</w:t>
      </w:r>
      <w:r>
        <w:rPr>
          <w:rFonts w:hint="eastAsia"/>
        </w:rPr>
        <w:t>V</w:t>
      </w:r>
      <w:r>
        <w:rPr>
          <w:rFonts w:hint="eastAsia"/>
        </w:rPr>
        <w:t>——属于</w:t>
      </w:r>
      <w:r>
        <w:rPr>
          <w:rFonts w:hint="eastAsia"/>
        </w:rPr>
        <w:t>UI</w:t>
      </w:r>
      <w:r>
        <w:rPr>
          <w:rFonts w:hint="eastAsia"/>
        </w:rPr>
        <w:t>部分，有前端人员进行设计</w:t>
      </w:r>
    </w:p>
    <w:p w:rsidR="002D5D13" w:rsidRDefault="001936FD" w:rsidP="00665890">
      <w:pPr>
        <w:pStyle w:val="aff4"/>
      </w:pPr>
      <w:r>
        <w:rPr>
          <w:rFonts w:hint="eastAsia"/>
        </w:rPr>
        <w:t>模型</w:t>
      </w:r>
      <w:r>
        <w:rPr>
          <w:rFonts w:hint="eastAsia"/>
        </w:rPr>
        <w:t>M</w:t>
      </w:r>
      <w:r>
        <w:rPr>
          <w:rFonts w:hint="eastAsia"/>
        </w:rPr>
        <w:t>——是程序的实际的功能，对请求进行一系列</w:t>
      </w:r>
      <w:r w:rsidR="002D5D13">
        <w:rPr>
          <w:rFonts w:hint="eastAsia"/>
        </w:rPr>
        <w:t>处理相应</w:t>
      </w:r>
    </w:p>
    <w:p w:rsidR="002D5D13" w:rsidRDefault="002D5D13" w:rsidP="00665890">
      <w:pPr>
        <w:pStyle w:val="aff4"/>
      </w:pPr>
      <w:proofErr w:type="spellStart"/>
      <w:r>
        <w:rPr>
          <w:rFonts w:hint="eastAsia"/>
        </w:rPr>
        <w:t>Django</w:t>
      </w:r>
      <w:proofErr w:type="spellEnd"/>
      <w:r>
        <w:rPr>
          <w:rFonts w:hint="eastAsia"/>
        </w:rPr>
        <w:t>的</w:t>
      </w:r>
      <w:r>
        <w:rPr>
          <w:rFonts w:hint="eastAsia"/>
        </w:rPr>
        <w:t>MVC</w:t>
      </w:r>
      <w:r>
        <w:rPr>
          <w:rFonts w:hint="eastAsia"/>
        </w:rPr>
        <w:t>设计模式是使得网站开发有了明确的分层，更加易于维护。对开发人员更加重要的是它提供了全面完美的开发工具（缓存，</w:t>
      </w:r>
      <w:r>
        <w:rPr>
          <w:rFonts w:hint="eastAsia"/>
        </w:rPr>
        <w:t>session</w:t>
      </w:r>
      <w:r>
        <w:rPr>
          <w:rFonts w:hint="eastAsia"/>
        </w:rPr>
        <w:t>等）大大提升了开发效率。</w:t>
      </w:r>
      <w:proofErr w:type="spellStart"/>
      <w:r>
        <w:rPr>
          <w:rFonts w:hint="eastAsia"/>
        </w:rPr>
        <w:t>Django</w:t>
      </w:r>
      <w:proofErr w:type="spellEnd"/>
      <w:r>
        <w:rPr>
          <w:rFonts w:hint="eastAsia"/>
        </w:rPr>
        <w:t>拥有功能全面的</w:t>
      </w:r>
      <w:proofErr w:type="spellStart"/>
      <w:r>
        <w:rPr>
          <w:rFonts w:hint="eastAsia"/>
        </w:rPr>
        <w:t>url</w:t>
      </w:r>
      <w:proofErr w:type="spellEnd"/>
      <w:r>
        <w:rPr>
          <w:rFonts w:hint="eastAsia"/>
        </w:rPr>
        <w:t>配置，克服了参数设置的困难，设计出合理规整的</w:t>
      </w:r>
      <w:proofErr w:type="spellStart"/>
      <w:r>
        <w:rPr>
          <w:rFonts w:hint="eastAsia"/>
        </w:rPr>
        <w:t>url</w:t>
      </w:r>
      <w:proofErr w:type="spellEnd"/>
      <w:r w:rsidR="004B1F31">
        <w:rPr>
          <w:rFonts w:hint="eastAsia"/>
        </w:rPr>
        <w:t>。</w:t>
      </w:r>
      <w:r w:rsidR="006F2E62">
        <w:rPr>
          <w:rFonts w:hint="eastAsia"/>
        </w:rPr>
        <w:t>在</w:t>
      </w:r>
      <w:r w:rsidR="006F2E62">
        <w:rPr>
          <w:rFonts w:hint="eastAsia"/>
        </w:rPr>
        <w:t>python</w:t>
      </w:r>
      <w:r w:rsidR="006F2E62">
        <w:rPr>
          <w:rFonts w:hint="eastAsia"/>
        </w:rPr>
        <w:t>应用于</w:t>
      </w:r>
      <w:r w:rsidR="006F2E62">
        <w:rPr>
          <w:rFonts w:hint="eastAsia"/>
        </w:rPr>
        <w:t>web</w:t>
      </w:r>
      <w:r w:rsidR="006F2E62">
        <w:rPr>
          <w:rFonts w:hint="eastAsia"/>
        </w:rPr>
        <w:t>开发的研究方向上还有另一个出名的</w:t>
      </w:r>
      <w:r w:rsidR="006F2E62">
        <w:rPr>
          <w:rFonts w:hint="eastAsia"/>
        </w:rPr>
        <w:t>Pylons</w:t>
      </w:r>
      <w:r w:rsidR="006F2E62">
        <w:rPr>
          <w:rFonts w:hint="eastAsia"/>
        </w:rPr>
        <w:t>。介绍它的原因就是它的设计理念于</w:t>
      </w:r>
      <w:proofErr w:type="spellStart"/>
      <w:r w:rsidR="006F2E62">
        <w:rPr>
          <w:rFonts w:hint="eastAsia"/>
        </w:rPr>
        <w:t>Django</w:t>
      </w:r>
      <w:proofErr w:type="spellEnd"/>
      <w:r w:rsidR="006F2E62">
        <w:rPr>
          <w:rFonts w:hint="eastAsia"/>
        </w:rPr>
        <w:t>完全背道而驰，仅有</w:t>
      </w:r>
      <w:r w:rsidR="006F2E62">
        <w:rPr>
          <w:rFonts w:hint="eastAsia"/>
        </w:rPr>
        <w:t>2000</w:t>
      </w:r>
      <w:r w:rsidR="006F2E62">
        <w:rPr>
          <w:rFonts w:hint="eastAsia"/>
        </w:rPr>
        <w:t>多行的代码编写而成，附带有灵活好用的</w:t>
      </w:r>
      <w:proofErr w:type="gramStart"/>
      <w:r w:rsidR="006F2E62">
        <w:rPr>
          <w:rFonts w:hint="eastAsia"/>
        </w:rPr>
        <w:t>第三方库与</w:t>
      </w:r>
      <w:proofErr w:type="gramEnd"/>
      <w:r w:rsidR="006F2E62">
        <w:rPr>
          <w:rFonts w:hint="eastAsia"/>
        </w:rPr>
        <w:t>模块。</w:t>
      </w:r>
      <w:r w:rsidR="006F2E62">
        <w:t>P</w:t>
      </w:r>
      <w:r w:rsidR="006F2E62">
        <w:rPr>
          <w:rFonts w:hint="eastAsia"/>
        </w:rPr>
        <w:t>ylons</w:t>
      </w:r>
      <w:r w:rsidR="006F2E62">
        <w:rPr>
          <w:rFonts w:hint="eastAsia"/>
        </w:rPr>
        <w:t>一大特点就是灵活与自由，完全依照开发者的意志进行定制。开发者可以自己选择与自己喜好对口的模板等。然而想要完全掌握</w:t>
      </w:r>
      <w:r w:rsidR="006F2E62">
        <w:rPr>
          <w:rFonts w:hint="eastAsia"/>
        </w:rPr>
        <w:t>pylons</w:t>
      </w:r>
      <w:r w:rsidR="006F2E62">
        <w:rPr>
          <w:rFonts w:hint="eastAsia"/>
        </w:rPr>
        <w:t>并不是这么容易，它灵活自由且以来第三方模块的</w:t>
      </w:r>
      <w:proofErr w:type="gramStart"/>
      <w:r w:rsidR="006F2E62">
        <w:rPr>
          <w:rFonts w:hint="eastAsia"/>
        </w:rPr>
        <w:t>的</w:t>
      </w:r>
      <w:proofErr w:type="gramEnd"/>
      <w:r w:rsidR="006F2E62">
        <w:rPr>
          <w:rFonts w:hint="eastAsia"/>
        </w:rPr>
        <w:t>特点使得学习成本很大。</w:t>
      </w:r>
      <w:r w:rsidR="006F2E62">
        <w:t>P</w:t>
      </w:r>
      <w:r w:rsidR="006F2E62">
        <w:rPr>
          <w:rFonts w:hint="eastAsia"/>
        </w:rPr>
        <w:t>ylon</w:t>
      </w:r>
      <w:r w:rsidR="006F2E62">
        <w:rPr>
          <w:rFonts w:hint="eastAsia"/>
        </w:rPr>
        <w:t>的官方文档远不如</w:t>
      </w:r>
      <w:proofErr w:type="spellStart"/>
      <w:r w:rsidR="006F2E62">
        <w:rPr>
          <w:rFonts w:hint="eastAsia"/>
        </w:rPr>
        <w:t>DJango</w:t>
      </w:r>
      <w:proofErr w:type="spellEnd"/>
      <w:r w:rsidR="006F2E62">
        <w:rPr>
          <w:rFonts w:hint="eastAsia"/>
        </w:rPr>
        <w:t>那么全面易懂，这一方面一直很受人诟病。与上述两者有着明显不同，</w:t>
      </w:r>
      <w:r w:rsidR="006F2E62">
        <w:rPr>
          <w:rFonts w:hint="eastAsia"/>
        </w:rPr>
        <w:t>tornado</w:t>
      </w:r>
      <w:r w:rsidR="00FA46AF">
        <w:rPr>
          <w:rFonts w:hint="eastAsia"/>
        </w:rPr>
        <w:t>作为一个非阻塞式速度飞快的服务器框架，</w:t>
      </w:r>
      <w:proofErr w:type="gramStart"/>
      <w:r w:rsidR="00FA46AF">
        <w:rPr>
          <w:rFonts w:hint="eastAsia"/>
        </w:rPr>
        <w:t>其有着</w:t>
      </w:r>
      <w:proofErr w:type="gramEnd"/>
      <w:r w:rsidR="00FA46AF">
        <w:rPr>
          <w:rFonts w:hint="eastAsia"/>
        </w:rPr>
        <w:t>许多特点，</w:t>
      </w:r>
      <w:r w:rsidR="00FA46AF">
        <w:rPr>
          <w:rFonts w:hint="eastAsia"/>
        </w:rPr>
        <w:t>tornado</w:t>
      </w:r>
      <w:r w:rsidR="00FA46AF">
        <w:rPr>
          <w:rFonts w:hint="eastAsia"/>
        </w:rPr>
        <w:t>主要由一套工具，</w:t>
      </w:r>
      <w:proofErr w:type="spellStart"/>
      <w:r w:rsidR="00FA46AF">
        <w:rPr>
          <w:rFonts w:hint="eastAsia"/>
        </w:rPr>
        <w:t>vxwork</w:t>
      </w:r>
      <w:proofErr w:type="spellEnd"/>
      <w:r w:rsidR="00FA46AF">
        <w:rPr>
          <w:rFonts w:hint="eastAsia"/>
        </w:rPr>
        <w:t>系统，可自主选择连接主机的通信软件包。</w:t>
      </w:r>
      <w:r w:rsidR="00FA46AF">
        <w:t>T</w:t>
      </w:r>
      <w:r w:rsidR="00FA46AF">
        <w:rPr>
          <w:rFonts w:hint="eastAsia"/>
        </w:rPr>
        <w:t>ornado</w:t>
      </w:r>
      <w:r w:rsidR="00FA46AF">
        <w:rPr>
          <w:rFonts w:hint="eastAsia"/>
        </w:rPr>
        <w:t>提供了一系列强大功能多样的工具，大大简化了开发人员的开发过程，不用去考虑一些底层细节的问题。同时它也支持可扩展和实时交互的操作系统。但是考虑到本课题个人网站只属于小型轻量级网站，显然</w:t>
      </w:r>
      <w:proofErr w:type="spellStart"/>
      <w:r w:rsidR="00FA46AF">
        <w:rPr>
          <w:rFonts w:hint="eastAsia"/>
        </w:rPr>
        <w:t>Django</w:t>
      </w:r>
      <w:proofErr w:type="spellEnd"/>
      <w:r w:rsidR="00FA46AF">
        <w:rPr>
          <w:rFonts w:hint="eastAsia"/>
        </w:rPr>
        <w:t>更加适合本次课题的研究。</w:t>
      </w:r>
      <w:ins w:id="51" w:author="liang" w:date="2018-12-28T16:30:00Z">
        <w:r w:rsidR="005136E4">
          <w:rPr>
            <w:rFonts w:hint="eastAsia"/>
          </w:rPr>
          <w:t>[</w:t>
        </w:r>
      </w:ins>
      <w:ins w:id="52" w:author="liang" w:date="2018-12-28T16:31:00Z">
        <w:r w:rsidR="005136E4">
          <w:rPr>
            <w:rFonts w:hint="eastAsia"/>
          </w:rPr>
          <w:t>1</w:t>
        </w:r>
      </w:ins>
      <w:ins w:id="53" w:author="liang" w:date="2018-12-28T16:30:00Z">
        <w:r w:rsidR="005136E4">
          <w:rPr>
            <w:rFonts w:hint="eastAsia"/>
          </w:rPr>
          <w:t>]</w:t>
        </w:r>
      </w:ins>
    </w:p>
    <w:p w:rsidR="009F092E" w:rsidRDefault="00EA1F80" w:rsidP="00665890">
      <w:pPr>
        <w:pStyle w:val="aff4"/>
      </w:pPr>
      <w:r>
        <w:rPr>
          <w:rFonts w:hint="eastAsia"/>
        </w:rPr>
        <w:t>接下来讨论个人网站的设计与开发。网站的核心必须明确，网站的所有设计制作必须仅仅围绕自己的主题，同时也要注重界面引导，除了功能外一个界面的好坏也很大程度上决定了一个网站的成功与失败。</w:t>
      </w:r>
      <w:r w:rsidR="009F092E">
        <w:rPr>
          <w:rFonts w:hint="eastAsia"/>
        </w:rPr>
        <w:t>国内外知名</w:t>
      </w:r>
      <w:r w:rsidR="008D19CC">
        <w:rPr>
          <w:rFonts w:hint="eastAsia"/>
        </w:rPr>
        <w:t>个人网站目标都是表达自我与他人关系</w:t>
      </w:r>
      <w:r>
        <w:rPr>
          <w:rFonts w:hint="eastAsia"/>
        </w:rPr>
        <w:t>。</w:t>
      </w:r>
      <w:r w:rsidR="000D06DF">
        <w:rPr>
          <w:rFonts w:hint="eastAsia"/>
        </w:rPr>
        <w:t>如知名的豆瓣网站就是使用</w:t>
      </w:r>
      <w:r w:rsidR="000D06DF">
        <w:rPr>
          <w:rFonts w:hint="eastAsia"/>
        </w:rPr>
        <w:t>python</w:t>
      </w:r>
      <w:r w:rsidR="000D06DF">
        <w:rPr>
          <w:rFonts w:hint="eastAsia"/>
        </w:rPr>
        <w:t>作为主题开发语言，进行全面网站架构以及相关应用的设计与开发，也成为国内较成功的</w:t>
      </w:r>
      <w:r w:rsidR="000D06DF">
        <w:rPr>
          <w:rFonts w:hint="eastAsia"/>
        </w:rPr>
        <w:t>python</w:t>
      </w:r>
      <w:r w:rsidR="000D06DF">
        <w:rPr>
          <w:rFonts w:hint="eastAsia"/>
        </w:rPr>
        <w:t>之</w:t>
      </w:r>
      <w:r w:rsidR="000D06DF">
        <w:rPr>
          <w:rFonts w:hint="eastAsia"/>
        </w:rPr>
        <w:t>web</w:t>
      </w:r>
      <w:r w:rsidR="000D06DF">
        <w:rPr>
          <w:rFonts w:hint="eastAsia"/>
        </w:rPr>
        <w:t>应用。</w:t>
      </w:r>
      <w:r w:rsidR="009F092E">
        <w:rPr>
          <w:rFonts w:hint="eastAsia"/>
        </w:rPr>
        <w:t>国内最有名的当然是微博，但</w:t>
      </w:r>
      <w:proofErr w:type="gramStart"/>
      <w:r w:rsidR="009F092E">
        <w:rPr>
          <w:rFonts w:hint="eastAsia"/>
        </w:rPr>
        <w:t>说起微博不得不</w:t>
      </w:r>
      <w:proofErr w:type="gramEnd"/>
      <w:r w:rsidR="009F092E">
        <w:rPr>
          <w:rFonts w:hint="eastAsia"/>
        </w:rPr>
        <w:t>说</w:t>
      </w:r>
      <w:r w:rsidR="009F092E">
        <w:rPr>
          <w:rFonts w:hint="eastAsia"/>
        </w:rPr>
        <w:t>twitter</w:t>
      </w:r>
      <w:r w:rsidR="009F092E">
        <w:rPr>
          <w:rFonts w:hint="eastAsia"/>
        </w:rPr>
        <w:t>，人们可以通过</w:t>
      </w:r>
      <w:r w:rsidR="007850A9">
        <w:rPr>
          <w:rFonts w:hint="eastAsia"/>
        </w:rPr>
        <w:t>它在网络发布个人信息，并通过评论，聊天等信息与他人产生关联，极大的满足了人们表达自我与他人交流的愿望。随着移动流量的飙升，传统的</w:t>
      </w:r>
      <w:r w:rsidR="007850A9">
        <w:rPr>
          <w:rFonts w:hint="eastAsia"/>
        </w:rPr>
        <w:t>pc</w:t>
      </w:r>
      <w:r w:rsidR="007850A9">
        <w:rPr>
          <w:rFonts w:hint="eastAsia"/>
        </w:rPr>
        <w:t>端与移动端的流量已经平分秋色。伴随着</w:t>
      </w:r>
      <w:r w:rsidR="007850A9">
        <w:rPr>
          <w:rFonts w:hint="eastAsia"/>
        </w:rPr>
        <w:t>HTML5</w:t>
      </w:r>
      <w:r w:rsidR="007850A9">
        <w:rPr>
          <w:rFonts w:hint="eastAsia"/>
        </w:rPr>
        <w:t>技术日趋完善，更多的中心也转移到了移动端的开发上</w:t>
      </w:r>
      <w:r w:rsidR="008D19CC">
        <w:rPr>
          <w:rFonts w:hint="eastAsia"/>
        </w:rPr>
        <w:t>。</w:t>
      </w:r>
    </w:p>
    <w:p w:rsidR="00EA1F80" w:rsidRPr="00EA1F80" w:rsidRDefault="00EA1F80" w:rsidP="00665890">
      <w:pPr>
        <w:pStyle w:val="aff4"/>
      </w:pPr>
    </w:p>
    <w:p w:rsidR="00CF4EA0" w:rsidRPr="00F7143C" w:rsidRDefault="00CF4EA0" w:rsidP="00CF4EA0">
      <w:pPr>
        <w:pStyle w:val="2"/>
      </w:pPr>
      <w:r>
        <w:rPr>
          <w:rFonts w:hint="eastAsia"/>
        </w:rPr>
        <w:lastRenderedPageBreak/>
        <w:t>3</w:t>
      </w:r>
      <w:r w:rsidR="00C26A8E">
        <w:rPr>
          <w:rFonts w:hint="eastAsia"/>
        </w:rPr>
        <w:t>．</w:t>
      </w:r>
      <w:r w:rsidR="00C26A8E" w:rsidRPr="004E4B28">
        <w:rPr>
          <w:rFonts w:hint="eastAsia"/>
        </w:rPr>
        <w:t>进展情况</w:t>
      </w:r>
    </w:p>
    <w:p w:rsidR="00EA1F80" w:rsidRDefault="00FA46AF" w:rsidP="00665890">
      <w:pPr>
        <w:pStyle w:val="aff4"/>
      </w:pPr>
      <w:r>
        <w:rPr>
          <w:rFonts w:hint="eastAsia"/>
        </w:rPr>
        <w:t>进展情况主要是关于</w:t>
      </w:r>
      <w:r>
        <w:rPr>
          <w:rFonts w:hint="eastAsia"/>
        </w:rPr>
        <w:t>python</w:t>
      </w:r>
      <w:r>
        <w:rPr>
          <w:rFonts w:hint="eastAsia"/>
        </w:rPr>
        <w:t>应用于网站开发的研究以及个人网站的设计与发展。首先关于</w:t>
      </w:r>
      <w:r>
        <w:rPr>
          <w:rFonts w:hint="eastAsia"/>
        </w:rPr>
        <w:t>python</w:t>
      </w:r>
      <w:r>
        <w:rPr>
          <w:rFonts w:hint="eastAsia"/>
        </w:rPr>
        <w:t>以及</w:t>
      </w:r>
      <w:r w:rsidR="00451CD0">
        <w:rPr>
          <w:rFonts w:hint="eastAsia"/>
        </w:rPr>
        <w:t>其在网站开发中的应用进展情况进行进一步探讨。</w:t>
      </w:r>
      <w:r w:rsidR="003A34DE">
        <w:t>P</w:t>
      </w:r>
      <w:r w:rsidR="003A34DE">
        <w:rPr>
          <w:rFonts w:hint="eastAsia"/>
        </w:rPr>
        <w:t>ython</w:t>
      </w:r>
      <w:r w:rsidR="003A34DE">
        <w:rPr>
          <w:rFonts w:hint="eastAsia"/>
        </w:rPr>
        <w:t>作为一门动态，解释，面向对象的成熟的语言，</w:t>
      </w:r>
      <w:r w:rsidR="001153E5">
        <w:rPr>
          <w:rFonts w:hint="eastAsia"/>
        </w:rPr>
        <w:t>因其简单易学，功能全面，语法简洁且在多数操作系统中都支持，而</w:t>
      </w:r>
      <w:r w:rsidR="003A34DE">
        <w:rPr>
          <w:rFonts w:hint="eastAsia"/>
        </w:rPr>
        <w:t>在各个领域中都有很多应用，例如系统编程，网络爬虫，人工智能与科学计算，大数据云计算，以及本次课题中的</w:t>
      </w:r>
      <w:r w:rsidR="003A34DE">
        <w:rPr>
          <w:rFonts w:hint="eastAsia"/>
        </w:rPr>
        <w:t>web</w:t>
      </w:r>
      <w:r w:rsidR="003A34DE">
        <w:rPr>
          <w:rFonts w:hint="eastAsia"/>
        </w:rPr>
        <w:t>开发。</w:t>
      </w:r>
      <w:r w:rsidR="003A34DE">
        <w:t>P</w:t>
      </w:r>
      <w:r w:rsidR="003A34DE">
        <w:rPr>
          <w:rFonts w:hint="eastAsia"/>
        </w:rPr>
        <w:t>ython</w:t>
      </w:r>
      <w:r w:rsidR="003A34DE">
        <w:rPr>
          <w:rFonts w:hint="eastAsia"/>
        </w:rPr>
        <w:t>有众多优秀的框架，豆瓣，</w:t>
      </w:r>
      <w:r w:rsidR="003A34DE">
        <w:rPr>
          <w:rFonts w:hint="eastAsia"/>
        </w:rPr>
        <w:t>YouTube</w:t>
      </w:r>
      <w:r w:rsidR="003A34DE">
        <w:rPr>
          <w:rFonts w:hint="eastAsia"/>
        </w:rPr>
        <w:t>等大型网站主要部分的代码就是用</w:t>
      </w:r>
      <w:r w:rsidR="003A34DE">
        <w:rPr>
          <w:rFonts w:hint="eastAsia"/>
        </w:rPr>
        <w:t>python</w:t>
      </w:r>
      <w:r w:rsidR="003A34DE">
        <w:rPr>
          <w:rFonts w:hint="eastAsia"/>
        </w:rPr>
        <w:t>实现，其中较为实用的框架有</w:t>
      </w:r>
      <w:proofErr w:type="spellStart"/>
      <w:r w:rsidR="003A34DE">
        <w:rPr>
          <w:rFonts w:hint="eastAsia"/>
        </w:rPr>
        <w:t>Django</w:t>
      </w:r>
      <w:proofErr w:type="spellEnd"/>
      <w:r w:rsidR="003A34DE">
        <w:rPr>
          <w:rFonts w:hint="eastAsia"/>
        </w:rPr>
        <w:t>，常应用于小型轻量级网站的开发。</w:t>
      </w:r>
      <w:ins w:id="54" w:author="liang" w:date="2018-12-28T16:31:00Z">
        <w:r w:rsidR="005136E4">
          <w:rPr>
            <w:rFonts w:hint="eastAsia"/>
          </w:rPr>
          <w:t>[10]</w:t>
        </w:r>
      </w:ins>
    </w:p>
    <w:p w:rsidR="00EA1F80" w:rsidRDefault="00EA1F80" w:rsidP="00665890">
      <w:pPr>
        <w:pStyle w:val="aff4"/>
      </w:pPr>
      <w:r>
        <w:rPr>
          <w:rFonts w:hint="eastAsia"/>
        </w:rPr>
        <w:t>与此同时只需要小小的修改就能被移植到不同的平台中。</w:t>
      </w:r>
      <w:r w:rsidR="001153E5">
        <w:rPr>
          <w:rFonts w:hint="eastAsia"/>
        </w:rPr>
        <w:t>现今进行</w:t>
      </w:r>
      <w:r w:rsidR="001153E5">
        <w:rPr>
          <w:rFonts w:hint="eastAsia"/>
        </w:rPr>
        <w:t>web</w:t>
      </w:r>
      <w:r w:rsidR="001153E5">
        <w:rPr>
          <w:rFonts w:hint="eastAsia"/>
        </w:rPr>
        <w:t>开发的</w:t>
      </w:r>
      <w:r w:rsidR="001153E5">
        <w:rPr>
          <w:rFonts w:hint="eastAsia"/>
        </w:rPr>
        <w:t>java</w:t>
      </w:r>
      <w:r w:rsidR="001153E5">
        <w:rPr>
          <w:rFonts w:hint="eastAsia"/>
        </w:rPr>
        <w:t>框架还是非常多，而在基于</w:t>
      </w:r>
      <w:r w:rsidR="001153E5">
        <w:rPr>
          <w:rFonts w:hint="eastAsia"/>
        </w:rPr>
        <w:t>python</w:t>
      </w:r>
      <w:r w:rsidR="001153E5">
        <w:rPr>
          <w:rFonts w:hint="eastAsia"/>
        </w:rPr>
        <w:t>的框架中最又名的就是</w:t>
      </w:r>
      <w:proofErr w:type="spellStart"/>
      <w:r w:rsidR="001153E5">
        <w:rPr>
          <w:rFonts w:hint="eastAsia"/>
        </w:rPr>
        <w:t>Django</w:t>
      </w:r>
      <w:proofErr w:type="spellEnd"/>
      <w:r w:rsidR="001153E5">
        <w:rPr>
          <w:rFonts w:hint="eastAsia"/>
        </w:rPr>
        <w:t>了，</w:t>
      </w:r>
      <w:r w:rsidR="001153E5" w:rsidRPr="001153E5">
        <w:rPr>
          <w:rFonts w:hint="eastAsia"/>
        </w:rPr>
        <w:t>Google App Engine</w:t>
      </w:r>
      <w:r w:rsidR="001153E5" w:rsidRPr="001153E5">
        <w:rPr>
          <w:rFonts w:hint="eastAsia"/>
        </w:rPr>
        <w:t>甚至</w:t>
      </w:r>
      <w:proofErr w:type="spellStart"/>
      <w:r w:rsidR="001153E5" w:rsidRPr="001153E5">
        <w:rPr>
          <w:rFonts w:hint="eastAsia"/>
        </w:rPr>
        <w:t>Erlang</w:t>
      </w:r>
      <w:proofErr w:type="spellEnd"/>
      <w:r w:rsidR="001153E5" w:rsidRPr="001153E5">
        <w:rPr>
          <w:rFonts w:hint="eastAsia"/>
        </w:rPr>
        <w:t>都有框架受它影响。</w:t>
      </w:r>
      <w:r w:rsidR="001153E5">
        <w:rPr>
          <w:rFonts w:hint="eastAsia"/>
        </w:rPr>
        <w:t>众所周知，</w:t>
      </w:r>
      <w:proofErr w:type="spellStart"/>
      <w:r w:rsidR="001153E5">
        <w:rPr>
          <w:rFonts w:hint="eastAsia"/>
        </w:rPr>
        <w:t>Django</w:t>
      </w:r>
      <w:proofErr w:type="spellEnd"/>
      <w:r w:rsidR="001153E5">
        <w:rPr>
          <w:rFonts w:hint="eastAsia"/>
        </w:rPr>
        <w:t>功能好，文档也较全面，主要基于</w:t>
      </w:r>
      <w:r w:rsidR="001153E5">
        <w:rPr>
          <w:rFonts w:hint="eastAsia"/>
        </w:rPr>
        <w:t>MVC</w:t>
      </w:r>
      <w:r w:rsidR="001153E5">
        <w:rPr>
          <w:rFonts w:hint="eastAsia"/>
        </w:rPr>
        <w:t>的模式，但是在</w:t>
      </w:r>
      <w:proofErr w:type="spellStart"/>
      <w:r w:rsidR="001153E5">
        <w:rPr>
          <w:rFonts w:hint="eastAsia"/>
        </w:rPr>
        <w:t>Django</w:t>
      </w:r>
      <w:proofErr w:type="spellEnd"/>
      <w:r w:rsidR="001153E5">
        <w:rPr>
          <w:rFonts w:hint="eastAsia"/>
        </w:rPr>
        <w:t>中，用户的请求将由控制器接受然后交由框架自行处理，编程人员不必关心过多的细节，弱化了</w:t>
      </w:r>
      <w:r w:rsidR="001153E5">
        <w:rPr>
          <w:rFonts w:hint="eastAsia"/>
        </w:rPr>
        <w:t>C</w:t>
      </w:r>
      <w:r w:rsidR="001153E5">
        <w:rPr>
          <w:rFonts w:hint="eastAsia"/>
        </w:rPr>
        <w:t>这个部分，因此又被看作是</w:t>
      </w:r>
      <w:r w:rsidR="001153E5">
        <w:rPr>
          <w:rFonts w:hint="eastAsia"/>
        </w:rPr>
        <w:t>MTV</w:t>
      </w:r>
      <w:r w:rsidR="001153E5">
        <w:rPr>
          <w:rFonts w:hint="eastAsia"/>
        </w:rPr>
        <w:t>，其中</w:t>
      </w:r>
      <w:r w:rsidR="001153E5">
        <w:rPr>
          <w:rFonts w:hint="eastAsia"/>
        </w:rPr>
        <w:t>T</w:t>
      </w:r>
      <w:r w:rsidR="001153E5">
        <w:rPr>
          <w:rFonts w:hint="eastAsia"/>
        </w:rPr>
        <w:t>代表模板（</w:t>
      </w:r>
      <w:r w:rsidR="001153E5">
        <w:rPr>
          <w:rFonts w:hint="eastAsia"/>
        </w:rPr>
        <w:t>template</w:t>
      </w:r>
      <w:r w:rsidR="001153E5">
        <w:rPr>
          <w:rFonts w:hint="eastAsia"/>
        </w:rPr>
        <w:t>）。</w:t>
      </w:r>
    </w:p>
    <w:p w:rsidR="00CF4EA0" w:rsidRPr="00E7639D" w:rsidRDefault="00CF4EA0" w:rsidP="00CF4EA0">
      <w:pPr>
        <w:pStyle w:val="2"/>
      </w:pPr>
      <w:r>
        <w:rPr>
          <w:rFonts w:hint="eastAsia"/>
        </w:rPr>
        <w:t>4</w:t>
      </w:r>
      <w:r w:rsidR="00C42DC0">
        <w:rPr>
          <w:rFonts w:hint="eastAsia"/>
        </w:rPr>
        <w:t>．</w:t>
      </w:r>
      <w:r w:rsidR="00C42DC0" w:rsidRPr="004E4B28">
        <w:rPr>
          <w:rFonts w:hint="eastAsia"/>
        </w:rPr>
        <w:t>存在问题</w:t>
      </w:r>
    </w:p>
    <w:p w:rsidR="00725EC2" w:rsidRPr="008D19CC" w:rsidRDefault="008D19CC" w:rsidP="00665890">
      <w:pPr>
        <w:pStyle w:val="aff4"/>
        <w:sectPr w:rsidR="00725EC2" w:rsidRPr="008D19CC" w:rsidSect="007F65BF">
          <w:headerReference w:type="default" r:id="rId18"/>
          <w:pgSz w:w="11906" w:h="16838"/>
          <w:pgMar w:top="1418" w:right="1701" w:bottom="1701" w:left="1701" w:header="851" w:footer="992" w:gutter="0"/>
          <w:cols w:space="425"/>
          <w:docGrid w:linePitch="312"/>
        </w:sectPr>
      </w:pPr>
      <w:r>
        <w:rPr>
          <w:rFonts w:hint="eastAsia"/>
        </w:rPr>
        <w:t>尽管</w:t>
      </w:r>
      <w:r>
        <w:rPr>
          <w:rFonts w:hint="eastAsia"/>
        </w:rPr>
        <w:t>python</w:t>
      </w:r>
      <w:r>
        <w:rPr>
          <w:rFonts w:hint="eastAsia"/>
        </w:rPr>
        <w:t>框架</w:t>
      </w:r>
      <w:proofErr w:type="spellStart"/>
      <w:r>
        <w:rPr>
          <w:rFonts w:hint="eastAsia"/>
        </w:rPr>
        <w:t>Django</w:t>
      </w:r>
      <w:proofErr w:type="spellEnd"/>
      <w:r>
        <w:rPr>
          <w:rFonts w:hint="eastAsia"/>
        </w:rPr>
        <w:t>相关技术都已经非常完善，但由于是使用框架必然会带来一些代码改动与安全问题。</w:t>
      </w:r>
      <w:proofErr w:type="spellStart"/>
      <w:r>
        <w:rPr>
          <w:rFonts w:hint="eastAsia"/>
        </w:rPr>
        <w:t>Django</w:t>
      </w:r>
      <w:proofErr w:type="spellEnd"/>
      <w:r>
        <w:rPr>
          <w:rFonts w:hint="eastAsia"/>
        </w:rPr>
        <w:t>的很多方法与函数都被过度分装，开发人员进行开发时若是想要一些特殊的功能，由于改动而付出的时间代价将会很大。并且还有</w:t>
      </w:r>
      <w:proofErr w:type="spellStart"/>
      <w:r>
        <w:rPr>
          <w:rFonts w:hint="eastAsia"/>
        </w:rPr>
        <w:t>Django</w:t>
      </w:r>
      <w:proofErr w:type="spellEnd"/>
      <w:r>
        <w:rPr>
          <w:rFonts w:hint="eastAsia"/>
        </w:rPr>
        <w:t>框架本身带来的问题，</w:t>
      </w:r>
      <w:proofErr w:type="spellStart"/>
      <w:r>
        <w:rPr>
          <w:rFonts w:hint="eastAsia"/>
        </w:rPr>
        <w:t>Django</w:t>
      </w:r>
      <w:proofErr w:type="spellEnd"/>
      <w:r>
        <w:rPr>
          <w:rFonts w:hint="eastAsia"/>
        </w:rPr>
        <w:t>模板实现了代码和样式完全分离，禁止在其中有</w:t>
      </w:r>
      <w:r>
        <w:rPr>
          <w:rFonts w:hint="eastAsia"/>
        </w:rPr>
        <w:t>python</w:t>
      </w:r>
      <w:r>
        <w:rPr>
          <w:rFonts w:hint="eastAsia"/>
        </w:rPr>
        <w:t>的语句，</w:t>
      </w:r>
      <w:r w:rsidR="00CA1957">
        <w:rPr>
          <w:rFonts w:hint="eastAsia"/>
        </w:rPr>
        <w:t>明显这样使得自由度大大下降了。除了模板本身的问题，</w:t>
      </w:r>
      <w:r w:rsidR="00CA1957">
        <w:rPr>
          <w:rFonts w:hint="eastAsia"/>
        </w:rPr>
        <w:t>python</w:t>
      </w:r>
      <w:r w:rsidR="00CA1957">
        <w:rPr>
          <w:rFonts w:hint="eastAsia"/>
        </w:rPr>
        <w:t>语言本身性能比较低不如</w:t>
      </w:r>
      <w:r w:rsidR="00CA1957">
        <w:rPr>
          <w:rFonts w:hint="eastAsia"/>
        </w:rPr>
        <w:t>C</w:t>
      </w:r>
      <w:r w:rsidR="00CA1957">
        <w:rPr>
          <w:rFonts w:hint="eastAsia"/>
        </w:rPr>
        <w:t>，</w:t>
      </w:r>
      <w:r w:rsidR="00CA1957">
        <w:rPr>
          <w:rFonts w:hint="eastAsia"/>
        </w:rPr>
        <w:t>Java</w:t>
      </w:r>
      <w:r w:rsidR="00CA1957">
        <w:rPr>
          <w:rFonts w:hint="eastAsia"/>
        </w:rPr>
        <w:t>。这也使得网站的性能有所下降，但是这对于其带来的好处来说还是微不足道的。随着网络的不断发展，网络安全问题也越来越受到重视，但是一下的一些情况可能给网站带来一些安全上的问题，例如由于设计不合理导致的逻辑问题会使得一些黑客绕过验证而获取一些不该获取的重要数据，还有</w:t>
      </w:r>
      <w:r w:rsidR="00CA1957">
        <w:rPr>
          <w:rFonts w:hint="eastAsia"/>
        </w:rPr>
        <w:t>DEBUG</w:t>
      </w:r>
      <w:r w:rsidR="00CA1957">
        <w:rPr>
          <w:rFonts w:hint="eastAsia"/>
        </w:rPr>
        <w:t>模式未关闭导致的敏感信息泄露，条件竞争漏洞等。还有一些框架本身无法克服的安全问题</w:t>
      </w:r>
      <w:proofErr w:type="gramStart"/>
      <w:r w:rsidR="00CA1957">
        <w:rPr>
          <w:rFonts w:hint="eastAsia"/>
        </w:rPr>
        <w:t>如跨站脚本</w:t>
      </w:r>
      <w:proofErr w:type="gramEnd"/>
      <w:r w:rsidR="00CA1957">
        <w:rPr>
          <w:rFonts w:hint="eastAsia"/>
        </w:rPr>
        <w:t>攻击</w:t>
      </w:r>
      <w:r w:rsidR="00EF11FB">
        <w:rPr>
          <w:rFonts w:hint="eastAsia"/>
        </w:rPr>
        <w:t>和低版本这些会使得用户</w:t>
      </w:r>
      <w:r w:rsidR="00EF11FB">
        <w:rPr>
          <w:rFonts w:hint="eastAsia"/>
        </w:rPr>
        <w:lastRenderedPageBreak/>
        <w:t>账户密码以及其他重要信息被黑客盗取。在网站中</w:t>
      </w:r>
      <w:proofErr w:type="spellStart"/>
      <w:r w:rsidR="00EF11FB">
        <w:rPr>
          <w:rFonts w:hint="eastAsia"/>
        </w:rPr>
        <w:t>sql</w:t>
      </w:r>
      <w:proofErr w:type="spellEnd"/>
      <w:r w:rsidR="00EF11FB">
        <w:rPr>
          <w:rFonts w:hint="eastAsia"/>
        </w:rPr>
        <w:t>注入风险属于较高的种类，通过将输入的语句编程可执行的恶意代码而绕过防火墙访问数据库，</w:t>
      </w:r>
      <w:proofErr w:type="spellStart"/>
      <w:r w:rsidR="00EF11FB">
        <w:rPr>
          <w:rFonts w:hint="eastAsia"/>
        </w:rPr>
        <w:t>Django</w:t>
      </w:r>
      <w:proofErr w:type="spellEnd"/>
      <w:r w:rsidR="00EF11FB">
        <w:rPr>
          <w:rFonts w:hint="eastAsia"/>
        </w:rPr>
        <w:t>中的</w:t>
      </w:r>
      <w:r w:rsidR="00EF11FB">
        <w:rPr>
          <w:rFonts w:hint="eastAsia"/>
        </w:rPr>
        <w:t>ORM</w:t>
      </w:r>
      <w:r w:rsidR="00EF11FB">
        <w:rPr>
          <w:rFonts w:hint="eastAsia"/>
        </w:rPr>
        <w:t>虽然可以避免</w:t>
      </w:r>
      <w:proofErr w:type="spellStart"/>
      <w:r w:rsidR="00EF11FB">
        <w:rPr>
          <w:rFonts w:hint="eastAsia"/>
        </w:rPr>
        <w:t>sql</w:t>
      </w:r>
      <w:proofErr w:type="spellEnd"/>
      <w:r w:rsidR="00EF11FB">
        <w:rPr>
          <w:rFonts w:hint="eastAsia"/>
        </w:rPr>
        <w:t>注入但并不是十分有效</w:t>
      </w:r>
    </w:p>
    <w:p w:rsidR="00200132" w:rsidRDefault="00801255" w:rsidP="004E4B28">
      <w:pPr>
        <w:pStyle w:val="aa"/>
      </w:pPr>
      <w:r>
        <w:rPr>
          <w:rFonts w:hint="eastAsia"/>
        </w:rPr>
        <w:lastRenderedPageBreak/>
        <w:t>参考文献</w:t>
      </w:r>
      <w:r w:rsidR="0034059D">
        <w:rPr>
          <w:rFonts w:hint="eastAsia"/>
        </w:rPr>
        <w:t>（含开题报告和文献综述）</w:t>
      </w:r>
    </w:p>
    <w:p w:rsidR="000D06DF" w:rsidRDefault="000D06DF" w:rsidP="00665890">
      <w:pPr>
        <w:pStyle w:val="aff4"/>
      </w:pPr>
      <w:r>
        <w:rPr>
          <w:rFonts w:hint="eastAsia"/>
        </w:rPr>
        <w:t xml:space="preserve">[1] </w:t>
      </w:r>
      <w:r>
        <w:t>Liu</w:t>
      </w:r>
      <w:r>
        <w:rPr>
          <w:rFonts w:hint="eastAsia"/>
        </w:rPr>
        <w:t>.</w:t>
      </w:r>
      <w:r w:rsidRPr="000D06DF">
        <w:t xml:space="preserve"> </w:t>
      </w:r>
      <w:r>
        <w:t>Research of Web Real-Time Communication Based on Web Socket</w:t>
      </w:r>
      <w:r>
        <w:rPr>
          <w:rFonts w:hint="eastAsia"/>
        </w:rPr>
        <w:t xml:space="preserve"> [J].</w:t>
      </w:r>
      <w:r w:rsidRPr="000D06DF">
        <w:t xml:space="preserve"> </w:t>
      </w:r>
      <w:r>
        <w:t>International Journal of Communications, Network and System Sciences</w:t>
      </w:r>
      <w:r>
        <w:rPr>
          <w:rFonts w:hint="eastAsia"/>
        </w:rPr>
        <w:t>.2012</w:t>
      </w:r>
      <w:proofErr w:type="gramStart"/>
      <w:r>
        <w:rPr>
          <w:rFonts w:hint="eastAsia"/>
        </w:rPr>
        <w:t>,Vol5</w:t>
      </w:r>
      <w:proofErr w:type="gramEnd"/>
      <w:r>
        <w:rPr>
          <w:rFonts w:hint="eastAsia"/>
        </w:rPr>
        <w:t>(12):797.</w:t>
      </w:r>
    </w:p>
    <w:p w:rsidR="00881B49" w:rsidRDefault="00881B49" w:rsidP="00665890">
      <w:pPr>
        <w:pStyle w:val="aff4"/>
      </w:pPr>
      <w:r>
        <w:rPr>
          <w:rFonts w:hint="eastAsia"/>
        </w:rPr>
        <w:t xml:space="preserve">[2] </w:t>
      </w:r>
      <w:proofErr w:type="gramStart"/>
      <w:r w:rsidRPr="007D6D0A">
        <w:rPr>
          <w:rFonts w:hint="eastAsia"/>
        </w:rPr>
        <w:t>黄栎桥</w:t>
      </w:r>
      <w:proofErr w:type="gramEnd"/>
      <w:r w:rsidRPr="007D6D0A">
        <w:rPr>
          <w:rFonts w:hint="eastAsia"/>
        </w:rPr>
        <w:t xml:space="preserve">, </w:t>
      </w:r>
      <w:r w:rsidRPr="007D6D0A">
        <w:rPr>
          <w:rFonts w:hint="eastAsia"/>
        </w:rPr>
        <w:t>陆鑫</w:t>
      </w:r>
      <w:r>
        <w:rPr>
          <w:rFonts w:hint="eastAsia"/>
        </w:rPr>
        <w:t>.</w:t>
      </w:r>
      <w:r w:rsidRPr="00881B49">
        <w:rPr>
          <w:rFonts w:hint="eastAsia"/>
        </w:rPr>
        <w:t xml:space="preserve"> </w:t>
      </w:r>
      <w:r w:rsidRPr="007D6D0A">
        <w:rPr>
          <w:rFonts w:hint="eastAsia"/>
        </w:rPr>
        <w:t>基于</w:t>
      </w:r>
      <w:r w:rsidRPr="007D6D0A">
        <w:rPr>
          <w:rFonts w:hint="eastAsia"/>
        </w:rPr>
        <w:t>Struts</w:t>
      </w:r>
      <w:r w:rsidRPr="007D6D0A">
        <w:rPr>
          <w:rFonts w:hint="eastAsia"/>
        </w:rPr>
        <w:t>框架的</w:t>
      </w:r>
      <w:r w:rsidRPr="007D6D0A">
        <w:rPr>
          <w:rFonts w:hint="eastAsia"/>
        </w:rPr>
        <w:t>Web</w:t>
      </w:r>
      <w:r w:rsidRPr="007D6D0A">
        <w:rPr>
          <w:rFonts w:hint="eastAsia"/>
        </w:rPr>
        <w:t>数据库分页技术</w:t>
      </w:r>
      <w:r>
        <w:rPr>
          <w:rFonts w:hint="eastAsia"/>
        </w:rPr>
        <w:t>[J].</w:t>
      </w:r>
      <w:r w:rsidRPr="00881B49">
        <w:rPr>
          <w:rFonts w:hint="eastAsia"/>
        </w:rPr>
        <w:t xml:space="preserve"> </w:t>
      </w:r>
      <w:r w:rsidRPr="007D6D0A">
        <w:rPr>
          <w:rFonts w:hint="eastAsia"/>
        </w:rPr>
        <w:t>计算机应用</w:t>
      </w:r>
      <w:r>
        <w:rPr>
          <w:rFonts w:hint="eastAsia"/>
        </w:rPr>
        <w:t>.2008</w:t>
      </w:r>
      <w:proofErr w:type="gramStart"/>
      <w:r>
        <w:rPr>
          <w:rFonts w:hint="eastAsia"/>
        </w:rPr>
        <w:t>,Vol5</w:t>
      </w:r>
      <w:proofErr w:type="gramEnd"/>
      <w:r>
        <w:rPr>
          <w:rFonts w:hint="eastAsia"/>
        </w:rPr>
        <w:t>(12):306.</w:t>
      </w:r>
    </w:p>
    <w:p w:rsidR="00881B49" w:rsidRPr="00881B49" w:rsidRDefault="00881B49" w:rsidP="00665890">
      <w:pPr>
        <w:pStyle w:val="aff4"/>
      </w:pPr>
      <w:r>
        <w:rPr>
          <w:rFonts w:hint="eastAsia"/>
        </w:rPr>
        <w:t xml:space="preserve">[3] </w:t>
      </w:r>
      <w:r w:rsidRPr="00FD2602">
        <w:rPr>
          <w:rFonts w:hint="eastAsia"/>
        </w:rPr>
        <w:t>郭力子</w:t>
      </w:r>
      <w:r>
        <w:rPr>
          <w:rFonts w:hint="eastAsia"/>
        </w:rPr>
        <w:t>.</w:t>
      </w:r>
      <w:r w:rsidRPr="00881B49">
        <w:rPr>
          <w:rFonts w:hint="eastAsia"/>
        </w:rPr>
        <w:t xml:space="preserve"> </w:t>
      </w:r>
      <w:r w:rsidRPr="00FD2602">
        <w:rPr>
          <w:rFonts w:hint="eastAsia"/>
        </w:rPr>
        <w:t>基于开源的</w:t>
      </w:r>
      <w:r w:rsidRPr="00FD2602">
        <w:rPr>
          <w:rFonts w:hint="eastAsia"/>
        </w:rPr>
        <w:t>Web</w:t>
      </w:r>
      <w:r w:rsidRPr="00FD2602">
        <w:rPr>
          <w:rFonts w:hint="eastAsia"/>
        </w:rPr>
        <w:t>开发架构</w:t>
      </w:r>
      <w:r>
        <w:rPr>
          <w:rFonts w:hint="eastAsia"/>
        </w:rPr>
        <w:t>[J].</w:t>
      </w:r>
      <w:r w:rsidRPr="00881B49">
        <w:rPr>
          <w:rFonts w:hint="eastAsia"/>
        </w:rPr>
        <w:t xml:space="preserve"> </w:t>
      </w:r>
      <w:r w:rsidRPr="00FD2602">
        <w:rPr>
          <w:rFonts w:hint="eastAsia"/>
        </w:rPr>
        <w:t>计算机时代</w:t>
      </w:r>
      <w:r>
        <w:rPr>
          <w:rFonts w:hint="eastAsia"/>
        </w:rPr>
        <w:t>.</w:t>
      </w:r>
      <w:r w:rsidRPr="00881B49">
        <w:rPr>
          <w:rFonts w:hint="eastAsia"/>
        </w:rPr>
        <w:t xml:space="preserve"> </w:t>
      </w:r>
      <w:r>
        <w:rPr>
          <w:rFonts w:hint="eastAsia"/>
        </w:rPr>
        <w:t>2008</w:t>
      </w:r>
      <w:proofErr w:type="gramStart"/>
      <w:r>
        <w:rPr>
          <w:rFonts w:hint="eastAsia"/>
        </w:rPr>
        <w:t>,Vol5</w:t>
      </w:r>
      <w:proofErr w:type="gramEnd"/>
      <w:r>
        <w:rPr>
          <w:rFonts w:hint="eastAsia"/>
        </w:rPr>
        <w:t>(3):12.</w:t>
      </w:r>
    </w:p>
    <w:p w:rsidR="00881B49" w:rsidRDefault="00881B49" w:rsidP="00665890">
      <w:pPr>
        <w:pStyle w:val="aff4"/>
      </w:pPr>
      <w:r>
        <w:rPr>
          <w:rFonts w:hint="eastAsia"/>
        </w:rPr>
        <w:t xml:space="preserve">[4] </w:t>
      </w:r>
      <w:proofErr w:type="gramStart"/>
      <w:r w:rsidRPr="00FD2602">
        <w:rPr>
          <w:rFonts w:hint="eastAsia"/>
        </w:rPr>
        <w:t>聂</w:t>
      </w:r>
      <w:proofErr w:type="gramEnd"/>
      <w:r w:rsidRPr="00FD2602">
        <w:rPr>
          <w:rFonts w:hint="eastAsia"/>
        </w:rPr>
        <w:t>玉成</w:t>
      </w:r>
      <w:r>
        <w:rPr>
          <w:rFonts w:hint="eastAsia"/>
        </w:rPr>
        <w:t>.</w:t>
      </w:r>
      <w:r w:rsidRPr="00881B49">
        <w:rPr>
          <w:rFonts w:hint="eastAsia"/>
        </w:rPr>
        <w:t xml:space="preserve"> </w:t>
      </w:r>
      <w:r>
        <w:rPr>
          <w:rFonts w:hint="eastAsia"/>
        </w:rPr>
        <w:t>个人网站建设与实现</w:t>
      </w:r>
      <w:r>
        <w:rPr>
          <w:rFonts w:hint="eastAsia"/>
        </w:rPr>
        <w:t>[J].</w:t>
      </w:r>
      <w:r w:rsidRPr="00881B49">
        <w:rPr>
          <w:rFonts w:hint="eastAsia"/>
        </w:rPr>
        <w:t xml:space="preserve"> </w:t>
      </w:r>
      <w:r w:rsidRPr="00FD2602">
        <w:rPr>
          <w:rFonts w:hint="eastAsia"/>
        </w:rPr>
        <w:t>数码世界</w:t>
      </w:r>
      <w:r>
        <w:rPr>
          <w:rFonts w:hint="eastAsia"/>
        </w:rPr>
        <w:t>.2017</w:t>
      </w:r>
      <w:proofErr w:type="gramStart"/>
      <w:r>
        <w:rPr>
          <w:rFonts w:hint="eastAsia"/>
        </w:rPr>
        <w:t>,Vol32</w:t>
      </w:r>
      <w:proofErr w:type="gramEnd"/>
      <w:r>
        <w:rPr>
          <w:rFonts w:hint="eastAsia"/>
        </w:rPr>
        <w:t>(1):115.</w:t>
      </w:r>
    </w:p>
    <w:p w:rsidR="00881B49" w:rsidRDefault="00881B49" w:rsidP="00665890">
      <w:pPr>
        <w:pStyle w:val="aff4"/>
      </w:pPr>
      <w:r>
        <w:rPr>
          <w:rFonts w:hint="eastAsia"/>
        </w:rPr>
        <w:t xml:space="preserve">[5] </w:t>
      </w:r>
      <w:r w:rsidRPr="007D6D0A">
        <w:t>Mathew Miles</w:t>
      </w:r>
      <w:r>
        <w:rPr>
          <w:rFonts w:hint="eastAsia"/>
        </w:rPr>
        <w:t>.</w:t>
      </w:r>
      <w:r w:rsidRPr="00881B49">
        <w:t xml:space="preserve"> </w:t>
      </w:r>
      <w:proofErr w:type="gramStart"/>
      <w:r w:rsidRPr="007D6D0A">
        <w:t>Using web2py Python framework for creating data-driven web applications in the academic library</w:t>
      </w:r>
      <w:r>
        <w:rPr>
          <w:rFonts w:hint="eastAsia"/>
        </w:rPr>
        <w:t xml:space="preserve"> [J].</w:t>
      </w:r>
      <w:proofErr w:type="gramEnd"/>
      <w:r w:rsidRPr="00881B49">
        <w:t xml:space="preserve"> </w:t>
      </w:r>
      <w:r>
        <w:t>Library Hi Tech</w:t>
      </w:r>
      <w:r>
        <w:rPr>
          <w:rFonts w:hint="eastAsia"/>
        </w:rPr>
        <w:t>.2016</w:t>
      </w:r>
      <w:proofErr w:type="gramStart"/>
      <w:r>
        <w:rPr>
          <w:rFonts w:hint="eastAsia"/>
        </w:rPr>
        <w:t>,Vol34</w:t>
      </w:r>
      <w:proofErr w:type="gramEnd"/>
      <w:r>
        <w:rPr>
          <w:rFonts w:hint="eastAsia"/>
        </w:rPr>
        <w:t>(1):164.</w:t>
      </w:r>
    </w:p>
    <w:p w:rsidR="00881B49" w:rsidRPr="00881B49" w:rsidRDefault="00881B49" w:rsidP="00665890">
      <w:pPr>
        <w:pStyle w:val="aff4"/>
      </w:pPr>
      <w:r>
        <w:rPr>
          <w:rFonts w:hint="eastAsia"/>
        </w:rPr>
        <w:t xml:space="preserve">[6] </w:t>
      </w:r>
      <w:r w:rsidRPr="00B333BC">
        <w:rPr>
          <w:rFonts w:hint="eastAsia"/>
        </w:rPr>
        <w:t xml:space="preserve">Mark </w:t>
      </w:r>
      <w:proofErr w:type="spellStart"/>
      <w:r w:rsidRPr="00B333BC">
        <w:rPr>
          <w:rFonts w:hint="eastAsia"/>
        </w:rPr>
        <w:t>Granovetter</w:t>
      </w:r>
      <w:proofErr w:type="spellEnd"/>
      <w:r>
        <w:rPr>
          <w:rFonts w:hint="eastAsia"/>
        </w:rPr>
        <w:t>.</w:t>
      </w:r>
      <w:r w:rsidRPr="00881B49">
        <w:rPr>
          <w:rFonts w:hint="eastAsia"/>
        </w:rPr>
        <w:t xml:space="preserve"> </w:t>
      </w:r>
      <w:proofErr w:type="gramStart"/>
      <w:r w:rsidRPr="00B333BC">
        <w:rPr>
          <w:rFonts w:hint="eastAsia"/>
        </w:rPr>
        <w:t>The Strength of Weak Ties</w:t>
      </w:r>
      <w:r>
        <w:rPr>
          <w:rFonts w:hint="eastAsia"/>
        </w:rPr>
        <w:t xml:space="preserve"> [J].</w:t>
      </w:r>
      <w:proofErr w:type="gramEnd"/>
      <w:r w:rsidRPr="00881B49">
        <w:rPr>
          <w:rFonts w:hint="eastAsia"/>
        </w:rPr>
        <w:t xml:space="preserve"> </w:t>
      </w:r>
      <w:r w:rsidRPr="00B333BC">
        <w:rPr>
          <w:rFonts w:hint="eastAsia"/>
        </w:rPr>
        <w:t>The American Journal of Sociology</w:t>
      </w:r>
      <w:r>
        <w:rPr>
          <w:rFonts w:hint="eastAsia"/>
        </w:rPr>
        <w:t>.1973</w:t>
      </w:r>
      <w:proofErr w:type="gramStart"/>
      <w:r>
        <w:rPr>
          <w:rFonts w:hint="eastAsia"/>
        </w:rPr>
        <w:t>,Vol78</w:t>
      </w:r>
      <w:proofErr w:type="gramEnd"/>
      <w:r>
        <w:rPr>
          <w:rFonts w:hint="eastAsia"/>
        </w:rPr>
        <w:t>(6):136.</w:t>
      </w:r>
    </w:p>
    <w:p w:rsidR="00881B49" w:rsidRDefault="00881B49" w:rsidP="00665890">
      <w:pPr>
        <w:pStyle w:val="aff4"/>
      </w:pPr>
      <w:r>
        <w:rPr>
          <w:rFonts w:hint="eastAsia"/>
        </w:rPr>
        <w:t xml:space="preserve">[7] </w:t>
      </w:r>
      <w:r w:rsidR="00DB5F47" w:rsidRPr="00B333BC">
        <w:rPr>
          <w:rFonts w:hint="eastAsia"/>
        </w:rPr>
        <w:t>王连喜，蒋盛益，庞观松</w:t>
      </w:r>
      <w:r>
        <w:rPr>
          <w:rFonts w:hint="eastAsia"/>
        </w:rPr>
        <w:t>.</w:t>
      </w:r>
      <w:r w:rsidR="00DB5F47" w:rsidRPr="00DB5F47">
        <w:rPr>
          <w:rFonts w:hint="eastAsia"/>
        </w:rPr>
        <w:t xml:space="preserve"> </w:t>
      </w:r>
      <w:proofErr w:type="gramStart"/>
      <w:r w:rsidR="00DB5F47" w:rsidRPr="00B333BC">
        <w:rPr>
          <w:rFonts w:hint="eastAsia"/>
        </w:rPr>
        <w:t>微博用户</w:t>
      </w:r>
      <w:proofErr w:type="gramEnd"/>
      <w:r w:rsidR="00DB5F47" w:rsidRPr="00B333BC">
        <w:rPr>
          <w:rFonts w:hint="eastAsia"/>
        </w:rPr>
        <w:t>关系挖掘研究综述</w:t>
      </w:r>
      <w:r>
        <w:rPr>
          <w:rFonts w:hint="eastAsia"/>
        </w:rPr>
        <w:t>[J].</w:t>
      </w:r>
      <w:r w:rsidR="00DB5F47" w:rsidRPr="00DB5F47">
        <w:rPr>
          <w:rFonts w:hint="eastAsia"/>
        </w:rPr>
        <w:t xml:space="preserve"> </w:t>
      </w:r>
      <w:r w:rsidR="00DB5F47" w:rsidRPr="00B333BC">
        <w:rPr>
          <w:rFonts w:hint="eastAsia"/>
        </w:rPr>
        <w:t>情报杂志</w:t>
      </w:r>
      <w:r>
        <w:rPr>
          <w:rFonts w:hint="eastAsia"/>
        </w:rPr>
        <w:t>.</w:t>
      </w:r>
      <w:r w:rsidR="00DB5F47">
        <w:rPr>
          <w:rFonts w:hint="eastAsia"/>
        </w:rPr>
        <w:t>2012</w:t>
      </w:r>
      <w:proofErr w:type="gramStart"/>
      <w:r>
        <w:rPr>
          <w:rFonts w:hint="eastAsia"/>
        </w:rPr>
        <w:t>,</w:t>
      </w:r>
      <w:r w:rsidR="00DB5F47">
        <w:rPr>
          <w:rFonts w:hint="eastAsia"/>
        </w:rPr>
        <w:t>Vol31</w:t>
      </w:r>
      <w:proofErr w:type="gramEnd"/>
      <w:r>
        <w:rPr>
          <w:rFonts w:hint="eastAsia"/>
        </w:rPr>
        <w:t>(</w:t>
      </w:r>
      <w:r w:rsidR="00DB5F47">
        <w:rPr>
          <w:rFonts w:hint="eastAsia"/>
        </w:rPr>
        <w:t>12</w:t>
      </w:r>
      <w:r>
        <w:rPr>
          <w:rFonts w:hint="eastAsia"/>
        </w:rPr>
        <w:t>):</w:t>
      </w:r>
      <w:r w:rsidR="00DB5F47">
        <w:rPr>
          <w:rFonts w:hint="eastAsia"/>
        </w:rPr>
        <w:t>91</w:t>
      </w:r>
      <w:r>
        <w:rPr>
          <w:rFonts w:hint="eastAsia"/>
        </w:rPr>
        <w:t>.</w:t>
      </w:r>
    </w:p>
    <w:p w:rsidR="00881B49" w:rsidRDefault="00881B49" w:rsidP="00665890">
      <w:pPr>
        <w:pStyle w:val="aff4"/>
      </w:pPr>
      <w:r>
        <w:rPr>
          <w:rFonts w:hint="eastAsia"/>
        </w:rPr>
        <w:t>[</w:t>
      </w:r>
      <w:r w:rsidR="00DB5F47">
        <w:rPr>
          <w:rFonts w:hint="eastAsia"/>
        </w:rPr>
        <w:t>8</w:t>
      </w:r>
      <w:r>
        <w:rPr>
          <w:rFonts w:hint="eastAsia"/>
        </w:rPr>
        <w:t xml:space="preserve">] </w:t>
      </w:r>
      <w:r w:rsidR="00DB5F47" w:rsidRPr="00B333BC">
        <w:rPr>
          <w:rFonts w:hint="eastAsia"/>
        </w:rPr>
        <w:t>黄萱菁</w:t>
      </w:r>
      <w:r w:rsidR="00DB5F47" w:rsidRPr="00B333BC">
        <w:rPr>
          <w:rFonts w:hint="eastAsia"/>
        </w:rPr>
        <w:t>,</w:t>
      </w:r>
      <w:r w:rsidR="00DB5F47" w:rsidRPr="00B333BC">
        <w:rPr>
          <w:rFonts w:hint="eastAsia"/>
        </w:rPr>
        <w:t>张奇</w:t>
      </w:r>
      <w:r w:rsidR="00DB5F47" w:rsidRPr="00B333BC">
        <w:rPr>
          <w:rFonts w:hint="eastAsia"/>
        </w:rPr>
        <w:t>,</w:t>
      </w:r>
      <w:r w:rsidR="00DB5F47" w:rsidRPr="00B333BC">
        <w:rPr>
          <w:rFonts w:hint="eastAsia"/>
        </w:rPr>
        <w:t>吴苑斌</w:t>
      </w:r>
      <w:r>
        <w:rPr>
          <w:rFonts w:hint="eastAsia"/>
        </w:rPr>
        <w:t>.</w:t>
      </w:r>
      <w:r w:rsidR="00DB5F47" w:rsidRPr="00DB5F47">
        <w:rPr>
          <w:rFonts w:hint="eastAsia"/>
        </w:rPr>
        <w:t xml:space="preserve"> </w:t>
      </w:r>
      <w:r w:rsidR="00DB5F47" w:rsidRPr="00B333BC">
        <w:rPr>
          <w:rFonts w:hint="eastAsia"/>
        </w:rPr>
        <w:t>文本情感倾向分析</w:t>
      </w:r>
      <w:r>
        <w:rPr>
          <w:rFonts w:hint="eastAsia"/>
        </w:rPr>
        <w:t>[J].</w:t>
      </w:r>
      <w:r w:rsidR="00DB5F47" w:rsidRPr="00DB5F47">
        <w:rPr>
          <w:rFonts w:hint="eastAsia"/>
        </w:rPr>
        <w:t xml:space="preserve"> </w:t>
      </w:r>
      <w:r w:rsidR="00DB5F47" w:rsidRPr="00B333BC">
        <w:rPr>
          <w:rFonts w:hint="eastAsia"/>
        </w:rPr>
        <w:t>中文信息学报</w:t>
      </w:r>
      <w:r>
        <w:rPr>
          <w:rFonts w:hint="eastAsia"/>
        </w:rPr>
        <w:t>.</w:t>
      </w:r>
      <w:r w:rsidR="00DB5F47">
        <w:rPr>
          <w:rFonts w:hint="eastAsia"/>
        </w:rPr>
        <w:t>2011</w:t>
      </w:r>
      <w:proofErr w:type="gramStart"/>
      <w:r>
        <w:rPr>
          <w:rFonts w:hint="eastAsia"/>
        </w:rPr>
        <w:t>,</w:t>
      </w:r>
      <w:r w:rsidR="00DB5F47">
        <w:rPr>
          <w:rFonts w:hint="eastAsia"/>
        </w:rPr>
        <w:t>Vol25</w:t>
      </w:r>
      <w:proofErr w:type="gramEnd"/>
      <w:r>
        <w:rPr>
          <w:rFonts w:hint="eastAsia"/>
        </w:rPr>
        <w:t>(</w:t>
      </w:r>
      <w:r w:rsidR="00DB5F47">
        <w:rPr>
          <w:rFonts w:hint="eastAsia"/>
        </w:rPr>
        <w:t>6</w:t>
      </w:r>
      <w:r>
        <w:rPr>
          <w:rFonts w:hint="eastAsia"/>
        </w:rPr>
        <w:t>):</w:t>
      </w:r>
      <w:r w:rsidR="00DB5F47">
        <w:rPr>
          <w:rFonts w:hint="eastAsia"/>
        </w:rPr>
        <w:t>118</w:t>
      </w:r>
      <w:r>
        <w:rPr>
          <w:rFonts w:hint="eastAsia"/>
        </w:rPr>
        <w:t>.</w:t>
      </w:r>
    </w:p>
    <w:p w:rsidR="00881B49" w:rsidRDefault="00881B49" w:rsidP="00665890">
      <w:pPr>
        <w:pStyle w:val="aff4"/>
      </w:pPr>
      <w:r>
        <w:rPr>
          <w:rFonts w:hint="eastAsia"/>
        </w:rPr>
        <w:t>[</w:t>
      </w:r>
      <w:r w:rsidR="00DB5F47">
        <w:rPr>
          <w:rFonts w:hint="eastAsia"/>
        </w:rPr>
        <w:t>9</w:t>
      </w:r>
      <w:r>
        <w:rPr>
          <w:rFonts w:hint="eastAsia"/>
        </w:rPr>
        <w:t xml:space="preserve">] </w:t>
      </w:r>
      <w:r w:rsidR="00DB5F47" w:rsidRPr="00B333BC">
        <w:rPr>
          <w:rFonts w:hint="eastAsia"/>
        </w:rPr>
        <w:t>徐伟明</w:t>
      </w:r>
      <w:r>
        <w:rPr>
          <w:rFonts w:hint="eastAsia"/>
        </w:rPr>
        <w:t>.</w:t>
      </w:r>
      <w:r w:rsidR="00DB5F47" w:rsidRPr="00DB5F47">
        <w:rPr>
          <w:rFonts w:hint="eastAsia"/>
        </w:rPr>
        <w:t xml:space="preserve"> </w:t>
      </w:r>
      <w:r w:rsidR="00DB5F47" w:rsidRPr="00B333BC">
        <w:rPr>
          <w:rFonts w:hint="eastAsia"/>
        </w:rPr>
        <w:t>ASP</w:t>
      </w:r>
      <w:r w:rsidR="00DB5F47" w:rsidRPr="00B333BC">
        <w:rPr>
          <w:rFonts w:hint="eastAsia"/>
        </w:rPr>
        <w:t>在网站开发中数据库连接方法及比较</w:t>
      </w:r>
      <w:r>
        <w:rPr>
          <w:rFonts w:hint="eastAsia"/>
        </w:rPr>
        <w:t>[J].</w:t>
      </w:r>
      <w:r w:rsidR="00DB5F47" w:rsidRPr="00DB5F47">
        <w:rPr>
          <w:rFonts w:hint="eastAsia"/>
        </w:rPr>
        <w:t xml:space="preserve"> </w:t>
      </w:r>
      <w:r w:rsidR="00DB5F47" w:rsidRPr="00B333BC">
        <w:rPr>
          <w:rFonts w:hint="eastAsia"/>
        </w:rPr>
        <w:t>电脑知识与技术</w:t>
      </w:r>
      <w:r>
        <w:rPr>
          <w:rFonts w:hint="eastAsia"/>
        </w:rPr>
        <w:t>.</w:t>
      </w:r>
      <w:r w:rsidR="00DB5F47">
        <w:rPr>
          <w:rFonts w:hint="eastAsia"/>
        </w:rPr>
        <w:t>2010</w:t>
      </w:r>
      <w:proofErr w:type="gramStart"/>
      <w:r>
        <w:rPr>
          <w:rFonts w:hint="eastAsia"/>
        </w:rPr>
        <w:t>,</w:t>
      </w:r>
      <w:r w:rsidR="00DB5F47">
        <w:rPr>
          <w:rFonts w:hint="eastAsia"/>
        </w:rPr>
        <w:t>Vol30</w:t>
      </w:r>
      <w:proofErr w:type="gramEnd"/>
      <w:r>
        <w:rPr>
          <w:rFonts w:hint="eastAsia"/>
        </w:rPr>
        <w:t>(</w:t>
      </w:r>
      <w:r w:rsidR="00DB5F47">
        <w:rPr>
          <w:rFonts w:hint="eastAsia"/>
        </w:rPr>
        <w:t>30</w:t>
      </w:r>
      <w:r>
        <w:rPr>
          <w:rFonts w:hint="eastAsia"/>
        </w:rPr>
        <w:t>):</w:t>
      </w:r>
      <w:r w:rsidR="00DB5F47">
        <w:rPr>
          <w:rFonts w:hint="eastAsia"/>
        </w:rPr>
        <w:t>8448</w:t>
      </w:r>
      <w:r>
        <w:rPr>
          <w:rFonts w:hint="eastAsia"/>
        </w:rPr>
        <w:t>.</w:t>
      </w:r>
    </w:p>
    <w:p w:rsidR="00881B49" w:rsidRDefault="00881B49" w:rsidP="00665890">
      <w:pPr>
        <w:pStyle w:val="aff4"/>
      </w:pPr>
      <w:r>
        <w:rPr>
          <w:rFonts w:hint="eastAsia"/>
        </w:rPr>
        <w:t>[</w:t>
      </w:r>
      <w:r w:rsidR="00DB5F47">
        <w:rPr>
          <w:rFonts w:hint="eastAsia"/>
        </w:rPr>
        <w:t>10</w:t>
      </w:r>
      <w:r>
        <w:rPr>
          <w:rFonts w:hint="eastAsia"/>
        </w:rPr>
        <w:t xml:space="preserve">] </w:t>
      </w:r>
      <w:proofErr w:type="gramStart"/>
      <w:r w:rsidR="00DB5F47" w:rsidRPr="00B333BC">
        <w:rPr>
          <w:rFonts w:hint="eastAsia"/>
        </w:rPr>
        <w:t>师德清</w:t>
      </w:r>
      <w:proofErr w:type="gramEnd"/>
      <w:r>
        <w:rPr>
          <w:rFonts w:hint="eastAsia"/>
        </w:rPr>
        <w:t>.</w:t>
      </w:r>
      <w:r w:rsidR="00DB5F47" w:rsidRPr="00DB5F47">
        <w:rPr>
          <w:rFonts w:hint="eastAsia"/>
        </w:rPr>
        <w:t xml:space="preserve"> </w:t>
      </w:r>
      <w:r w:rsidR="00DB5F47" w:rsidRPr="00B333BC">
        <w:rPr>
          <w:rFonts w:hint="eastAsia"/>
        </w:rPr>
        <w:t>基于</w:t>
      </w:r>
      <w:r w:rsidR="00DB5F47" w:rsidRPr="00B333BC">
        <w:rPr>
          <w:rFonts w:hint="eastAsia"/>
        </w:rPr>
        <w:t>Python</w:t>
      </w:r>
      <w:r w:rsidR="00DB5F47" w:rsidRPr="00B333BC">
        <w:rPr>
          <w:rFonts w:hint="eastAsia"/>
        </w:rPr>
        <w:t>、</w:t>
      </w:r>
      <w:proofErr w:type="spellStart"/>
      <w:r w:rsidR="00DB5F47" w:rsidRPr="00B333BC">
        <w:rPr>
          <w:rFonts w:hint="eastAsia"/>
        </w:rPr>
        <w:t>MongoDB</w:t>
      </w:r>
      <w:proofErr w:type="spellEnd"/>
      <w:r w:rsidR="00DB5F47" w:rsidRPr="00B333BC">
        <w:rPr>
          <w:rFonts w:hint="eastAsia"/>
        </w:rPr>
        <w:t>和</w:t>
      </w:r>
      <w:r w:rsidR="00DB5F47" w:rsidRPr="00B333BC">
        <w:rPr>
          <w:rFonts w:hint="eastAsia"/>
        </w:rPr>
        <w:t>Red5</w:t>
      </w:r>
      <w:r w:rsidR="00DB5F47" w:rsidRPr="00B333BC">
        <w:rPr>
          <w:rFonts w:hint="eastAsia"/>
        </w:rPr>
        <w:t>的精品课程网站架构设计研究</w:t>
      </w:r>
      <w:r>
        <w:rPr>
          <w:rFonts w:hint="eastAsia"/>
        </w:rPr>
        <w:t>[J].</w:t>
      </w:r>
      <w:r w:rsidR="00DB5F47" w:rsidRPr="00DB5F47">
        <w:rPr>
          <w:rFonts w:hint="eastAsia"/>
        </w:rPr>
        <w:t xml:space="preserve"> </w:t>
      </w:r>
      <w:r w:rsidR="00DB5F47" w:rsidRPr="00B333BC">
        <w:rPr>
          <w:rFonts w:hint="eastAsia"/>
        </w:rPr>
        <w:t>电脑知识与技术</w:t>
      </w:r>
      <w:r>
        <w:rPr>
          <w:rFonts w:hint="eastAsia"/>
        </w:rPr>
        <w:t>.</w:t>
      </w:r>
      <w:r w:rsidR="00DB5F47">
        <w:rPr>
          <w:rFonts w:hint="eastAsia"/>
        </w:rPr>
        <w:t>2011</w:t>
      </w:r>
      <w:proofErr w:type="gramStart"/>
      <w:r>
        <w:rPr>
          <w:rFonts w:hint="eastAsia"/>
        </w:rPr>
        <w:t>,</w:t>
      </w:r>
      <w:r w:rsidR="00DB5F47">
        <w:rPr>
          <w:rFonts w:hint="eastAsia"/>
        </w:rPr>
        <w:t>Vol30</w:t>
      </w:r>
      <w:proofErr w:type="gramEnd"/>
      <w:r>
        <w:rPr>
          <w:rFonts w:hint="eastAsia"/>
        </w:rPr>
        <w:t>(</w:t>
      </w:r>
      <w:r w:rsidR="00DB5F47">
        <w:rPr>
          <w:rFonts w:hint="eastAsia"/>
        </w:rPr>
        <w:t>30</w:t>
      </w:r>
      <w:r>
        <w:rPr>
          <w:rFonts w:hint="eastAsia"/>
        </w:rPr>
        <w:t>):</w:t>
      </w:r>
      <w:r w:rsidR="00DB5F47">
        <w:rPr>
          <w:rFonts w:hint="eastAsia"/>
        </w:rPr>
        <w:t>121</w:t>
      </w:r>
      <w:r>
        <w:rPr>
          <w:rFonts w:hint="eastAsia"/>
        </w:rPr>
        <w:t>.</w:t>
      </w:r>
    </w:p>
    <w:p w:rsidR="00881B49" w:rsidRDefault="00881B49" w:rsidP="00665890">
      <w:pPr>
        <w:pStyle w:val="aff4"/>
      </w:pPr>
      <w:r>
        <w:rPr>
          <w:rFonts w:hint="eastAsia"/>
        </w:rPr>
        <w:t>[</w:t>
      </w:r>
      <w:r w:rsidR="00DB5F47">
        <w:rPr>
          <w:rFonts w:hint="eastAsia"/>
        </w:rPr>
        <w:t>11</w:t>
      </w:r>
      <w:r>
        <w:rPr>
          <w:rFonts w:hint="eastAsia"/>
        </w:rPr>
        <w:t xml:space="preserve">] </w:t>
      </w:r>
      <w:r w:rsidR="00DB5F47" w:rsidRPr="00B333BC">
        <w:rPr>
          <w:rFonts w:hint="eastAsia"/>
        </w:rPr>
        <w:t>王磊</w:t>
      </w:r>
      <w:r w:rsidR="00DB5F47" w:rsidRPr="00B333BC">
        <w:rPr>
          <w:rFonts w:hint="eastAsia"/>
        </w:rPr>
        <w:t xml:space="preserve">, </w:t>
      </w:r>
      <w:r w:rsidR="00DB5F47" w:rsidRPr="00B333BC">
        <w:rPr>
          <w:rFonts w:hint="eastAsia"/>
        </w:rPr>
        <w:t>危建国</w:t>
      </w:r>
      <w:r>
        <w:rPr>
          <w:rFonts w:hint="eastAsia"/>
        </w:rPr>
        <w:t>.</w:t>
      </w:r>
      <w:r w:rsidR="00DB5F47" w:rsidRPr="00DB5F47">
        <w:rPr>
          <w:rFonts w:hint="eastAsia"/>
        </w:rPr>
        <w:t xml:space="preserve"> </w:t>
      </w:r>
      <w:r w:rsidR="00DB5F47" w:rsidRPr="00B333BC">
        <w:rPr>
          <w:rFonts w:hint="eastAsia"/>
        </w:rPr>
        <w:t>基于</w:t>
      </w:r>
      <w:proofErr w:type="spellStart"/>
      <w:r w:rsidR="00DB5F47" w:rsidRPr="00B333BC">
        <w:rPr>
          <w:rFonts w:hint="eastAsia"/>
        </w:rPr>
        <w:t>Django</w:t>
      </w:r>
      <w:proofErr w:type="spellEnd"/>
      <w:r w:rsidR="00DB5F47" w:rsidRPr="00B333BC">
        <w:rPr>
          <w:rFonts w:hint="eastAsia"/>
        </w:rPr>
        <w:t>的实验室设备管理系统设计与实现</w:t>
      </w:r>
      <w:r>
        <w:rPr>
          <w:rFonts w:hint="eastAsia"/>
        </w:rPr>
        <w:t>[J].</w:t>
      </w:r>
      <w:r w:rsidR="00DB5F47" w:rsidRPr="00DB5F47">
        <w:rPr>
          <w:rFonts w:hint="eastAsia"/>
        </w:rPr>
        <w:t xml:space="preserve"> </w:t>
      </w:r>
      <w:r w:rsidR="00DB5F47" w:rsidRPr="00B333BC">
        <w:rPr>
          <w:rFonts w:hint="eastAsia"/>
        </w:rPr>
        <w:t>软件导刊</w:t>
      </w:r>
      <w:r>
        <w:rPr>
          <w:rFonts w:hint="eastAsia"/>
        </w:rPr>
        <w:t>.</w:t>
      </w:r>
      <w:r w:rsidR="00DB5F47">
        <w:rPr>
          <w:rFonts w:hint="eastAsia"/>
        </w:rPr>
        <w:t>2014</w:t>
      </w:r>
      <w:proofErr w:type="gramStart"/>
      <w:r>
        <w:rPr>
          <w:rFonts w:hint="eastAsia"/>
        </w:rPr>
        <w:t>,</w:t>
      </w:r>
      <w:r w:rsidR="00DB5F47">
        <w:rPr>
          <w:rFonts w:hint="eastAsia"/>
        </w:rPr>
        <w:t>Vol2</w:t>
      </w:r>
      <w:proofErr w:type="gramEnd"/>
      <w:r>
        <w:rPr>
          <w:rFonts w:hint="eastAsia"/>
        </w:rPr>
        <w:t>(</w:t>
      </w:r>
      <w:r w:rsidR="00DB5F47">
        <w:rPr>
          <w:rFonts w:hint="eastAsia"/>
        </w:rPr>
        <w:t>02</w:t>
      </w:r>
      <w:r>
        <w:rPr>
          <w:rFonts w:hint="eastAsia"/>
        </w:rPr>
        <w:t>):</w:t>
      </w:r>
      <w:r w:rsidR="00DB5F47">
        <w:rPr>
          <w:rFonts w:hint="eastAsia"/>
        </w:rPr>
        <w:t>103</w:t>
      </w:r>
      <w:r>
        <w:rPr>
          <w:rFonts w:hint="eastAsia"/>
        </w:rPr>
        <w:t>.</w:t>
      </w:r>
    </w:p>
    <w:p w:rsidR="00881B49" w:rsidRDefault="00881B49" w:rsidP="00665890">
      <w:pPr>
        <w:pStyle w:val="aff4"/>
      </w:pPr>
      <w:r>
        <w:rPr>
          <w:rFonts w:hint="eastAsia"/>
        </w:rPr>
        <w:t>[</w:t>
      </w:r>
      <w:r w:rsidR="00DB5F47">
        <w:rPr>
          <w:rFonts w:hint="eastAsia"/>
        </w:rPr>
        <w:t>12</w:t>
      </w:r>
      <w:r>
        <w:rPr>
          <w:rFonts w:hint="eastAsia"/>
        </w:rPr>
        <w:t xml:space="preserve">] </w:t>
      </w:r>
      <w:r w:rsidR="00DB5F47">
        <w:rPr>
          <w:rFonts w:hint="eastAsia"/>
        </w:rPr>
        <w:t>高昂</w:t>
      </w:r>
      <w:r>
        <w:rPr>
          <w:rFonts w:hint="eastAsia"/>
        </w:rPr>
        <w:t>.</w:t>
      </w:r>
      <w:r w:rsidR="00DB5F47" w:rsidRPr="00DB5F47">
        <w:rPr>
          <w:rFonts w:hint="eastAsia"/>
        </w:rPr>
        <w:t xml:space="preserve"> </w:t>
      </w:r>
      <w:r w:rsidR="00DB5F47" w:rsidRPr="00B333BC">
        <w:rPr>
          <w:rFonts w:hint="eastAsia"/>
        </w:rPr>
        <w:t>Django</w:t>
      </w:r>
      <w:r w:rsidR="00DB5F47">
        <w:rPr>
          <w:rFonts w:hint="eastAsia"/>
        </w:rPr>
        <w:t>1.2</w:t>
      </w:r>
      <w:r w:rsidR="00DB5F47">
        <w:rPr>
          <w:rFonts w:hint="eastAsia"/>
        </w:rPr>
        <w:t>新特性</w:t>
      </w:r>
      <w:r>
        <w:rPr>
          <w:rFonts w:hint="eastAsia"/>
        </w:rPr>
        <w:t>[J].</w:t>
      </w:r>
      <w:r w:rsidR="00DB5F47">
        <w:rPr>
          <w:rFonts w:hint="eastAsia"/>
        </w:rPr>
        <w:t>程序天下事</w:t>
      </w:r>
      <w:r>
        <w:rPr>
          <w:rFonts w:hint="eastAsia"/>
        </w:rPr>
        <w:t>.</w:t>
      </w:r>
      <w:r w:rsidR="00DB5F47">
        <w:rPr>
          <w:rFonts w:hint="eastAsia"/>
        </w:rPr>
        <w:t>2010</w:t>
      </w:r>
      <w:proofErr w:type="gramStart"/>
      <w:r>
        <w:rPr>
          <w:rFonts w:hint="eastAsia"/>
        </w:rPr>
        <w:t>,</w:t>
      </w:r>
      <w:r w:rsidR="00DB5F47">
        <w:rPr>
          <w:rFonts w:hint="eastAsia"/>
        </w:rPr>
        <w:t>Vol12</w:t>
      </w:r>
      <w:proofErr w:type="gramEnd"/>
      <w:r>
        <w:rPr>
          <w:rFonts w:hint="eastAsia"/>
        </w:rPr>
        <w:t>(</w:t>
      </w:r>
      <w:r w:rsidR="00DB5F47">
        <w:rPr>
          <w:rFonts w:hint="eastAsia"/>
        </w:rPr>
        <w:t>12</w:t>
      </w:r>
      <w:r>
        <w:rPr>
          <w:rFonts w:hint="eastAsia"/>
        </w:rPr>
        <w:t>):</w:t>
      </w:r>
      <w:r w:rsidR="00DB5F47">
        <w:rPr>
          <w:rFonts w:hint="eastAsia"/>
        </w:rPr>
        <w:t>26</w:t>
      </w:r>
      <w:r>
        <w:rPr>
          <w:rFonts w:hint="eastAsia"/>
        </w:rPr>
        <w:t>.</w:t>
      </w:r>
    </w:p>
    <w:p w:rsidR="00881B49" w:rsidRDefault="00881B49" w:rsidP="00665890">
      <w:pPr>
        <w:pStyle w:val="aff4"/>
      </w:pPr>
      <w:r>
        <w:rPr>
          <w:rFonts w:hint="eastAsia"/>
        </w:rPr>
        <w:t>[</w:t>
      </w:r>
      <w:r w:rsidR="00DB5F47">
        <w:rPr>
          <w:rFonts w:hint="eastAsia"/>
        </w:rPr>
        <w:t>13</w:t>
      </w:r>
      <w:r>
        <w:rPr>
          <w:rFonts w:hint="eastAsia"/>
        </w:rPr>
        <w:t xml:space="preserve">] </w:t>
      </w:r>
      <w:proofErr w:type="gramStart"/>
      <w:r w:rsidR="00DB5F47">
        <w:rPr>
          <w:rFonts w:hint="eastAsia"/>
        </w:rPr>
        <w:t>洪登</w:t>
      </w:r>
      <w:proofErr w:type="gramEnd"/>
      <w:r>
        <w:rPr>
          <w:rFonts w:hint="eastAsia"/>
        </w:rPr>
        <w:t>.</w:t>
      </w:r>
      <w:r w:rsidR="00DB5F47" w:rsidRPr="00DB5F47">
        <w:rPr>
          <w:rFonts w:hint="eastAsia"/>
        </w:rPr>
        <w:t xml:space="preserve"> </w:t>
      </w:r>
      <w:r w:rsidR="00DB5F47">
        <w:rPr>
          <w:rFonts w:hint="eastAsia"/>
        </w:rPr>
        <w:t>基于</w:t>
      </w:r>
      <w:proofErr w:type="spellStart"/>
      <w:r w:rsidR="00DB5F47">
        <w:rPr>
          <w:rFonts w:hint="eastAsia"/>
        </w:rPr>
        <w:t>Django</w:t>
      </w:r>
      <w:proofErr w:type="spellEnd"/>
      <w:r w:rsidR="00DB5F47">
        <w:rPr>
          <w:rFonts w:hint="eastAsia"/>
        </w:rPr>
        <w:t>实现用户点击图片更换头像功能</w:t>
      </w:r>
      <w:r>
        <w:rPr>
          <w:rFonts w:hint="eastAsia"/>
        </w:rPr>
        <w:t>[J].</w:t>
      </w:r>
      <w:r w:rsidR="00DB5F47" w:rsidRPr="00DB5F47">
        <w:rPr>
          <w:rFonts w:hint="eastAsia"/>
        </w:rPr>
        <w:t xml:space="preserve"> </w:t>
      </w:r>
      <w:r w:rsidR="00DB5F47">
        <w:rPr>
          <w:rFonts w:hint="eastAsia"/>
        </w:rPr>
        <w:t>电脑编程技巧与维护</w:t>
      </w:r>
      <w:r>
        <w:rPr>
          <w:rFonts w:hint="eastAsia"/>
        </w:rPr>
        <w:t>.</w:t>
      </w:r>
      <w:r w:rsidR="00DB5F47">
        <w:rPr>
          <w:rFonts w:hint="eastAsia"/>
        </w:rPr>
        <w:t>2017</w:t>
      </w:r>
      <w:proofErr w:type="gramStart"/>
      <w:r>
        <w:rPr>
          <w:rFonts w:hint="eastAsia"/>
        </w:rPr>
        <w:t>,</w:t>
      </w:r>
      <w:r w:rsidR="00DB5F47">
        <w:rPr>
          <w:rFonts w:hint="eastAsia"/>
        </w:rPr>
        <w:t>Vol23</w:t>
      </w:r>
      <w:proofErr w:type="gramEnd"/>
      <w:r>
        <w:rPr>
          <w:rFonts w:hint="eastAsia"/>
        </w:rPr>
        <w:t>(</w:t>
      </w:r>
      <w:r w:rsidR="00DB5F47">
        <w:rPr>
          <w:rFonts w:hint="eastAsia"/>
        </w:rPr>
        <w:t>12</w:t>
      </w:r>
      <w:r>
        <w:rPr>
          <w:rFonts w:hint="eastAsia"/>
        </w:rPr>
        <w:t>):</w:t>
      </w:r>
      <w:r w:rsidR="00DB5F47">
        <w:rPr>
          <w:rFonts w:hint="eastAsia"/>
        </w:rPr>
        <w:t>74</w:t>
      </w:r>
      <w:r>
        <w:rPr>
          <w:rFonts w:hint="eastAsia"/>
        </w:rPr>
        <w:t>.</w:t>
      </w:r>
    </w:p>
    <w:p w:rsidR="00881B49" w:rsidRDefault="00881B49" w:rsidP="00665890">
      <w:pPr>
        <w:pStyle w:val="aff4"/>
      </w:pPr>
      <w:r>
        <w:rPr>
          <w:rFonts w:hint="eastAsia"/>
        </w:rPr>
        <w:t>[</w:t>
      </w:r>
      <w:r w:rsidR="00DB5F47">
        <w:rPr>
          <w:rFonts w:hint="eastAsia"/>
        </w:rPr>
        <w:t>14</w:t>
      </w:r>
      <w:r>
        <w:rPr>
          <w:rFonts w:hint="eastAsia"/>
        </w:rPr>
        <w:t xml:space="preserve">] </w:t>
      </w:r>
      <w:proofErr w:type="gramStart"/>
      <w:r w:rsidR="00DB5F47">
        <w:rPr>
          <w:rFonts w:hint="eastAsia"/>
        </w:rPr>
        <w:t>江柳</w:t>
      </w:r>
      <w:proofErr w:type="gramEnd"/>
      <w:r>
        <w:rPr>
          <w:rFonts w:hint="eastAsia"/>
        </w:rPr>
        <w:t>.</w:t>
      </w:r>
      <w:r w:rsidR="00DB5F47" w:rsidRPr="00DB5F47">
        <w:rPr>
          <w:rFonts w:hint="eastAsia"/>
        </w:rPr>
        <w:t xml:space="preserve"> </w:t>
      </w:r>
      <w:r w:rsidR="00DB5F47" w:rsidRPr="00DE3949">
        <w:rPr>
          <w:rFonts w:hint="eastAsia"/>
        </w:rPr>
        <w:t>基于</w:t>
      </w:r>
      <w:proofErr w:type="spellStart"/>
      <w:r w:rsidR="00DB5F47" w:rsidRPr="00DE3949">
        <w:rPr>
          <w:rFonts w:hint="eastAsia"/>
        </w:rPr>
        <w:t>Django</w:t>
      </w:r>
      <w:proofErr w:type="spellEnd"/>
      <w:proofErr w:type="gramStart"/>
      <w:r w:rsidR="00DB5F47" w:rsidRPr="00DE3949">
        <w:rPr>
          <w:rFonts w:hint="eastAsia"/>
        </w:rPr>
        <w:t>的博客系统开发</w:t>
      </w:r>
      <w:proofErr w:type="gramEnd"/>
      <w:r w:rsidR="00DB5F47" w:rsidRPr="00DE3949">
        <w:rPr>
          <w:rFonts w:hint="eastAsia"/>
        </w:rPr>
        <w:t>研究</w:t>
      </w:r>
      <w:r>
        <w:rPr>
          <w:rFonts w:hint="eastAsia"/>
        </w:rPr>
        <w:t>[J].</w:t>
      </w:r>
      <w:r w:rsidR="00DB5F47" w:rsidRPr="00DB5F47">
        <w:rPr>
          <w:rFonts w:hint="eastAsia"/>
        </w:rPr>
        <w:t xml:space="preserve"> </w:t>
      </w:r>
      <w:r w:rsidR="00DB5F47" w:rsidRPr="00DE3949">
        <w:rPr>
          <w:rFonts w:hint="eastAsia"/>
        </w:rPr>
        <w:t>电脑编程技巧与维护</w:t>
      </w:r>
      <w:r>
        <w:rPr>
          <w:rFonts w:hint="eastAsia"/>
        </w:rPr>
        <w:t>.</w:t>
      </w:r>
      <w:r w:rsidR="00DB5F47">
        <w:rPr>
          <w:rFonts w:hint="eastAsia"/>
        </w:rPr>
        <w:t>2016</w:t>
      </w:r>
      <w:proofErr w:type="gramStart"/>
      <w:r>
        <w:rPr>
          <w:rFonts w:hint="eastAsia"/>
        </w:rPr>
        <w:t>,</w:t>
      </w:r>
      <w:r w:rsidR="00DB5F47">
        <w:rPr>
          <w:rFonts w:hint="eastAsia"/>
        </w:rPr>
        <w:t>Vol1</w:t>
      </w:r>
      <w:proofErr w:type="gramEnd"/>
      <w:r>
        <w:rPr>
          <w:rFonts w:hint="eastAsia"/>
        </w:rPr>
        <w:t>(</w:t>
      </w:r>
      <w:r w:rsidR="00DB5F47">
        <w:rPr>
          <w:rFonts w:hint="eastAsia"/>
        </w:rPr>
        <w:t>01</w:t>
      </w:r>
      <w:r>
        <w:rPr>
          <w:rFonts w:hint="eastAsia"/>
        </w:rPr>
        <w:t>):</w:t>
      </w:r>
      <w:r w:rsidR="00DB5F47">
        <w:rPr>
          <w:rFonts w:hint="eastAsia"/>
        </w:rPr>
        <w:t>39</w:t>
      </w:r>
      <w:r>
        <w:rPr>
          <w:rFonts w:hint="eastAsia"/>
        </w:rPr>
        <w:t>.</w:t>
      </w:r>
    </w:p>
    <w:p w:rsidR="00881B49" w:rsidRPr="00881B49" w:rsidRDefault="00881B49" w:rsidP="00665890">
      <w:pPr>
        <w:pStyle w:val="aff4"/>
      </w:pPr>
    </w:p>
    <w:p w:rsidR="00881B49" w:rsidRDefault="00881B49" w:rsidP="00665890">
      <w:pPr>
        <w:pStyle w:val="aff4"/>
      </w:pPr>
      <w:r>
        <w:rPr>
          <w:rFonts w:hint="eastAsia"/>
        </w:rPr>
        <w:lastRenderedPageBreak/>
        <w:t>[</w:t>
      </w:r>
      <w:r w:rsidR="00DB5F47">
        <w:rPr>
          <w:rFonts w:hint="eastAsia"/>
        </w:rPr>
        <w:t>15</w:t>
      </w:r>
      <w:r>
        <w:rPr>
          <w:rFonts w:hint="eastAsia"/>
        </w:rPr>
        <w:t xml:space="preserve">] </w:t>
      </w:r>
      <w:r w:rsidR="00DB5F47" w:rsidRPr="00714A4E">
        <w:rPr>
          <w:rFonts w:hint="eastAsia"/>
        </w:rPr>
        <w:t>董海兰</w:t>
      </w:r>
      <w:r w:rsidR="00DB5F47">
        <w:rPr>
          <w:rFonts w:hint="eastAsia"/>
        </w:rPr>
        <w:t xml:space="preserve"> </w:t>
      </w:r>
      <w:r w:rsidR="00DB5F47" w:rsidRPr="00714A4E">
        <w:rPr>
          <w:rFonts w:hint="eastAsia"/>
        </w:rPr>
        <w:t>蔡祥宝</w:t>
      </w:r>
      <w:r>
        <w:rPr>
          <w:rFonts w:hint="eastAsia"/>
        </w:rPr>
        <w:t>.</w:t>
      </w:r>
      <w:r w:rsidR="00DB5F47" w:rsidRPr="00DB5F47">
        <w:rPr>
          <w:rFonts w:hint="eastAsia"/>
        </w:rPr>
        <w:t xml:space="preserve"> </w:t>
      </w:r>
      <w:r w:rsidR="00DB5F47" w:rsidRPr="00714A4E">
        <w:rPr>
          <w:rFonts w:hint="eastAsia"/>
        </w:rPr>
        <w:t>基于</w:t>
      </w:r>
      <w:proofErr w:type="spellStart"/>
      <w:r w:rsidR="00DB5F47" w:rsidRPr="00714A4E">
        <w:rPr>
          <w:rFonts w:hint="eastAsia"/>
        </w:rPr>
        <w:t>Django</w:t>
      </w:r>
      <w:proofErr w:type="spellEnd"/>
      <w:r w:rsidR="00DB5F47" w:rsidRPr="00714A4E">
        <w:rPr>
          <w:rFonts w:hint="eastAsia"/>
        </w:rPr>
        <w:t>的</w:t>
      </w:r>
      <w:proofErr w:type="gramStart"/>
      <w:r w:rsidR="00DB5F47" w:rsidRPr="00714A4E">
        <w:rPr>
          <w:rFonts w:hint="eastAsia"/>
        </w:rPr>
        <w:t>单文件法创建</w:t>
      </w:r>
      <w:proofErr w:type="gramEnd"/>
      <w:r w:rsidR="00DB5F47" w:rsidRPr="00714A4E">
        <w:rPr>
          <w:rFonts w:hint="eastAsia"/>
        </w:rPr>
        <w:t>静态网站</w:t>
      </w:r>
      <w:r>
        <w:rPr>
          <w:rFonts w:hint="eastAsia"/>
        </w:rPr>
        <w:t>[J].</w:t>
      </w:r>
      <w:r w:rsidR="00DB5F47" w:rsidRPr="00DB5F47">
        <w:rPr>
          <w:rFonts w:hint="eastAsia"/>
        </w:rPr>
        <w:t xml:space="preserve"> </w:t>
      </w:r>
      <w:r w:rsidR="00DB5F47" w:rsidRPr="00714A4E">
        <w:rPr>
          <w:rFonts w:hint="eastAsia"/>
        </w:rPr>
        <w:t>电脑编程技巧与维护</w:t>
      </w:r>
      <w:r>
        <w:rPr>
          <w:rFonts w:hint="eastAsia"/>
        </w:rPr>
        <w:t>.</w:t>
      </w:r>
      <w:r w:rsidR="004E7A40">
        <w:rPr>
          <w:rFonts w:hint="eastAsia"/>
        </w:rPr>
        <w:t>2016</w:t>
      </w:r>
      <w:proofErr w:type="gramStart"/>
      <w:r>
        <w:rPr>
          <w:rFonts w:hint="eastAsia"/>
        </w:rPr>
        <w:t>,</w:t>
      </w:r>
      <w:r w:rsidR="004E7A40">
        <w:rPr>
          <w:rFonts w:hint="eastAsia"/>
        </w:rPr>
        <w:t>Vol5</w:t>
      </w:r>
      <w:proofErr w:type="gramEnd"/>
      <w:r>
        <w:rPr>
          <w:rFonts w:hint="eastAsia"/>
        </w:rPr>
        <w:t>(</w:t>
      </w:r>
      <w:r w:rsidR="004E7A40">
        <w:rPr>
          <w:rFonts w:hint="eastAsia"/>
        </w:rPr>
        <w:t>01</w:t>
      </w:r>
      <w:r>
        <w:rPr>
          <w:rFonts w:hint="eastAsia"/>
        </w:rPr>
        <w:t>):</w:t>
      </w:r>
      <w:r w:rsidR="004E7A40">
        <w:rPr>
          <w:rFonts w:hint="eastAsia"/>
        </w:rPr>
        <w:t>6</w:t>
      </w:r>
      <w:r>
        <w:rPr>
          <w:rFonts w:hint="eastAsia"/>
        </w:rPr>
        <w:t>.</w:t>
      </w:r>
    </w:p>
    <w:p w:rsidR="004016D6" w:rsidRPr="00F7143C" w:rsidRDefault="004016D6" w:rsidP="004016D6">
      <w:pPr>
        <w:sectPr w:rsidR="004016D6" w:rsidRPr="00F7143C" w:rsidSect="00517EF4">
          <w:headerReference w:type="default" r:id="rId19"/>
          <w:pgSz w:w="11906" w:h="16838" w:code="9"/>
          <w:pgMar w:top="1418" w:right="1701" w:bottom="1701" w:left="1701" w:header="992" w:footer="992" w:gutter="0"/>
          <w:cols w:space="425"/>
          <w:docGrid w:linePitch="312"/>
        </w:sectPr>
      </w:pPr>
    </w:p>
    <w:p w:rsidR="004016D6" w:rsidRDefault="004016D6" w:rsidP="004016D6"/>
    <w:p w:rsidR="004016D6" w:rsidRDefault="004016D6" w:rsidP="004016D6"/>
    <w:p w:rsidR="004016D6" w:rsidRDefault="004016D6" w:rsidP="004016D6"/>
    <w:p w:rsidR="004016D6" w:rsidRDefault="004016D6" w:rsidP="004016D6"/>
    <w:p w:rsidR="004016D6" w:rsidRDefault="004016D6" w:rsidP="004016D6"/>
    <w:p w:rsidR="004016D6" w:rsidRDefault="004016D6" w:rsidP="004016D6"/>
    <w:p w:rsidR="004016D6" w:rsidRDefault="004016D6" w:rsidP="004016D6"/>
    <w:p w:rsidR="004016D6" w:rsidRDefault="004016D6" w:rsidP="004016D6"/>
    <w:p w:rsidR="004016D6" w:rsidRDefault="004016D6" w:rsidP="004016D6">
      <w:pPr>
        <w:pStyle w:val="13"/>
      </w:pPr>
      <w:r>
        <w:rPr>
          <w:rFonts w:hint="eastAsia"/>
        </w:rPr>
        <w:t>毕业设计（论文）</w:t>
      </w:r>
    </w:p>
    <w:p w:rsidR="004016D6" w:rsidRDefault="004016D6" w:rsidP="004016D6"/>
    <w:p w:rsidR="004016D6" w:rsidRDefault="004016D6" w:rsidP="004016D6"/>
    <w:p w:rsidR="004016D6" w:rsidRDefault="004016D6" w:rsidP="004016D6">
      <w:pPr>
        <w:pStyle w:val="32"/>
      </w:pPr>
      <w:r>
        <w:rPr>
          <w:rFonts w:hint="eastAsia"/>
        </w:rPr>
        <w:t>译文及原稿</w:t>
      </w:r>
    </w:p>
    <w:p w:rsidR="004016D6" w:rsidRDefault="004016D6" w:rsidP="004016D6"/>
    <w:p w:rsidR="004016D6" w:rsidRDefault="004016D6" w:rsidP="004016D6"/>
    <w:p w:rsidR="004016D6" w:rsidRDefault="004016D6" w:rsidP="006127F8">
      <w:pPr>
        <w:tabs>
          <w:tab w:val="left" w:pos="8400"/>
        </w:tabs>
        <w:spacing w:line="800" w:lineRule="exact"/>
        <w:ind w:rightChars="269" w:right="646" w:firstLineChars="131" w:firstLine="314"/>
        <w:rPr>
          <w:bCs/>
          <w:u w:val="single"/>
        </w:rPr>
      </w:pPr>
      <w:r>
        <w:rPr>
          <w:rFonts w:hint="eastAsia"/>
          <w:bCs/>
        </w:rPr>
        <w:t>译文题目</w:t>
      </w:r>
      <w:r w:rsidRPr="00EA51AE">
        <w:rPr>
          <w:rFonts w:hint="eastAsia"/>
        </w:rPr>
        <w:t xml:space="preserve"> </w:t>
      </w:r>
      <w:r>
        <w:rPr>
          <w:bCs/>
          <w:sz w:val="32"/>
          <w:szCs w:val="32"/>
          <w:u w:val="single"/>
        </w:rPr>
        <w:t xml:space="preserve"> </w:t>
      </w:r>
      <w:r w:rsidR="00CE5DFF">
        <w:rPr>
          <w:rFonts w:hint="eastAsia"/>
          <w:bCs/>
          <w:sz w:val="32"/>
          <w:szCs w:val="32"/>
          <w:u w:val="single"/>
        </w:rPr>
        <w:t xml:space="preserve">       </w:t>
      </w:r>
      <w:r w:rsidR="006127F8">
        <w:rPr>
          <w:rFonts w:hint="eastAsia"/>
          <w:bCs/>
          <w:sz w:val="32"/>
          <w:szCs w:val="32"/>
          <w:u w:val="single"/>
        </w:rPr>
        <w:t>基于</w:t>
      </w:r>
      <w:r w:rsidR="006127F8">
        <w:rPr>
          <w:rFonts w:hint="eastAsia"/>
          <w:bCs/>
          <w:sz w:val="32"/>
          <w:szCs w:val="32"/>
          <w:u w:val="single"/>
        </w:rPr>
        <w:t>Web Socket</w:t>
      </w:r>
      <w:r w:rsidR="006127F8">
        <w:rPr>
          <w:rFonts w:hint="eastAsia"/>
          <w:bCs/>
          <w:sz w:val="32"/>
          <w:szCs w:val="32"/>
          <w:u w:val="single"/>
        </w:rPr>
        <w:t>实时通信研究</w:t>
      </w:r>
      <w:r>
        <w:rPr>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u w:val="single"/>
        </w:rPr>
        <w:t xml:space="preserve"> </w:t>
      </w:r>
    </w:p>
    <w:p w:rsidR="004016D6" w:rsidRDefault="004016D6" w:rsidP="004016D6">
      <w:pPr>
        <w:tabs>
          <w:tab w:val="left" w:pos="8400"/>
        </w:tabs>
        <w:spacing w:line="800" w:lineRule="exact"/>
        <w:ind w:rightChars="269" w:right="646" w:firstLineChars="131" w:firstLine="314"/>
        <w:rPr>
          <w:bCs/>
          <w:u w:val="single"/>
        </w:rPr>
      </w:pPr>
      <w:r>
        <w:rPr>
          <w:rFonts w:hint="eastAsia"/>
          <w:bCs/>
        </w:rPr>
        <w:t>原稿题目</w:t>
      </w:r>
      <w:r w:rsidRPr="00EA51AE">
        <w:rPr>
          <w:rFonts w:hint="eastAsia"/>
        </w:rPr>
        <w:t xml:space="preserve"> </w:t>
      </w:r>
      <w:r>
        <w:rPr>
          <w:bCs/>
          <w:sz w:val="32"/>
          <w:szCs w:val="32"/>
          <w:u w:val="single"/>
        </w:rPr>
        <w:t xml:space="preserve">  </w:t>
      </w:r>
      <w:r w:rsidR="00CE5DFF">
        <w:rPr>
          <w:rFonts w:hint="eastAsia"/>
          <w:bCs/>
          <w:sz w:val="32"/>
          <w:szCs w:val="32"/>
          <w:u w:val="single"/>
        </w:rPr>
        <w:t xml:space="preserve">    </w:t>
      </w:r>
      <w:r w:rsidR="006127F8" w:rsidRPr="006127F8">
        <w:rPr>
          <w:rStyle w:val="a5"/>
          <w:rFonts w:ascii="黑体" w:eastAsia="黑体"/>
          <w:sz w:val="32"/>
          <w:szCs w:val="32"/>
        </w:rPr>
        <w:t>Research of Web Real-Time Communication Based on Web Socket</w:t>
      </w:r>
      <w:r>
        <w:rPr>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u w:val="single"/>
        </w:rPr>
        <w:t xml:space="preserve"> </w:t>
      </w:r>
    </w:p>
    <w:p w:rsidR="004016D6" w:rsidRPr="00C338AB" w:rsidRDefault="004016D6" w:rsidP="006127F8">
      <w:pPr>
        <w:tabs>
          <w:tab w:val="left" w:pos="8400"/>
        </w:tabs>
        <w:spacing w:line="800" w:lineRule="exact"/>
        <w:ind w:rightChars="269" w:right="646" w:firstLineChars="131" w:firstLine="314"/>
        <w:rPr>
          <w:bCs/>
          <w:u w:val="single"/>
        </w:rPr>
      </w:pPr>
      <w:r>
        <w:rPr>
          <w:rFonts w:hint="eastAsia"/>
          <w:bCs/>
        </w:rPr>
        <w:t>原稿出处</w:t>
      </w:r>
      <w:r w:rsidRPr="00EA51AE">
        <w:rPr>
          <w:rFonts w:hint="eastAsia"/>
        </w:rPr>
        <w:t xml:space="preserve"> </w:t>
      </w:r>
      <w:r>
        <w:rPr>
          <w:bCs/>
          <w:sz w:val="32"/>
          <w:szCs w:val="32"/>
          <w:u w:val="single"/>
        </w:rPr>
        <w:t xml:space="preserve">   </w:t>
      </w:r>
      <w:r w:rsidR="00CE5DFF">
        <w:rPr>
          <w:rFonts w:hint="eastAsia"/>
          <w:bCs/>
          <w:sz w:val="32"/>
          <w:szCs w:val="32"/>
          <w:u w:val="single"/>
        </w:rPr>
        <w:t xml:space="preserve">    </w:t>
      </w:r>
      <w:r>
        <w:rPr>
          <w:bCs/>
          <w:sz w:val="32"/>
          <w:szCs w:val="32"/>
          <w:u w:val="single"/>
        </w:rPr>
        <w:t xml:space="preserve"> </w:t>
      </w:r>
      <w:r w:rsidR="006127F8" w:rsidRPr="006127F8">
        <w:rPr>
          <w:rStyle w:val="a5"/>
          <w:rFonts w:ascii="黑体" w:eastAsia="黑体" w:hint="eastAsia"/>
          <w:sz w:val="32"/>
          <w:szCs w:val="32"/>
        </w:rPr>
        <w:t>刘启刚，孙向阳</w:t>
      </w:r>
      <w:r w:rsidR="006127F8">
        <w:rPr>
          <w:rStyle w:val="a5"/>
          <w:rFonts w:ascii="黑体" w:eastAsia="黑体" w:hint="eastAsia"/>
          <w:sz w:val="32"/>
          <w:szCs w:val="32"/>
        </w:rPr>
        <w:t xml:space="preserve"> </w:t>
      </w:r>
      <w:r w:rsidR="006127F8" w:rsidRPr="006127F8">
        <w:rPr>
          <w:rStyle w:val="a5"/>
          <w:rFonts w:ascii="黑体" w:eastAsia="黑体" w:hint="eastAsia"/>
          <w:sz w:val="32"/>
          <w:szCs w:val="32"/>
        </w:rPr>
        <w:t>上海大学悉尼语言与商业研究所，中国上海</w:t>
      </w:r>
      <w:r>
        <w:rPr>
          <w:bCs/>
          <w:sz w:val="32"/>
          <w:szCs w:val="32"/>
          <w:u w:val="single"/>
        </w:rPr>
        <w:t xml:space="preserve">  </w:t>
      </w:r>
      <w:r>
        <w:rPr>
          <w:bCs/>
          <w:u w:val="single"/>
        </w:rPr>
        <w:t xml:space="preserve">            </w:t>
      </w:r>
      <w:r>
        <w:rPr>
          <w:rFonts w:hint="eastAsia"/>
          <w:bCs/>
          <w:u w:val="single"/>
        </w:rPr>
        <w:t xml:space="preserve">                     </w:t>
      </w:r>
      <w:r>
        <w:rPr>
          <w:bCs/>
          <w:u w:val="single"/>
        </w:rPr>
        <w:t xml:space="preserve">     </w:t>
      </w:r>
      <w:r>
        <w:rPr>
          <w:rFonts w:hint="eastAsia"/>
          <w:bCs/>
          <w:u w:val="single"/>
        </w:rPr>
        <w:t xml:space="preserve">            </w:t>
      </w:r>
      <w:r w:rsidRPr="00C338AB">
        <w:rPr>
          <w:rFonts w:hint="eastAsia"/>
          <w:bCs/>
          <w:u w:val="single"/>
        </w:rPr>
        <w:t xml:space="preserve">  </w:t>
      </w:r>
    </w:p>
    <w:p w:rsidR="004016D6" w:rsidRPr="004016D6" w:rsidRDefault="004016D6" w:rsidP="004016D6"/>
    <w:p w:rsidR="004016D6" w:rsidRDefault="004016D6" w:rsidP="004016D6">
      <w:pPr>
        <w:sectPr w:rsidR="004016D6" w:rsidSect="007F65BF">
          <w:headerReference w:type="default" r:id="rId20"/>
          <w:headerReference w:type="first" r:id="rId21"/>
          <w:pgSz w:w="11906" w:h="16838" w:code="9"/>
          <w:pgMar w:top="1418" w:right="1701" w:bottom="1701" w:left="1701" w:header="851" w:footer="992" w:gutter="0"/>
          <w:cols w:space="425"/>
          <w:docGrid w:linePitch="312"/>
        </w:sectPr>
      </w:pPr>
    </w:p>
    <w:p w:rsidR="00460DC2" w:rsidRDefault="006127F8" w:rsidP="004E4B28">
      <w:pPr>
        <w:pStyle w:val="aa"/>
      </w:pPr>
      <w:r w:rsidRPr="006127F8">
        <w:rPr>
          <w:rFonts w:hint="eastAsia"/>
        </w:rPr>
        <w:lastRenderedPageBreak/>
        <w:t>基于</w:t>
      </w:r>
      <w:r w:rsidRPr="006127F8">
        <w:rPr>
          <w:rFonts w:hint="eastAsia"/>
        </w:rPr>
        <w:t>Web Socket</w:t>
      </w:r>
      <w:r w:rsidRPr="006127F8">
        <w:rPr>
          <w:rFonts w:hint="eastAsia"/>
        </w:rPr>
        <w:t>的</w:t>
      </w:r>
      <w:r w:rsidRPr="006127F8">
        <w:rPr>
          <w:rFonts w:hint="eastAsia"/>
        </w:rPr>
        <w:t>Web</w:t>
      </w:r>
      <w:r w:rsidRPr="006127F8">
        <w:rPr>
          <w:rFonts w:hint="eastAsia"/>
        </w:rPr>
        <w:t>实时通信研究</w:t>
      </w:r>
    </w:p>
    <w:p w:rsidR="00460DC2" w:rsidRPr="00460DC2" w:rsidRDefault="00460DC2" w:rsidP="00460DC2"/>
    <w:p w:rsidR="006417C2" w:rsidRDefault="006417C2" w:rsidP="00665890">
      <w:pPr>
        <w:pStyle w:val="aff4"/>
      </w:pPr>
      <w:r>
        <w:rPr>
          <w:rFonts w:hint="eastAsia"/>
        </w:rPr>
        <w:t>概述</w:t>
      </w:r>
    </w:p>
    <w:p w:rsidR="006417C2" w:rsidRDefault="006417C2" w:rsidP="00665890">
      <w:pPr>
        <w:pStyle w:val="aff4"/>
      </w:pPr>
      <w:r w:rsidRPr="006417C2">
        <w:rPr>
          <w:rFonts w:hint="eastAsia"/>
        </w:rPr>
        <w:t>针对</w:t>
      </w:r>
      <w:r w:rsidR="000D06DF">
        <w:rPr>
          <w:rFonts w:hint="eastAsia"/>
        </w:rPr>
        <w:t>于</w:t>
      </w:r>
      <w:r w:rsidRPr="006417C2">
        <w:rPr>
          <w:rFonts w:hint="eastAsia"/>
        </w:rPr>
        <w:t>传统</w:t>
      </w:r>
      <w:r w:rsidRPr="006417C2">
        <w:rPr>
          <w:rFonts w:hint="eastAsia"/>
        </w:rPr>
        <w:t>Web</w:t>
      </w:r>
      <w:r w:rsidRPr="006417C2">
        <w:rPr>
          <w:rFonts w:hint="eastAsia"/>
        </w:rPr>
        <w:t>实时通信解决方案（</w:t>
      </w:r>
      <w:r w:rsidR="000D06DF">
        <w:rPr>
          <w:rFonts w:hint="eastAsia"/>
        </w:rPr>
        <w:t>比如轮询，长轮询还有</w:t>
      </w:r>
      <w:r w:rsidRPr="006417C2">
        <w:rPr>
          <w:rFonts w:hint="eastAsia"/>
        </w:rPr>
        <w:t>Flash</w:t>
      </w:r>
      <w:r w:rsidRPr="006417C2">
        <w:rPr>
          <w:rFonts w:hint="eastAsia"/>
        </w:rPr>
        <w:t>插件）</w:t>
      </w:r>
      <w:r w:rsidR="000D06DF">
        <w:rPr>
          <w:rFonts w:hint="eastAsia"/>
        </w:rPr>
        <w:t>存在的</w:t>
      </w:r>
      <w:r w:rsidRPr="006417C2">
        <w:rPr>
          <w:rFonts w:hint="eastAsia"/>
        </w:rPr>
        <w:t>局限性，提出</w:t>
      </w:r>
      <w:r w:rsidR="000D06DF">
        <w:rPr>
          <w:rFonts w:hint="eastAsia"/>
        </w:rPr>
        <w:t>了</w:t>
      </w:r>
      <w:r w:rsidRPr="006417C2">
        <w:rPr>
          <w:rFonts w:hint="eastAsia"/>
        </w:rPr>
        <w:t>在</w:t>
      </w:r>
      <w:r w:rsidRPr="006417C2">
        <w:rPr>
          <w:rFonts w:hint="eastAsia"/>
        </w:rPr>
        <w:t>Web</w:t>
      </w:r>
      <w:r w:rsidRPr="006417C2">
        <w:rPr>
          <w:rFonts w:hint="eastAsia"/>
        </w:rPr>
        <w:t>实时通信领域使用新的</w:t>
      </w:r>
      <w:r w:rsidRPr="006417C2">
        <w:rPr>
          <w:rFonts w:hint="eastAsia"/>
        </w:rPr>
        <w:t>Web Socket</w:t>
      </w:r>
      <w:r w:rsidRPr="006417C2">
        <w:rPr>
          <w:rFonts w:hint="eastAsia"/>
        </w:rPr>
        <w:t>技术，介绍</w:t>
      </w:r>
      <w:r w:rsidR="000D06DF">
        <w:rPr>
          <w:rFonts w:hint="eastAsia"/>
        </w:rPr>
        <w:t>了</w:t>
      </w:r>
      <w:r w:rsidRPr="006417C2">
        <w:rPr>
          <w:rFonts w:hint="eastAsia"/>
        </w:rPr>
        <w:t>Web Socket</w:t>
      </w:r>
      <w:r w:rsidRPr="006417C2">
        <w:rPr>
          <w:rFonts w:hint="eastAsia"/>
        </w:rPr>
        <w:t>技术的特点，分析</w:t>
      </w:r>
      <w:r w:rsidR="000D06DF">
        <w:rPr>
          <w:rFonts w:hint="eastAsia"/>
        </w:rPr>
        <w:t>了</w:t>
      </w:r>
      <w:r w:rsidRPr="006417C2">
        <w:rPr>
          <w:rFonts w:hint="eastAsia"/>
        </w:rPr>
        <w:t>Web Socket</w:t>
      </w:r>
      <w:r w:rsidRPr="006417C2">
        <w:rPr>
          <w:rFonts w:hint="eastAsia"/>
        </w:rPr>
        <w:t>协议与</w:t>
      </w:r>
      <w:r w:rsidRPr="006417C2">
        <w:rPr>
          <w:rFonts w:hint="eastAsia"/>
        </w:rPr>
        <w:t>HTTP</w:t>
      </w:r>
      <w:r w:rsidRPr="006417C2">
        <w:rPr>
          <w:rFonts w:hint="eastAsia"/>
        </w:rPr>
        <w:t>协议的区别，提供了一种在客户端和服务器</w:t>
      </w:r>
      <w:proofErr w:type="gramStart"/>
      <w:r w:rsidRPr="006417C2">
        <w:rPr>
          <w:rFonts w:hint="eastAsia"/>
        </w:rPr>
        <w:t>端实现</w:t>
      </w:r>
      <w:proofErr w:type="gramEnd"/>
      <w:r w:rsidRPr="006417C2">
        <w:rPr>
          <w:rFonts w:hint="eastAsia"/>
        </w:rPr>
        <w:t>Web Socket</w:t>
      </w:r>
      <w:r w:rsidRPr="006417C2">
        <w:rPr>
          <w:rFonts w:hint="eastAsia"/>
        </w:rPr>
        <w:t>的方法，通过实验证明</w:t>
      </w:r>
      <w:r w:rsidRPr="006417C2">
        <w:rPr>
          <w:rFonts w:hint="eastAsia"/>
        </w:rPr>
        <w:t>Web Socket</w:t>
      </w:r>
      <w:r w:rsidRPr="006417C2">
        <w:rPr>
          <w:rFonts w:hint="eastAsia"/>
        </w:rPr>
        <w:t>可以大大</w:t>
      </w:r>
      <w:r w:rsidR="000D06DF">
        <w:rPr>
          <w:rFonts w:hint="eastAsia"/>
        </w:rPr>
        <w:t>地使得</w:t>
      </w:r>
      <w:r w:rsidRPr="006417C2">
        <w:rPr>
          <w:rFonts w:hint="eastAsia"/>
        </w:rPr>
        <w:t>网络</w:t>
      </w:r>
      <w:r w:rsidR="000D06DF">
        <w:rPr>
          <w:rFonts w:hint="eastAsia"/>
        </w:rPr>
        <w:t>数据</w:t>
      </w:r>
      <w:r w:rsidRPr="006417C2">
        <w:rPr>
          <w:rFonts w:hint="eastAsia"/>
        </w:rPr>
        <w:t>流量和</w:t>
      </w:r>
      <w:r w:rsidR="000D06DF">
        <w:rPr>
          <w:rFonts w:hint="eastAsia"/>
        </w:rPr>
        <w:t>网络</w:t>
      </w:r>
      <w:r w:rsidRPr="006417C2">
        <w:rPr>
          <w:rFonts w:hint="eastAsia"/>
        </w:rPr>
        <w:t>延迟</w:t>
      </w:r>
      <w:r w:rsidR="000D06DF">
        <w:rPr>
          <w:rFonts w:hint="eastAsia"/>
        </w:rPr>
        <w:t>降低</w:t>
      </w:r>
      <w:r w:rsidRPr="006417C2">
        <w:rPr>
          <w:rFonts w:hint="eastAsia"/>
        </w:rPr>
        <w:t>，使</w:t>
      </w:r>
      <w:r w:rsidR="000D06DF">
        <w:rPr>
          <w:rFonts w:hint="eastAsia"/>
        </w:rPr>
        <w:t>的</w:t>
      </w:r>
      <w:r w:rsidRPr="006417C2">
        <w:rPr>
          <w:rFonts w:hint="eastAsia"/>
        </w:rPr>
        <w:t>Web Socket</w:t>
      </w:r>
      <w:r w:rsidRPr="006417C2">
        <w:rPr>
          <w:rFonts w:hint="eastAsia"/>
        </w:rPr>
        <w:t>的</w:t>
      </w:r>
      <w:r w:rsidR="000D06DF">
        <w:rPr>
          <w:rFonts w:hint="eastAsia"/>
        </w:rPr>
        <w:t>在</w:t>
      </w:r>
      <w:r w:rsidRPr="006417C2">
        <w:rPr>
          <w:rFonts w:hint="eastAsia"/>
        </w:rPr>
        <w:t>未来</w:t>
      </w:r>
      <w:r w:rsidR="000D06DF">
        <w:rPr>
          <w:rFonts w:hint="eastAsia"/>
        </w:rPr>
        <w:t>的</w:t>
      </w:r>
      <w:r w:rsidRPr="006417C2">
        <w:rPr>
          <w:rFonts w:hint="eastAsia"/>
        </w:rPr>
        <w:t>应用前景</w:t>
      </w:r>
      <w:r w:rsidR="000D06DF">
        <w:rPr>
          <w:rFonts w:hint="eastAsia"/>
        </w:rPr>
        <w:t>更为</w:t>
      </w:r>
      <w:r w:rsidRPr="006417C2">
        <w:rPr>
          <w:rFonts w:hint="eastAsia"/>
        </w:rPr>
        <w:t>广阔。</w:t>
      </w:r>
    </w:p>
    <w:p w:rsidR="006417C2" w:rsidRDefault="006417C2" w:rsidP="00665890">
      <w:pPr>
        <w:pStyle w:val="aff4"/>
      </w:pPr>
      <w:r>
        <w:rPr>
          <w:rFonts w:hint="eastAsia"/>
        </w:rPr>
        <w:t>1.</w:t>
      </w:r>
      <w:r w:rsidRPr="006417C2">
        <w:rPr>
          <w:rFonts w:hint="eastAsia"/>
        </w:rPr>
        <w:t>简介</w:t>
      </w:r>
    </w:p>
    <w:p w:rsidR="006417C2" w:rsidRDefault="006417C2" w:rsidP="00665890">
      <w:pPr>
        <w:pStyle w:val="aff4"/>
      </w:pPr>
      <w:r w:rsidRPr="006417C2">
        <w:rPr>
          <w:rFonts w:hint="eastAsia"/>
        </w:rPr>
        <w:t>在</w:t>
      </w:r>
      <w:r w:rsidR="000D06DF">
        <w:rPr>
          <w:rFonts w:hint="eastAsia"/>
        </w:rPr>
        <w:t>当今快速发展的信息时代，互联网已经</w:t>
      </w:r>
      <w:r w:rsidRPr="006417C2">
        <w:rPr>
          <w:rFonts w:hint="eastAsia"/>
        </w:rPr>
        <w:t>成为</w:t>
      </w:r>
      <w:r w:rsidR="000D06DF">
        <w:rPr>
          <w:rFonts w:hint="eastAsia"/>
        </w:rPr>
        <w:t>了</w:t>
      </w:r>
      <w:r w:rsidRPr="006417C2">
        <w:rPr>
          <w:rFonts w:hint="eastAsia"/>
        </w:rPr>
        <w:t>人们生活中不可或缺</w:t>
      </w:r>
      <w:r w:rsidR="000D06DF">
        <w:rPr>
          <w:rFonts w:hint="eastAsia"/>
        </w:rPr>
        <w:t>必不可少</w:t>
      </w:r>
      <w:r w:rsidRPr="006417C2">
        <w:rPr>
          <w:rFonts w:hint="eastAsia"/>
        </w:rPr>
        <w:t>的一部分。人们对互联网的要求已经从</w:t>
      </w:r>
      <w:r w:rsidRPr="006417C2">
        <w:rPr>
          <w:rFonts w:hint="eastAsia"/>
        </w:rPr>
        <w:t>Web 1.0</w:t>
      </w:r>
      <w:r w:rsidRPr="006417C2">
        <w:rPr>
          <w:rFonts w:hint="eastAsia"/>
        </w:rPr>
        <w:t>时代的信息可访问性转变为</w:t>
      </w:r>
      <w:r w:rsidRPr="006417C2">
        <w:t>Web 2.0</w:t>
      </w:r>
      <w:r w:rsidR="000D06DF">
        <w:rPr>
          <w:rFonts w:hint="eastAsia"/>
        </w:rPr>
        <w:t>时代的信息交互，以及在越来越多的定价系统，电子商务系统还有</w:t>
      </w:r>
      <w:r w:rsidRPr="006417C2">
        <w:rPr>
          <w:rFonts w:hint="eastAsia"/>
        </w:rPr>
        <w:t>新闻发布系统中观察到的当前</w:t>
      </w:r>
      <w:r w:rsidR="000D06DF">
        <w:rPr>
          <w:rFonts w:hint="eastAsia"/>
        </w:rPr>
        <w:t>的</w:t>
      </w:r>
      <w:r w:rsidRPr="006417C2">
        <w:rPr>
          <w:rFonts w:hint="eastAsia"/>
        </w:rPr>
        <w:t>即时</w:t>
      </w:r>
      <w:r w:rsidR="000D06DF">
        <w:rPr>
          <w:rFonts w:hint="eastAsia"/>
        </w:rPr>
        <w:t>性的</w:t>
      </w:r>
      <w:r w:rsidRPr="006417C2">
        <w:rPr>
          <w:rFonts w:hint="eastAsia"/>
        </w:rPr>
        <w:t>交互。</w:t>
      </w:r>
    </w:p>
    <w:p w:rsidR="004B6D4D" w:rsidRDefault="006417C2" w:rsidP="00665890">
      <w:pPr>
        <w:pStyle w:val="aff4"/>
      </w:pPr>
      <w:r w:rsidRPr="006417C2">
        <w:rPr>
          <w:rFonts w:hint="eastAsia"/>
        </w:rPr>
        <w:t>目前，客户端浏览器和服务器之间的通信</w:t>
      </w:r>
      <w:r w:rsidR="000D06DF">
        <w:rPr>
          <w:rFonts w:hint="eastAsia"/>
        </w:rPr>
        <w:t>都是以</w:t>
      </w:r>
      <w:r w:rsidRPr="006417C2">
        <w:rPr>
          <w:rFonts w:hint="eastAsia"/>
        </w:rPr>
        <w:t>基于超文本传输，一种基于请求</w:t>
      </w:r>
      <w:r w:rsidRPr="006417C2">
        <w:t xml:space="preserve"> - </w:t>
      </w:r>
      <w:r w:rsidRPr="006417C2">
        <w:rPr>
          <w:rFonts w:hint="eastAsia"/>
        </w:rPr>
        <w:t>响应和无状态的应用层协议</w:t>
      </w:r>
      <w:r w:rsidR="000D06DF">
        <w:rPr>
          <w:rFonts w:hint="eastAsia"/>
        </w:rPr>
        <w:t>为基础的</w:t>
      </w:r>
      <w:r w:rsidRPr="006417C2">
        <w:rPr>
          <w:rFonts w:hint="eastAsia"/>
        </w:rPr>
        <w:t>。</w:t>
      </w:r>
      <w:r w:rsidRPr="006417C2">
        <w:t>HTTP</w:t>
      </w:r>
      <w:r w:rsidRPr="006417C2">
        <w:rPr>
          <w:rFonts w:hint="eastAsia"/>
        </w:rPr>
        <w:t>客户端发起请求。它建立传输控制协议（</w:t>
      </w:r>
      <w:r w:rsidRPr="006417C2">
        <w:t>TCP</w:t>
      </w:r>
      <w:r w:rsidRPr="006417C2">
        <w:rPr>
          <w:rFonts w:hint="eastAsia"/>
        </w:rPr>
        <w:t>）连接。在</w:t>
      </w:r>
      <w:r w:rsidR="000D06DF">
        <w:rPr>
          <w:rFonts w:hint="eastAsia"/>
        </w:rPr>
        <w:t>收到客户端的请求消息后，服务器发送</w:t>
      </w:r>
      <w:proofErr w:type="gramStart"/>
      <w:r w:rsidR="000D06DF">
        <w:rPr>
          <w:rFonts w:hint="eastAsia"/>
        </w:rPr>
        <w:t>回消息</w:t>
      </w:r>
      <w:proofErr w:type="gramEnd"/>
      <w:r w:rsidR="000D06DF">
        <w:rPr>
          <w:rFonts w:hint="eastAsia"/>
        </w:rPr>
        <w:t>作为响应并终止连接。在这样的</w:t>
      </w:r>
      <w:r w:rsidRPr="006417C2">
        <w:rPr>
          <w:rFonts w:hint="eastAsia"/>
        </w:rPr>
        <w:t>模型下，服务器无法向客户端发送实时数据。因此，已经应用了诸如</w:t>
      </w:r>
      <w:r w:rsidRPr="006417C2">
        <w:t>Flash</w:t>
      </w:r>
      <w:r w:rsidRPr="006417C2">
        <w:rPr>
          <w:rFonts w:hint="eastAsia"/>
        </w:rPr>
        <w:t>，</w:t>
      </w:r>
      <w:r w:rsidRPr="006417C2">
        <w:t>Comet</w:t>
      </w:r>
      <w:r w:rsidRPr="006417C2">
        <w:rPr>
          <w:rFonts w:hint="eastAsia"/>
        </w:rPr>
        <w:t>和</w:t>
      </w:r>
      <w:r w:rsidRPr="006417C2">
        <w:t>Ajax</w:t>
      </w:r>
      <w:r w:rsidRPr="006417C2">
        <w:rPr>
          <w:rFonts w:hint="eastAsia"/>
        </w:rPr>
        <w:t>长轮询之类的技术来实现客户端和服务器之间的实时通信。但是，这些技术无法实现实时</w:t>
      </w:r>
      <w:r w:rsidR="000D06DF">
        <w:rPr>
          <w:rFonts w:hint="eastAsia"/>
        </w:rPr>
        <w:t>的通信，因为其中一些技术需要在浏览器上安装插件，他们之中得到</w:t>
      </w:r>
      <w:r w:rsidRPr="006417C2">
        <w:rPr>
          <w:rFonts w:hint="eastAsia"/>
        </w:rPr>
        <w:t>一些插件</w:t>
      </w:r>
      <w:r w:rsidR="000D06DF">
        <w:rPr>
          <w:rFonts w:hint="eastAsia"/>
        </w:rPr>
        <w:t>可能会</w:t>
      </w:r>
      <w:r w:rsidRPr="006417C2">
        <w:rPr>
          <w:rFonts w:hint="eastAsia"/>
        </w:rPr>
        <w:t>会导致服务器负载过重。</w:t>
      </w:r>
    </w:p>
    <w:p w:rsidR="004B6D4D" w:rsidRDefault="006417C2" w:rsidP="00665890">
      <w:pPr>
        <w:pStyle w:val="aff4"/>
      </w:pPr>
      <w:r w:rsidRPr="006417C2">
        <w:rPr>
          <w:rFonts w:hint="eastAsia"/>
        </w:rPr>
        <w:t>2.</w:t>
      </w:r>
      <w:r w:rsidRPr="006417C2">
        <w:rPr>
          <w:rFonts w:hint="eastAsia"/>
        </w:rPr>
        <w:t>传统的</w:t>
      </w:r>
      <w:r w:rsidRPr="006417C2">
        <w:rPr>
          <w:rFonts w:hint="eastAsia"/>
        </w:rPr>
        <w:t>Web</w:t>
      </w:r>
      <w:r w:rsidRPr="006417C2">
        <w:rPr>
          <w:rFonts w:hint="eastAsia"/>
        </w:rPr>
        <w:t>实时通信解决方案</w:t>
      </w:r>
    </w:p>
    <w:p w:rsidR="006417C2" w:rsidRPr="00207269" w:rsidRDefault="006417C2" w:rsidP="00665890">
      <w:pPr>
        <w:pStyle w:val="aff4"/>
      </w:pPr>
      <w:r w:rsidRPr="006417C2">
        <w:rPr>
          <w:rFonts w:hint="eastAsia"/>
        </w:rPr>
        <w:t>轮询，长轮询和</w:t>
      </w:r>
      <w:r w:rsidRPr="006417C2">
        <w:rPr>
          <w:rFonts w:hint="eastAsia"/>
        </w:rPr>
        <w:t>HTTP</w:t>
      </w:r>
      <w:r w:rsidRPr="006417C2">
        <w:rPr>
          <w:rFonts w:hint="eastAsia"/>
        </w:rPr>
        <w:t>流是</w:t>
      </w:r>
      <w:r w:rsidRPr="006417C2">
        <w:rPr>
          <w:rFonts w:hint="eastAsia"/>
        </w:rPr>
        <w:t>Web</w:t>
      </w:r>
      <w:r w:rsidRPr="006417C2">
        <w:rPr>
          <w:rFonts w:hint="eastAsia"/>
        </w:rPr>
        <w:t>开发人员过去用于完成浏览器和服务器之间实时通信的主要解决方案。</w:t>
      </w:r>
      <w:r w:rsidR="00207269" w:rsidRPr="006417C2">
        <w:rPr>
          <w:rFonts w:hint="eastAsia"/>
        </w:rPr>
        <w:t>轮询，长轮询和</w:t>
      </w:r>
      <w:r w:rsidR="00207269" w:rsidRPr="006417C2">
        <w:rPr>
          <w:rFonts w:hint="eastAsia"/>
        </w:rPr>
        <w:t>HTTP</w:t>
      </w:r>
      <w:r w:rsidR="00207269" w:rsidRPr="006417C2">
        <w:rPr>
          <w:rFonts w:hint="eastAsia"/>
        </w:rPr>
        <w:t>流是</w:t>
      </w:r>
      <w:r w:rsidR="00207269" w:rsidRPr="006417C2">
        <w:rPr>
          <w:rFonts w:hint="eastAsia"/>
        </w:rPr>
        <w:t>Web</w:t>
      </w:r>
      <w:r w:rsidR="00207269" w:rsidRPr="006417C2">
        <w:rPr>
          <w:rFonts w:hint="eastAsia"/>
        </w:rPr>
        <w:t>开发人员过去用于完成浏览器和服务器之间实时通信的</w:t>
      </w:r>
      <w:r w:rsidR="00207269">
        <w:rPr>
          <w:rFonts w:hint="eastAsia"/>
        </w:rPr>
        <w:t>主要解决方案。</w:t>
      </w:r>
    </w:p>
    <w:p w:rsidR="006417C2" w:rsidRDefault="006417C2" w:rsidP="00665890">
      <w:pPr>
        <w:pStyle w:val="aff4"/>
      </w:pPr>
      <w:r w:rsidRPr="006417C2">
        <w:rPr>
          <w:rFonts w:hint="eastAsia"/>
        </w:rPr>
        <w:t>轮询手动刷新页面的方法被自动运行程序取代，是浏览器中应用的实时通信的最早解决方案。该解决方案的一大优势是易于实施，无需客户端和服务器。但是，</w:t>
      </w:r>
      <w:proofErr w:type="gramStart"/>
      <w:r w:rsidRPr="006417C2">
        <w:rPr>
          <w:rFonts w:hint="eastAsia"/>
        </w:rPr>
        <w:t>这个解决</w:t>
      </w:r>
      <w:proofErr w:type="gramEnd"/>
      <w:r w:rsidRPr="006417C2">
        <w:rPr>
          <w:rFonts w:hint="eastAsia"/>
        </w:rPr>
        <w:t>方案存在一些明显的缺点，很难弄清楚数据更新的频率，因此浏览器无法及时获</w:t>
      </w:r>
      <w:r w:rsidRPr="006417C2">
        <w:rPr>
          <w:rFonts w:hint="eastAsia"/>
        </w:rPr>
        <w:lastRenderedPageBreak/>
        <w:t>取最新数据。另外，在一段时间内没有发生数据更新的情况下，浏览器的频繁请求将产生不必要的网络流量并给服务器带来不必要的负担。</w:t>
      </w:r>
    </w:p>
    <w:p w:rsidR="006417C2" w:rsidRDefault="006417C2" w:rsidP="00665890">
      <w:pPr>
        <w:pStyle w:val="aff4"/>
      </w:pPr>
      <w:r w:rsidRPr="006417C2">
        <w:rPr>
          <w:rFonts w:hint="eastAsia"/>
        </w:rPr>
        <w:t>为了使服务器随时与浏览器通信，</w:t>
      </w:r>
      <w:r w:rsidRPr="006417C2">
        <w:rPr>
          <w:rFonts w:hint="eastAsia"/>
        </w:rPr>
        <w:t>Web</w:t>
      </w:r>
      <w:r w:rsidRPr="006417C2">
        <w:rPr>
          <w:rFonts w:hint="eastAsia"/>
        </w:rPr>
        <w:t>开发人员设计了一种名为</w:t>
      </w:r>
      <w:r w:rsidRPr="006417C2">
        <w:rPr>
          <w:rFonts w:hint="eastAsia"/>
        </w:rPr>
        <w:t>long-polling</w:t>
      </w:r>
      <w:r w:rsidRPr="006417C2">
        <w:rPr>
          <w:rFonts w:hint="eastAsia"/>
        </w:rPr>
        <w:t>或</w:t>
      </w:r>
      <w:r w:rsidRPr="006417C2">
        <w:rPr>
          <w:rFonts w:hint="eastAsia"/>
        </w:rPr>
        <w:t>Comet</w:t>
      </w:r>
      <w:r w:rsidRPr="006417C2">
        <w:rPr>
          <w:rFonts w:hint="eastAsia"/>
        </w:rPr>
        <w:t>的新访问机制，服务器将通过该机制将新请求保存一段时间而不是立即发送响应。如果在此期间发生数据更新，服务器将使用新的数据响应浏览器，并且浏览器在收到响应时将发出另一个请求。通过这种机制，浏览器可以及时获取服务器端的最新数据。但是，如果发生大量并发，则通过维护这些实时</w:t>
      </w:r>
      <w:r w:rsidRPr="006417C2">
        <w:rPr>
          <w:rFonts w:hint="eastAsia"/>
        </w:rPr>
        <w:t>HTTP</w:t>
      </w:r>
      <w:r w:rsidRPr="006417C2">
        <w:rPr>
          <w:rFonts w:hint="eastAsia"/>
        </w:rPr>
        <w:t>连接将大大消耗服务器内存和计算容量。</w:t>
      </w:r>
    </w:p>
    <w:p w:rsidR="004B6D4D" w:rsidRDefault="006417C2" w:rsidP="00665890">
      <w:pPr>
        <w:pStyle w:val="aff4"/>
      </w:pPr>
      <w:r w:rsidRPr="006417C2">
        <w:rPr>
          <w:rFonts w:hint="eastAsia"/>
        </w:rPr>
        <w:t>开发人员还尝试了“</w:t>
      </w:r>
      <w:r w:rsidRPr="006417C2">
        <w:rPr>
          <w:rFonts w:hint="eastAsia"/>
        </w:rPr>
        <w:t>HTTP Streaming</w:t>
      </w:r>
      <w:r w:rsidRPr="006417C2">
        <w:rPr>
          <w:rFonts w:hint="eastAsia"/>
        </w:rPr>
        <w:t>”访问机制。它的主要区别是服务器永远不会关闭浏览器赞助的连接，服务器会随时使用此连接发送消息。在这种情况下，由于服务器不会发出连接完成的信号，因此服务器的响应可能会被网络中的防火墙和代理服务器缓冲，导致浏览器接收数据时发生一些错误。</w:t>
      </w:r>
    </w:p>
    <w:p w:rsidR="004B6D4D" w:rsidRDefault="006417C2" w:rsidP="00665890">
      <w:pPr>
        <w:pStyle w:val="aff4"/>
      </w:pPr>
      <w:r w:rsidRPr="006417C2">
        <w:rPr>
          <w:rFonts w:hint="eastAsia"/>
        </w:rPr>
        <w:t>3. Web Socket</w:t>
      </w:r>
      <w:r w:rsidRPr="006417C2">
        <w:rPr>
          <w:rFonts w:hint="eastAsia"/>
        </w:rPr>
        <w:t>简介</w:t>
      </w:r>
    </w:p>
    <w:p w:rsidR="006417C2" w:rsidRDefault="006417C2" w:rsidP="00665890">
      <w:pPr>
        <w:pStyle w:val="aff4"/>
      </w:pPr>
      <w:r w:rsidRPr="006417C2">
        <w:rPr>
          <w:rFonts w:hint="eastAsia"/>
        </w:rPr>
        <w:t>Web Socket</w:t>
      </w:r>
      <w:r w:rsidRPr="006417C2">
        <w:rPr>
          <w:rFonts w:hint="eastAsia"/>
        </w:rPr>
        <w:t>作为</w:t>
      </w:r>
      <w:r w:rsidRPr="006417C2">
        <w:rPr>
          <w:rFonts w:hint="eastAsia"/>
        </w:rPr>
        <w:t>HTML5</w:t>
      </w:r>
      <w:r w:rsidRPr="006417C2">
        <w:rPr>
          <w:rFonts w:hint="eastAsia"/>
        </w:rPr>
        <w:t>的一项新功能，被定义为一种技术，使网页能够使用</w:t>
      </w:r>
      <w:r w:rsidRPr="006417C2">
        <w:rPr>
          <w:rFonts w:hint="eastAsia"/>
        </w:rPr>
        <w:t>Web Socket</w:t>
      </w:r>
      <w:r w:rsidRPr="006417C2">
        <w:rPr>
          <w:rFonts w:hint="eastAsia"/>
        </w:rPr>
        <w:t>协议与远程主机进行全双工通信。它引入了</w:t>
      </w:r>
      <w:r w:rsidRPr="006417C2">
        <w:rPr>
          <w:rFonts w:hint="eastAsia"/>
        </w:rPr>
        <w:t>Web Socket</w:t>
      </w:r>
      <w:r w:rsidRPr="006417C2">
        <w:rPr>
          <w:rFonts w:hint="eastAsia"/>
        </w:rPr>
        <w:t>接口，并定义了一个全双工通信通道，它通过</w:t>
      </w:r>
      <w:r w:rsidRPr="006417C2">
        <w:rPr>
          <w:rFonts w:hint="eastAsia"/>
        </w:rPr>
        <w:t>Web</w:t>
      </w:r>
      <w:r w:rsidRPr="006417C2">
        <w:rPr>
          <w:rFonts w:hint="eastAsia"/>
        </w:rPr>
        <w:t>上的单个插槽进行操作。</w:t>
      </w:r>
      <w:r w:rsidRPr="006417C2">
        <w:rPr>
          <w:rFonts w:hint="eastAsia"/>
        </w:rPr>
        <w:t>HTML5 Web Socket</w:t>
      </w:r>
      <w:r w:rsidRPr="006417C2">
        <w:rPr>
          <w:rFonts w:hint="eastAsia"/>
        </w:rPr>
        <w:t>有效地提供了到</w:t>
      </w:r>
      <w:r w:rsidRPr="006417C2">
        <w:rPr>
          <w:rFonts w:hint="eastAsia"/>
        </w:rPr>
        <w:t>Internet</w:t>
      </w:r>
      <w:r w:rsidRPr="006417C2">
        <w:rPr>
          <w:rFonts w:hint="eastAsia"/>
        </w:rPr>
        <w:t>的套接字连接，而且开销最小。与</w:t>
      </w:r>
      <w:r w:rsidRPr="006417C2">
        <w:rPr>
          <w:rFonts w:hint="eastAsia"/>
        </w:rPr>
        <w:t>Ajax</w:t>
      </w:r>
      <w:r w:rsidRPr="006417C2">
        <w:rPr>
          <w:rFonts w:hint="eastAsia"/>
        </w:rPr>
        <w:t>轮询和</w:t>
      </w:r>
      <w:r w:rsidRPr="006417C2">
        <w:rPr>
          <w:rFonts w:hint="eastAsia"/>
        </w:rPr>
        <w:t>Comet</w:t>
      </w:r>
      <w:r w:rsidRPr="006417C2">
        <w:rPr>
          <w:rFonts w:hint="eastAsia"/>
        </w:rPr>
        <w:t>解决方案相比，它可以大大减少网络流量和延迟，这些解决方案通常用于通过维护两个</w:t>
      </w:r>
      <w:r w:rsidRPr="006417C2">
        <w:rPr>
          <w:rFonts w:hint="eastAsia"/>
        </w:rPr>
        <w:t>HTTP</w:t>
      </w:r>
      <w:r w:rsidRPr="006417C2">
        <w:rPr>
          <w:rFonts w:hint="eastAsia"/>
        </w:rPr>
        <w:t>连接来传输实时日期以</w:t>
      </w:r>
      <w:proofErr w:type="gramStart"/>
      <w:r w:rsidRPr="006417C2">
        <w:rPr>
          <w:rFonts w:hint="eastAsia"/>
        </w:rPr>
        <w:t>模拟全</w:t>
      </w:r>
      <w:proofErr w:type="gramEnd"/>
      <w:r w:rsidRPr="006417C2">
        <w:rPr>
          <w:rFonts w:hint="eastAsia"/>
        </w:rPr>
        <w:t>双工通信。因此，它是构建可扩展，实时</w:t>
      </w:r>
      <w:r w:rsidRPr="006417C2">
        <w:rPr>
          <w:rFonts w:hint="eastAsia"/>
        </w:rPr>
        <w:t>Web</w:t>
      </w:r>
      <w:r w:rsidRPr="006417C2">
        <w:rPr>
          <w:rFonts w:hint="eastAsia"/>
        </w:rPr>
        <w:t>通信系统的理想技术。</w:t>
      </w:r>
    </w:p>
    <w:p w:rsidR="006417C2" w:rsidRDefault="006417C2" w:rsidP="00665890">
      <w:pPr>
        <w:pStyle w:val="aff4"/>
      </w:pPr>
      <w:r w:rsidRPr="006417C2">
        <w:rPr>
          <w:rFonts w:hint="eastAsia"/>
        </w:rPr>
        <w:t>要使用</w:t>
      </w:r>
      <w:r w:rsidRPr="006417C2">
        <w:rPr>
          <w:rFonts w:hint="eastAsia"/>
        </w:rPr>
        <w:t>HTML5 Web Socket</w:t>
      </w:r>
      <w:r w:rsidRPr="006417C2">
        <w:rPr>
          <w:rFonts w:hint="eastAsia"/>
        </w:rPr>
        <w:t>将一个</w:t>
      </w:r>
      <w:r w:rsidRPr="006417C2">
        <w:rPr>
          <w:rFonts w:hint="eastAsia"/>
        </w:rPr>
        <w:t>Web</w:t>
      </w:r>
      <w:r w:rsidRPr="006417C2">
        <w:rPr>
          <w:rFonts w:hint="eastAsia"/>
        </w:rPr>
        <w:t>客户端与另一个远程端点连接，应使用表示要连接的远程端点的有效</w:t>
      </w:r>
      <w:r w:rsidRPr="006417C2">
        <w:rPr>
          <w:rFonts w:hint="eastAsia"/>
        </w:rPr>
        <w:t>URL</w:t>
      </w:r>
      <w:r w:rsidRPr="006417C2">
        <w:rPr>
          <w:rFonts w:hint="eastAsia"/>
        </w:rPr>
        <w:t>初始化新的</w:t>
      </w:r>
      <w:r w:rsidRPr="006417C2">
        <w:rPr>
          <w:rFonts w:hint="eastAsia"/>
        </w:rPr>
        <w:t>Web Socket</w:t>
      </w:r>
      <w:r w:rsidRPr="006417C2">
        <w:rPr>
          <w:rFonts w:hint="eastAsia"/>
        </w:rPr>
        <w:t>实例。</w:t>
      </w:r>
      <w:r w:rsidRPr="006417C2">
        <w:rPr>
          <w:rFonts w:hint="eastAsia"/>
        </w:rPr>
        <w:t>Web Socket</w:t>
      </w:r>
      <w:r w:rsidRPr="006417C2">
        <w:rPr>
          <w:rFonts w:hint="eastAsia"/>
        </w:rPr>
        <w:t>将</w:t>
      </w:r>
      <w:proofErr w:type="spellStart"/>
      <w:r w:rsidRPr="006417C2">
        <w:rPr>
          <w:rFonts w:hint="eastAsia"/>
        </w:rPr>
        <w:t>ws</w:t>
      </w:r>
      <w:proofErr w:type="spellEnd"/>
      <w:r w:rsidRPr="006417C2">
        <w:rPr>
          <w:rFonts w:hint="eastAsia"/>
        </w:rPr>
        <w:t>：</w:t>
      </w:r>
      <w:r w:rsidRPr="006417C2">
        <w:rPr>
          <w:rFonts w:hint="eastAsia"/>
        </w:rPr>
        <w:t>//</w:t>
      </w:r>
      <w:r w:rsidRPr="006417C2">
        <w:rPr>
          <w:rFonts w:hint="eastAsia"/>
        </w:rPr>
        <w:t>和</w:t>
      </w:r>
      <w:proofErr w:type="spellStart"/>
      <w:r w:rsidRPr="006417C2">
        <w:rPr>
          <w:rFonts w:hint="eastAsia"/>
        </w:rPr>
        <w:t>wss</w:t>
      </w:r>
      <w:proofErr w:type="spellEnd"/>
      <w:r w:rsidRPr="006417C2">
        <w:rPr>
          <w:rFonts w:hint="eastAsia"/>
        </w:rPr>
        <w:t>：</w:t>
      </w:r>
      <w:r w:rsidRPr="006417C2">
        <w:rPr>
          <w:rFonts w:hint="eastAsia"/>
        </w:rPr>
        <w:t>// scheme</w:t>
      </w:r>
      <w:r w:rsidRPr="006417C2">
        <w:rPr>
          <w:rFonts w:hint="eastAsia"/>
        </w:rPr>
        <w:t>分别定义为</w:t>
      </w:r>
      <w:r w:rsidRPr="006417C2">
        <w:rPr>
          <w:rFonts w:hint="eastAsia"/>
        </w:rPr>
        <w:t>Web Socket</w:t>
      </w:r>
      <w:r w:rsidRPr="006417C2">
        <w:rPr>
          <w:rFonts w:hint="eastAsia"/>
        </w:rPr>
        <w:t>和安全</w:t>
      </w:r>
      <w:r w:rsidRPr="006417C2">
        <w:rPr>
          <w:rFonts w:hint="eastAsia"/>
        </w:rPr>
        <w:t>Web Socket</w:t>
      </w:r>
      <w:r w:rsidRPr="006417C2">
        <w:rPr>
          <w:rFonts w:hint="eastAsia"/>
        </w:rPr>
        <w:t>连接。在客户端和服务器之间的初始握手期间将</w:t>
      </w:r>
      <w:r w:rsidRPr="006417C2">
        <w:rPr>
          <w:rFonts w:hint="eastAsia"/>
        </w:rPr>
        <w:t>HTTP</w:t>
      </w:r>
      <w:r w:rsidRPr="006417C2">
        <w:rPr>
          <w:rFonts w:hint="eastAsia"/>
        </w:rPr>
        <w:t>协议更新为</w:t>
      </w:r>
      <w:r w:rsidRPr="006417C2">
        <w:rPr>
          <w:rFonts w:hint="eastAsia"/>
        </w:rPr>
        <w:t>Web Socket</w:t>
      </w:r>
      <w:r w:rsidRPr="006417C2">
        <w:rPr>
          <w:rFonts w:hint="eastAsia"/>
        </w:rPr>
        <w:t>协议时，建立</w:t>
      </w:r>
      <w:r w:rsidRPr="006417C2">
        <w:rPr>
          <w:rFonts w:hint="eastAsia"/>
        </w:rPr>
        <w:t>Web Socket</w:t>
      </w:r>
      <w:r w:rsidRPr="006417C2">
        <w:rPr>
          <w:rFonts w:hint="eastAsia"/>
        </w:rPr>
        <w:t>连接。</w:t>
      </w:r>
    </w:p>
    <w:p w:rsidR="004B6D4D" w:rsidRDefault="006417C2" w:rsidP="00665890">
      <w:pPr>
        <w:pStyle w:val="aff4"/>
      </w:pPr>
      <w:r w:rsidRPr="006417C2">
        <w:rPr>
          <w:rFonts w:hint="eastAsia"/>
        </w:rPr>
        <w:t>Web Socket</w:t>
      </w:r>
      <w:r w:rsidRPr="006417C2">
        <w:rPr>
          <w:rFonts w:hint="eastAsia"/>
        </w:rPr>
        <w:t>连接使用标准</w:t>
      </w:r>
      <w:r w:rsidRPr="006417C2">
        <w:rPr>
          <w:rFonts w:hint="eastAsia"/>
        </w:rPr>
        <w:t>HTTP</w:t>
      </w:r>
      <w:r w:rsidRPr="006417C2">
        <w:rPr>
          <w:rFonts w:hint="eastAsia"/>
        </w:rPr>
        <w:t>端口（</w:t>
      </w:r>
      <w:r w:rsidRPr="006417C2">
        <w:rPr>
          <w:rFonts w:hint="eastAsia"/>
        </w:rPr>
        <w:t>80</w:t>
      </w:r>
      <w:r w:rsidRPr="006417C2">
        <w:rPr>
          <w:rFonts w:hint="eastAsia"/>
        </w:rPr>
        <w:t>和</w:t>
      </w:r>
      <w:r w:rsidRPr="006417C2">
        <w:rPr>
          <w:rFonts w:hint="eastAsia"/>
        </w:rPr>
        <w:t>443</w:t>
      </w:r>
      <w:r w:rsidRPr="006417C2">
        <w:rPr>
          <w:rFonts w:hint="eastAsia"/>
        </w:rPr>
        <w:t>），因此，它被称为“代理服务器和防火墙友好协议”。因此，</w:t>
      </w:r>
      <w:r w:rsidRPr="006417C2">
        <w:rPr>
          <w:rFonts w:hint="eastAsia"/>
        </w:rPr>
        <w:t>HTML5 Web Socket</w:t>
      </w:r>
      <w:r w:rsidRPr="006417C2">
        <w:rPr>
          <w:rFonts w:hint="eastAsia"/>
        </w:rPr>
        <w:t>不需要安装任何新的硬件。如果没有任何中间服务器（代理或反向代理服务器，防火墙，负载平衡路由器等），只要客户端和服务器都支持</w:t>
      </w:r>
      <w:r w:rsidRPr="006417C2">
        <w:rPr>
          <w:rFonts w:hint="eastAsia"/>
        </w:rPr>
        <w:t>Web Socket</w:t>
      </w:r>
      <w:r w:rsidRPr="006417C2">
        <w:rPr>
          <w:rFonts w:hint="eastAsia"/>
        </w:rPr>
        <w:t>协议，就可以成功建立新的</w:t>
      </w:r>
      <w:r w:rsidRPr="006417C2">
        <w:rPr>
          <w:rFonts w:hint="eastAsia"/>
        </w:rPr>
        <w:t>Web Socket</w:t>
      </w:r>
      <w:r w:rsidRPr="006417C2">
        <w:rPr>
          <w:rFonts w:hint="eastAsia"/>
        </w:rPr>
        <w:t>连接。</w:t>
      </w:r>
    </w:p>
    <w:p w:rsidR="006417C2" w:rsidRDefault="006417C2" w:rsidP="00665890">
      <w:pPr>
        <w:pStyle w:val="aff4"/>
      </w:pPr>
      <w:r w:rsidRPr="006417C2">
        <w:rPr>
          <w:rFonts w:hint="eastAsia"/>
        </w:rPr>
        <w:t>4. Web</w:t>
      </w:r>
      <w:r w:rsidRPr="006417C2">
        <w:rPr>
          <w:rFonts w:hint="eastAsia"/>
        </w:rPr>
        <w:t>套接字连接和</w:t>
      </w:r>
      <w:r w:rsidRPr="006417C2">
        <w:rPr>
          <w:rFonts w:hint="eastAsia"/>
        </w:rPr>
        <w:t>HTTP</w:t>
      </w:r>
      <w:r w:rsidRPr="006417C2">
        <w:rPr>
          <w:rFonts w:hint="eastAsia"/>
        </w:rPr>
        <w:t>连接之间的比较</w:t>
      </w:r>
    </w:p>
    <w:p w:rsidR="006417C2" w:rsidRDefault="006417C2" w:rsidP="00665890">
      <w:pPr>
        <w:pStyle w:val="aff4"/>
      </w:pPr>
      <w:r w:rsidRPr="006417C2">
        <w:rPr>
          <w:rFonts w:hint="eastAsia"/>
        </w:rPr>
        <w:lastRenderedPageBreak/>
        <w:t>客户端和服务器之间的通信通常基于</w:t>
      </w:r>
      <w:r w:rsidRPr="006417C2">
        <w:rPr>
          <w:rFonts w:hint="eastAsia"/>
        </w:rPr>
        <w:t>HTTP</w:t>
      </w:r>
      <w:r w:rsidRPr="006417C2">
        <w:rPr>
          <w:rFonts w:hint="eastAsia"/>
        </w:rPr>
        <w:t>连接，这需要连接到客户端请求和服务器响应的头，根据</w:t>
      </w:r>
      <w:r w:rsidRPr="006417C2">
        <w:rPr>
          <w:rFonts w:hint="eastAsia"/>
        </w:rPr>
        <w:t>HTTP</w:t>
      </w:r>
      <w:r w:rsidRPr="006417C2">
        <w:rPr>
          <w:rFonts w:hint="eastAsia"/>
        </w:rPr>
        <w:t>协议定义，这些头包含一些传输控制信息，如协议类型，协议版本，浏览器类型，传输语言，编码类型，时间，</w:t>
      </w:r>
      <w:r w:rsidRPr="006417C2">
        <w:rPr>
          <w:rFonts w:hint="eastAsia"/>
        </w:rPr>
        <w:t>Cookie</w:t>
      </w:r>
      <w:r w:rsidRPr="006417C2">
        <w:rPr>
          <w:rFonts w:hint="eastAsia"/>
        </w:rPr>
        <w:t>和会话。在</w:t>
      </w:r>
      <w:r w:rsidRPr="006417C2">
        <w:rPr>
          <w:rFonts w:hint="eastAsia"/>
        </w:rPr>
        <w:t>Firebug</w:t>
      </w:r>
      <w:r w:rsidRPr="006417C2">
        <w:rPr>
          <w:rFonts w:hint="eastAsia"/>
        </w:rPr>
        <w:t>和</w:t>
      </w:r>
      <w:r w:rsidRPr="006417C2">
        <w:rPr>
          <w:rFonts w:hint="eastAsia"/>
        </w:rPr>
        <w:t>Turn on Live HTTP Headers</w:t>
      </w:r>
      <w:r w:rsidRPr="006417C2">
        <w:rPr>
          <w:rFonts w:hint="eastAsia"/>
        </w:rPr>
        <w:t>等软件的帮助下，可以清楚地观察到请求和响应的标题。一个请求和响应头的示例定义如下：</w:t>
      </w:r>
    </w:p>
    <w:p w:rsidR="00D26CD4" w:rsidRDefault="00D26CD4" w:rsidP="00665890">
      <w:pPr>
        <w:pStyle w:val="aff4"/>
      </w:pPr>
      <w:r w:rsidRPr="00D26CD4">
        <w:t xml:space="preserve">From client (browser) to server: </w:t>
      </w:r>
    </w:p>
    <w:p w:rsidR="00D26CD4" w:rsidRDefault="00D26CD4" w:rsidP="00665890">
      <w:pPr>
        <w:pStyle w:val="aff4"/>
      </w:pPr>
      <w:r w:rsidRPr="00D26CD4">
        <w:t xml:space="preserve">GET /long-polling HTTP/1.1 </w:t>
      </w:r>
    </w:p>
    <w:p w:rsidR="00D26CD4" w:rsidRDefault="00D26CD4" w:rsidP="00665890">
      <w:pPr>
        <w:pStyle w:val="aff4"/>
      </w:pPr>
      <w:r w:rsidRPr="00D26CD4">
        <w:t xml:space="preserve">Host: </w:t>
      </w:r>
      <w:hyperlink r:id="rId22" w:history="1">
        <w:r w:rsidRPr="00A3399D">
          <w:rPr>
            <w:rStyle w:val="ab"/>
            <w:szCs w:val="20"/>
          </w:rPr>
          <w:t>www.kaazing.com</w:t>
        </w:r>
      </w:hyperlink>
      <w:r>
        <w:rPr>
          <w:rFonts w:hint="eastAsia"/>
        </w:rPr>
        <w:t xml:space="preserve"> </w:t>
      </w:r>
    </w:p>
    <w:p w:rsidR="00D26CD4" w:rsidRDefault="00D26CD4" w:rsidP="00665890">
      <w:pPr>
        <w:pStyle w:val="aff4"/>
      </w:pPr>
      <w:r w:rsidRPr="00D26CD4">
        <w:t>User-Agent: Mozilla/5.0 (X11; U; Linux x86_64; en-US; rv</w:t>
      </w:r>
      <w:proofErr w:type="gramStart"/>
      <w:r w:rsidRPr="00D26CD4">
        <w:t>:1.9</w:t>
      </w:r>
      <w:proofErr w:type="gramEnd"/>
      <w:r w:rsidRPr="00D26CD4">
        <w:t xml:space="preserve">) Gecko/2008061017 Firefox/3.0 </w:t>
      </w:r>
    </w:p>
    <w:p w:rsidR="00D26CD4" w:rsidRDefault="00D26CD4" w:rsidP="00665890">
      <w:pPr>
        <w:pStyle w:val="aff4"/>
      </w:pPr>
      <w:r w:rsidRPr="00D26CD4">
        <w:t>Accept: text/</w:t>
      </w:r>
      <w:proofErr w:type="spellStart"/>
      <w:r w:rsidRPr="00D26CD4">
        <w:t>html</w:t>
      </w:r>
      <w:proofErr w:type="gramStart"/>
      <w:r w:rsidRPr="00D26CD4">
        <w:t>,application</w:t>
      </w:r>
      <w:proofErr w:type="spellEnd"/>
      <w:proofErr w:type="gramEnd"/>
      <w:r w:rsidRPr="00D26CD4">
        <w:t>/</w:t>
      </w:r>
      <w:proofErr w:type="spellStart"/>
      <w:r w:rsidRPr="00D26CD4">
        <w:t>xhtml+xml,application</w:t>
      </w:r>
      <w:proofErr w:type="spellEnd"/>
      <w:r w:rsidRPr="00D26CD4">
        <w:t>/</w:t>
      </w:r>
      <w:proofErr w:type="spellStart"/>
      <w:r w:rsidRPr="00D26CD4">
        <w:t>xml;q</w:t>
      </w:r>
      <w:proofErr w:type="spellEnd"/>
      <w:r w:rsidRPr="00D26CD4">
        <w:t xml:space="preserve"> = 0.9, */*; q = 0.8 </w:t>
      </w:r>
    </w:p>
    <w:p w:rsidR="00D26CD4" w:rsidRDefault="00D26CD4" w:rsidP="00665890">
      <w:pPr>
        <w:pStyle w:val="aff4"/>
      </w:pPr>
      <w:r w:rsidRPr="00D26CD4">
        <w:t>Accept-Language: en-</w:t>
      </w:r>
      <w:proofErr w:type="spellStart"/>
      <w:r w:rsidRPr="00D26CD4">
        <w:t>us</w:t>
      </w:r>
      <w:proofErr w:type="gramStart"/>
      <w:r w:rsidRPr="00D26CD4">
        <w:t>,en</w:t>
      </w:r>
      <w:proofErr w:type="gramEnd"/>
      <w:r w:rsidRPr="00D26CD4">
        <w:t>;q</w:t>
      </w:r>
      <w:proofErr w:type="spellEnd"/>
      <w:r w:rsidRPr="00D26CD4">
        <w:t xml:space="preserve"> = 0.5 </w:t>
      </w:r>
    </w:p>
    <w:p w:rsidR="00D26CD4" w:rsidRDefault="00D26CD4" w:rsidP="00665890">
      <w:pPr>
        <w:pStyle w:val="aff4"/>
      </w:pPr>
      <w:r w:rsidRPr="00D26CD4">
        <w:t xml:space="preserve">Accept-Encoding: </w:t>
      </w:r>
      <w:proofErr w:type="spellStart"/>
      <w:r w:rsidRPr="00D26CD4">
        <w:t>gzip</w:t>
      </w:r>
      <w:proofErr w:type="gramStart"/>
      <w:r w:rsidRPr="00D26CD4">
        <w:t>,deflate</w:t>
      </w:r>
      <w:proofErr w:type="spellEnd"/>
      <w:proofErr w:type="gramEnd"/>
      <w:r w:rsidRPr="00D26CD4">
        <w:t xml:space="preserve"> </w:t>
      </w:r>
    </w:p>
    <w:p w:rsidR="00D26CD4" w:rsidRDefault="00D26CD4" w:rsidP="00665890">
      <w:pPr>
        <w:pStyle w:val="aff4"/>
      </w:pPr>
      <w:r w:rsidRPr="00D26CD4">
        <w:t>Accept-</w:t>
      </w:r>
      <w:proofErr w:type="spellStart"/>
      <w:r w:rsidRPr="00D26CD4">
        <w:t>Charset</w:t>
      </w:r>
      <w:proofErr w:type="spellEnd"/>
      <w:r w:rsidRPr="00D26CD4">
        <w:t>: ISO-8859-1</w:t>
      </w:r>
      <w:proofErr w:type="gramStart"/>
      <w:r w:rsidRPr="00D26CD4">
        <w:t>,utf</w:t>
      </w:r>
      <w:proofErr w:type="gramEnd"/>
      <w:r w:rsidRPr="00D26CD4">
        <w:t xml:space="preserve">-8;q = 0.7,*;q = 0.7 </w:t>
      </w:r>
    </w:p>
    <w:p w:rsidR="00D26CD4" w:rsidRDefault="00D26CD4" w:rsidP="00665890">
      <w:pPr>
        <w:pStyle w:val="aff4"/>
      </w:pPr>
      <w:r w:rsidRPr="00D26CD4">
        <w:t xml:space="preserve">Keep-Alive: 300 </w:t>
      </w:r>
    </w:p>
    <w:p w:rsidR="00D26CD4" w:rsidRDefault="00D26CD4" w:rsidP="00665890">
      <w:pPr>
        <w:pStyle w:val="aff4"/>
      </w:pPr>
      <w:r w:rsidRPr="00D26CD4">
        <w:t xml:space="preserve">Connection: keep-alive </w:t>
      </w:r>
    </w:p>
    <w:p w:rsidR="00D26CD4" w:rsidRDefault="00D26CD4" w:rsidP="00665890">
      <w:pPr>
        <w:pStyle w:val="aff4"/>
      </w:pPr>
      <w:r w:rsidRPr="00D26CD4">
        <w:t xml:space="preserve">Cache-Control: max-age = 0 </w:t>
      </w:r>
    </w:p>
    <w:p w:rsidR="00D26CD4" w:rsidRDefault="00D26CD4" w:rsidP="00665890">
      <w:pPr>
        <w:pStyle w:val="aff4"/>
      </w:pPr>
      <w:proofErr w:type="spellStart"/>
      <w:r w:rsidRPr="00D26CD4">
        <w:t>Referer</w:t>
      </w:r>
      <w:proofErr w:type="spellEnd"/>
      <w:r w:rsidRPr="00D26CD4">
        <w:t xml:space="preserve">: </w:t>
      </w:r>
      <w:hyperlink r:id="rId23" w:history="1">
        <w:r w:rsidRPr="00A3399D">
          <w:rPr>
            <w:rStyle w:val="ab"/>
            <w:szCs w:val="20"/>
          </w:rPr>
          <w:t>http://www.example.com/</w:t>
        </w:r>
      </w:hyperlink>
      <w:r w:rsidRPr="00D26CD4">
        <w:t xml:space="preserve"> </w:t>
      </w:r>
    </w:p>
    <w:p w:rsidR="00D26CD4" w:rsidRDefault="00D26CD4" w:rsidP="00665890">
      <w:pPr>
        <w:pStyle w:val="aff4"/>
      </w:pPr>
      <w:r w:rsidRPr="00D26CD4">
        <w:t xml:space="preserve">From server to client (browser): </w:t>
      </w:r>
    </w:p>
    <w:p w:rsidR="00D26CD4" w:rsidRDefault="00D26CD4" w:rsidP="00665890">
      <w:pPr>
        <w:pStyle w:val="aff4"/>
      </w:pPr>
      <w:r w:rsidRPr="00D26CD4">
        <w:t xml:space="preserve">Date: Tue, 16 Aug 2008 00:00:00 GMT </w:t>
      </w:r>
    </w:p>
    <w:p w:rsidR="00D26CD4" w:rsidRDefault="00D26CD4" w:rsidP="00665890">
      <w:pPr>
        <w:pStyle w:val="aff4"/>
      </w:pPr>
      <w:r w:rsidRPr="00D26CD4">
        <w:t>Server: Apache/2.2.9 (</w:t>
      </w:r>
      <w:proofErr w:type="gramStart"/>
      <w:r w:rsidRPr="00D26CD4">
        <w:t>Unix</w:t>
      </w:r>
      <w:proofErr w:type="gramEnd"/>
      <w:r w:rsidRPr="00D26CD4">
        <w:t xml:space="preserve">) </w:t>
      </w:r>
    </w:p>
    <w:p w:rsidR="00D26CD4" w:rsidRDefault="00D26CD4" w:rsidP="00665890">
      <w:pPr>
        <w:pStyle w:val="aff4"/>
      </w:pPr>
      <w:r w:rsidRPr="00D26CD4">
        <w:t xml:space="preserve">Content-Type: text/plain </w:t>
      </w:r>
    </w:p>
    <w:p w:rsidR="00D26CD4" w:rsidRDefault="00D26CD4" w:rsidP="00665890">
      <w:pPr>
        <w:pStyle w:val="aff4"/>
      </w:pPr>
      <w:r w:rsidRPr="00D26CD4">
        <w:t>Content-Length: 12</w:t>
      </w:r>
      <w:r w:rsidR="006417C2" w:rsidRPr="006417C2">
        <w:rPr>
          <w:rFonts w:hint="eastAsia"/>
        </w:rPr>
        <w:t xml:space="preserve"> </w:t>
      </w:r>
    </w:p>
    <w:p w:rsidR="00D26CD4" w:rsidRDefault="00D26CD4" w:rsidP="00665890">
      <w:pPr>
        <w:pStyle w:val="aff4"/>
      </w:pPr>
    </w:p>
    <w:p w:rsidR="00D26CD4" w:rsidRDefault="006417C2" w:rsidP="00665890">
      <w:pPr>
        <w:pStyle w:val="aff4"/>
      </w:pPr>
      <w:r w:rsidRPr="006417C2">
        <w:rPr>
          <w:rFonts w:hint="eastAsia"/>
        </w:rPr>
        <w:t>Hello world</w:t>
      </w:r>
    </w:p>
    <w:p w:rsidR="00D26CD4" w:rsidRDefault="006417C2" w:rsidP="00665890">
      <w:pPr>
        <w:pStyle w:val="aff4"/>
      </w:pPr>
      <w:r w:rsidRPr="006417C2">
        <w:rPr>
          <w:rFonts w:hint="eastAsia"/>
        </w:rPr>
        <w:t>由以上两个标题显示，除了数据“</w:t>
      </w:r>
      <w:r w:rsidRPr="006417C2">
        <w:rPr>
          <w:rFonts w:hint="eastAsia"/>
        </w:rPr>
        <w:t>Hello World</w:t>
      </w:r>
      <w:r w:rsidRPr="006417C2">
        <w:rPr>
          <w:rFonts w:hint="eastAsia"/>
        </w:rPr>
        <w:t>”之外，这些标题中的大多数数据对于最终用户在客户端和服务器之间的交互过程中是无用的，让</w:t>
      </w:r>
      <w:r w:rsidRPr="006417C2">
        <w:rPr>
          <w:rFonts w:hint="eastAsia"/>
        </w:rPr>
        <w:t>Cookie</w:t>
      </w:r>
      <w:r w:rsidRPr="006417C2">
        <w:rPr>
          <w:rFonts w:hint="eastAsia"/>
        </w:rPr>
        <w:t>和</w:t>
      </w:r>
      <w:r w:rsidRPr="006417C2">
        <w:rPr>
          <w:rFonts w:hint="eastAsia"/>
        </w:rPr>
        <w:t>Session</w:t>
      </w:r>
      <w:r w:rsidRPr="006417C2">
        <w:rPr>
          <w:rFonts w:hint="eastAsia"/>
        </w:rPr>
        <w:t>（这两个项目中包含的信息通常不仅仅是大多数网站标题中的控制信息）。此外，这些类型的标题将包含在每个交互中。因此，如果采用轮询和</w:t>
      </w:r>
      <w:r w:rsidRPr="006417C2">
        <w:rPr>
          <w:rFonts w:hint="eastAsia"/>
        </w:rPr>
        <w:t>Comet</w:t>
      </w:r>
      <w:r w:rsidRPr="006417C2">
        <w:rPr>
          <w:rFonts w:hint="eastAsia"/>
        </w:rPr>
        <w:t>解决方案，它必须浪费大量带宽，产生大量网络流量。此外，构建和分析标头将占用用于处理请求和响应的一些时间，并导致一定程度的延迟。</w:t>
      </w:r>
      <w:r w:rsidRPr="006417C2">
        <w:rPr>
          <w:rFonts w:hint="eastAsia"/>
        </w:rPr>
        <w:t>polling</w:t>
      </w:r>
      <w:r w:rsidRPr="006417C2">
        <w:rPr>
          <w:rFonts w:hint="eastAsia"/>
        </w:rPr>
        <w:t>和</w:t>
      </w:r>
      <w:r w:rsidRPr="006417C2">
        <w:rPr>
          <w:rFonts w:hint="eastAsia"/>
        </w:rPr>
        <w:t>Comet</w:t>
      </w:r>
      <w:r w:rsidRPr="006417C2">
        <w:rPr>
          <w:rFonts w:hint="eastAsia"/>
        </w:rPr>
        <w:t>的这些缺点表明，未来这两种技术</w:t>
      </w:r>
      <w:r w:rsidRPr="006417C2">
        <w:rPr>
          <w:rFonts w:hint="eastAsia"/>
        </w:rPr>
        <w:lastRenderedPageBreak/>
        <w:t>必须被其他实时通信技术所取代。让我们转向</w:t>
      </w:r>
      <w:r w:rsidRPr="006417C2">
        <w:rPr>
          <w:rFonts w:hint="eastAsia"/>
        </w:rPr>
        <w:t>Web Socket</w:t>
      </w:r>
      <w:r w:rsidRPr="006417C2">
        <w:rPr>
          <w:rFonts w:hint="eastAsia"/>
        </w:rPr>
        <w:t>连接。</w:t>
      </w:r>
    </w:p>
    <w:p w:rsidR="00D26CD4" w:rsidRDefault="006417C2" w:rsidP="00665890">
      <w:pPr>
        <w:pStyle w:val="aff4"/>
      </w:pPr>
      <w:r w:rsidRPr="006417C2">
        <w:rPr>
          <w:rFonts w:hint="eastAsia"/>
        </w:rPr>
        <w:t>Web Socket</w:t>
      </w:r>
      <w:r w:rsidRPr="006417C2">
        <w:rPr>
          <w:rFonts w:hint="eastAsia"/>
        </w:rPr>
        <w:t>使用</w:t>
      </w:r>
      <w:r w:rsidRPr="006417C2">
        <w:rPr>
          <w:rFonts w:hint="eastAsia"/>
        </w:rPr>
        <w:t>HTTP Upgrade</w:t>
      </w:r>
      <w:r w:rsidRPr="006417C2">
        <w:rPr>
          <w:rFonts w:hint="eastAsia"/>
        </w:rPr>
        <w:t>机制升级到</w:t>
      </w:r>
      <w:r w:rsidRPr="006417C2">
        <w:rPr>
          <w:rFonts w:hint="eastAsia"/>
        </w:rPr>
        <w:t>Web Socket</w:t>
      </w:r>
      <w:r w:rsidRPr="006417C2">
        <w:rPr>
          <w:rFonts w:hint="eastAsia"/>
        </w:rPr>
        <w:t>协议。</w:t>
      </w:r>
      <w:r w:rsidRPr="006417C2">
        <w:rPr>
          <w:rFonts w:hint="eastAsia"/>
        </w:rPr>
        <w:t>Web Socket</w:t>
      </w:r>
      <w:r w:rsidRPr="006417C2">
        <w:rPr>
          <w:rFonts w:hint="eastAsia"/>
        </w:rPr>
        <w:t>的握手机制与</w:t>
      </w:r>
      <w:r w:rsidRPr="006417C2">
        <w:rPr>
          <w:rFonts w:hint="eastAsia"/>
        </w:rPr>
        <w:t>HTTP</w:t>
      </w:r>
      <w:r w:rsidRPr="006417C2">
        <w:rPr>
          <w:rFonts w:hint="eastAsia"/>
        </w:rPr>
        <w:t>兼容。因此，</w:t>
      </w:r>
      <w:r w:rsidRPr="006417C2">
        <w:rPr>
          <w:rFonts w:hint="eastAsia"/>
        </w:rPr>
        <w:t>HTTP</w:t>
      </w:r>
      <w:r w:rsidRPr="006417C2">
        <w:rPr>
          <w:rFonts w:hint="eastAsia"/>
        </w:rPr>
        <w:t>服务器可以与</w:t>
      </w:r>
      <w:r w:rsidRPr="006417C2">
        <w:rPr>
          <w:rFonts w:hint="eastAsia"/>
        </w:rPr>
        <w:t>Web Socket</w:t>
      </w:r>
      <w:r w:rsidRPr="006417C2">
        <w:rPr>
          <w:rFonts w:hint="eastAsia"/>
        </w:rPr>
        <w:t>服务器共享默认的</w:t>
      </w:r>
      <w:r w:rsidRPr="006417C2">
        <w:rPr>
          <w:rFonts w:hint="eastAsia"/>
        </w:rPr>
        <w:t>HTTP</w:t>
      </w:r>
      <w:r w:rsidRPr="006417C2">
        <w:rPr>
          <w:rFonts w:hint="eastAsia"/>
        </w:rPr>
        <w:t>和</w:t>
      </w:r>
      <w:r w:rsidRPr="006417C2">
        <w:rPr>
          <w:rFonts w:hint="eastAsia"/>
        </w:rPr>
        <w:t>HTTPS</w:t>
      </w:r>
      <w:r w:rsidRPr="006417C2">
        <w:rPr>
          <w:rFonts w:hint="eastAsia"/>
        </w:rPr>
        <w:t>端口（</w:t>
      </w:r>
      <w:r w:rsidRPr="006417C2">
        <w:rPr>
          <w:rFonts w:hint="eastAsia"/>
        </w:rPr>
        <w:t>80</w:t>
      </w:r>
      <w:r w:rsidRPr="006417C2">
        <w:rPr>
          <w:rFonts w:hint="eastAsia"/>
        </w:rPr>
        <w:t>和</w:t>
      </w:r>
      <w:r w:rsidRPr="006417C2">
        <w:rPr>
          <w:rFonts w:hint="eastAsia"/>
        </w:rPr>
        <w:t>443</w:t>
      </w:r>
      <w:r w:rsidRPr="006417C2">
        <w:rPr>
          <w:rFonts w:hint="eastAsia"/>
        </w:rPr>
        <w:t>）。要建立新的</w:t>
      </w:r>
      <w:r w:rsidRPr="006417C2">
        <w:rPr>
          <w:rFonts w:hint="eastAsia"/>
        </w:rPr>
        <w:t>Web Socket</w:t>
      </w:r>
      <w:r w:rsidRPr="006417C2">
        <w:rPr>
          <w:rFonts w:hint="eastAsia"/>
        </w:rPr>
        <w:t>连接，在客户端和服务器之间的初始握手期间，</w:t>
      </w:r>
      <w:r w:rsidRPr="006417C2">
        <w:rPr>
          <w:rFonts w:hint="eastAsia"/>
        </w:rPr>
        <w:t>HTTP</w:t>
      </w:r>
      <w:r w:rsidRPr="006417C2">
        <w:rPr>
          <w:rFonts w:hint="eastAsia"/>
        </w:rPr>
        <w:t>协议将升级为</w:t>
      </w:r>
      <w:r w:rsidRPr="006417C2">
        <w:rPr>
          <w:rFonts w:hint="eastAsia"/>
        </w:rPr>
        <w:t>Web Socket</w:t>
      </w:r>
      <w:r w:rsidRPr="006417C2">
        <w:rPr>
          <w:rFonts w:hint="eastAsia"/>
        </w:rPr>
        <w:t>协议。建立连接后，</w:t>
      </w:r>
      <w:r w:rsidRPr="006417C2">
        <w:rPr>
          <w:rFonts w:hint="eastAsia"/>
        </w:rPr>
        <w:t>Web Socket</w:t>
      </w:r>
      <w:r w:rsidRPr="006417C2">
        <w:rPr>
          <w:rFonts w:hint="eastAsia"/>
        </w:rPr>
        <w:t>将基于全双工模型在客户端和服务器之间来回传输。初始握手的标题如下：</w:t>
      </w:r>
    </w:p>
    <w:p w:rsidR="00D26CD4" w:rsidRDefault="00D26CD4" w:rsidP="00665890">
      <w:pPr>
        <w:pStyle w:val="aff4"/>
      </w:pPr>
      <w:r>
        <w:t>From client (browser) to server:</w:t>
      </w:r>
    </w:p>
    <w:p w:rsidR="00D26CD4" w:rsidRDefault="00D26CD4" w:rsidP="00665890">
      <w:pPr>
        <w:pStyle w:val="aff4"/>
      </w:pPr>
      <w:r>
        <w:t>GET /text HTTP/1.1</w:t>
      </w:r>
    </w:p>
    <w:p w:rsidR="00D26CD4" w:rsidRDefault="00D26CD4" w:rsidP="00665890">
      <w:pPr>
        <w:pStyle w:val="aff4"/>
      </w:pPr>
      <w:r>
        <w:t xml:space="preserve">Upgrade: </w:t>
      </w:r>
      <w:proofErr w:type="spellStart"/>
      <w:r>
        <w:t>WebSocket</w:t>
      </w:r>
      <w:proofErr w:type="spellEnd"/>
    </w:p>
    <w:p w:rsidR="00D26CD4" w:rsidRDefault="00D26CD4" w:rsidP="00665890">
      <w:pPr>
        <w:pStyle w:val="aff4"/>
      </w:pPr>
      <w:r>
        <w:t>Connection: Upgrade</w:t>
      </w:r>
    </w:p>
    <w:p w:rsidR="00C64FF4" w:rsidRDefault="00C64FF4" w:rsidP="00665890">
      <w:pPr>
        <w:pStyle w:val="aff4"/>
      </w:pPr>
      <w:r>
        <w:t>Host: www.websocket.org</w:t>
      </w:r>
    </w:p>
    <w:p w:rsidR="00C64FF4" w:rsidRDefault="00C64FF4" w:rsidP="00665890">
      <w:pPr>
        <w:pStyle w:val="aff4"/>
      </w:pPr>
      <w:r>
        <w:t>From server to client (browser):</w:t>
      </w:r>
    </w:p>
    <w:p w:rsidR="00C64FF4" w:rsidRDefault="00C64FF4" w:rsidP="00665890">
      <w:pPr>
        <w:pStyle w:val="aff4"/>
      </w:pPr>
      <w:r>
        <w:t xml:space="preserve">HTTP/1.1 101 </w:t>
      </w:r>
      <w:proofErr w:type="spellStart"/>
      <w:r>
        <w:t>WebSocket</w:t>
      </w:r>
      <w:proofErr w:type="spellEnd"/>
      <w:r>
        <w:t xml:space="preserve"> Protocol Handshake</w:t>
      </w:r>
    </w:p>
    <w:p w:rsidR="00C64FF4" w:rsidRDefault="00C64FF4" w:rsidP="00665890">
      <w:pPr>
        <w:pStyle w:val="aff4"/>
      </w:pPr>
      <w:r>
        <w:t xml:space="preserve">Upgrade: </w:t>
      </w:r>
      <w:proofErr w:type="spellStart"/>
      <w:r>
        <w:t>WebSocket</w:t>
      </w:r>
      <w:proofErr w:type="spellEnd"/>
    </w:p>
    <w:p w:rsidR="00C64FF4" w:rsidRDefault="00C64FF4" w:rsidP="00665890">
      <w:pPr>
        <w:pStyle w:val="aff4"/>
      </w:pPr>
      <w:r>
        <w:t>Connection: Upgrade</w:t>
      </w:r>
    </w:p>
    <w:p w:rsidR="00C64FF4" w:rsidRDefault="00C64FF4" w:rsidP="00665890">
      <w:pPr>
        <w:pStyle w:val="aff4"/>
      </w:pPr>
    </w:p>
    <w:p w:rsidR="00C64FF4" w:rsidRDefault="00C64FF4" w:rsidP="00665890">
      <w:pPr>
        <w:pStyle w:val="aff4"/>
      </w:pPr>
      <w:r>
        <w:rPr>
          <w:rFonts w:hint="eastAsia"/>
        </w:rPr>
        <w:t>Hello World</w:t>
      </w:r>
    </w:p>
    <w:p w:rsidR="00C64FF4" w:rsidRDefault="006417C2" w:rsidP="00665890">
      <w:pPr>
        <w:pStyle w:val="aff4"/>
      </w:pPr>
      <w:r w:rsidRPr="006417C2">
        <w:rPr>
          <w:rFonts w:hint="eastAsia"/>
        </w:rPr>
        <w:t>清楚地表明，</w:t>
      </w:r>
      <w:r w:rsidRPr="006417C2">
        <w:rPr>
          <w:rFonts w:hint="eastAsia"/>
        </w:rPr>
        <w:t>Web Socket</w:t>
      </w:r>
      <w:r w:rsidRPr="006417C2">
        <w:rPr>
          <w:rFonts w:hint="eastAsia"/>
        </w:rPr>
        <w:t>连接头中包含的控制信息远远少于</w:t>
      </w:r>
      <w:r w:rsidRPr="006417C2">
        <w:rPr>
          <w:rFonts w:hint="eastAsia"/>
        </w:rPr>
        <w:t>HTTP</w:t>
      </w:r>
      <w:r w:rsidRPr="006417C2">
        <w:rPr>
          <w:rFonts w:hint="eastAsia"/>
        </w:rPr>
        <w:t>连接头中的控制信息。另一方面，根据</w:t>
      </w:r>
      <w:r w:rsidRPr="006417C2">
        <w:rPr>
          <w:rFonts w:hint="eastAsia"/>
        </w:rPr>
        <w:t>Web Socket</w:t>
      </w:r>
      <w:r w:rsidRPr="006417C2">
        <w:rPr>
          <w:rFonts w:hint="eastAsia"/>
        </w:rPr>
        <w:t>协议的规范，</w:t>
      </w:r>
      <w:r w:rsidRPr="006417C2">
        <w:rPr>
          <w:rFonts w:hint="eastAsia"/>
        </w:rPr>
        <w:t>Web Socket</w:t>
      </w:r>
      <w:r w:rsidRPr="006417C2">
        <w:rPr>
          <w:rFonts w:hint="eastAsia"/>
        </w:rPr>
        <w:t>连接的头部不允许使用</w:t>
      </w:r>
      <w:r w:rsidRPr="006417C2">
        <w:rPr>
          <w:rFonts w:hint="eastAsia"/>
        </w:rPr>
        <w:t>Cookie</w:t>
      </w:r>
      <w:r w:rsidRPr="006417C2">
        <w:rPr>
          <w:rFonts w:hint="eastAsia"/>
        </w:rPr>
        <w:t>和</w:t>
      </w:r>
      <w:r w:rsidRPr="006417C2">
        <w:rPr>
          <w:rFonts w:hint="eastAsia"/>
        </w:rPr>
        <w:t>Session</w:t>
      </w:r>
      <w:r w:rsidRPr="006417C2">
        <w:rPr>
          <w:rFonts w:hint="eastAsia"/>
        </w:rPr>
        <w:t>，首先，一旦连接成功建立，客户端可以自由地与服务器通信，只有两位控制信息附加到由</w:t>
      </w:r>
      <w:r w:rsidRPr="006417C2">
        <w:rPr>
          <w:rFonts w:hint="eastAsia"/>
        </w:rPr>
        <w:t>UTF-8</w:t>
      </w:r>
      <w:r w:rsidRPr="006417C2">
        <w:rPr>
          <w:rFonts w:hint="eastAsia"/>
        </w:rPr>
        <w:t>编码的最终用户所需数据，一位是位于开头的“</w:t>
      </w:r>
      <w:r w:rsidRPr="006417C2">
        <w:rPr>
          <w:rFonts w:hint="eastAsia"/>
        </w:rPr>
        <w:t>\ x00</w:t>
      </w:r>
      <w:r w:rsidRPr="006417C2">
        <w:rPr>
          <w:rFonts w:hint="eastAsia"/>
        </w:rPr>
        <w:t>”，另一位是位于末尾的“</w:t>
      </w:r>
      <w:r w:rsidRPr="006417C2">
        <w:rPr>
          <w:rFonts w:hint="eastAsia"/>
        </w:rPr>
        <w:t xml:space="preserve">\ </w:t>
      </w:r>
      <w:proofErr w:type="spellStart"/>
      <w:r w:rsidRPr="006417C2">
        <w:rPr>
          <w:rFonts w:hint="eastAsia"/>
        </w:rPr>
        <w:t>xFF</w:t>
      </w:r>
      <w:proofErr w:type="spellEnd"/>
      <w:r w:rsidRPr="006417C2">
        <w:rPr>
          <w:rFonts w:hint="eastAsia"/>
        </w:rPr>
        <w:t>”。</w:t>
      </w:r>
      <w:r w:rsidRPr="006417C2">
        <w:rPr>
          <w:rFonts w:hint="eastAsia"/>
        </w:rPr>
        <w:t>Web Socket</w:t>
      </w:r>
      <w:r w:rsidRPr="006417C2">
        <w:rPr>
          <w:rFonts w:hint="eastAsia"/>
        </w:rPr>
        <w:t>的这一定义大大减少了在</w:t>
      </w:r>
      <w:r w:rsidRPr="006417C2">
        <w:rPr>
          <w:rFonts w:hint="eastAsia"/>
        </w:rPr>
        <w:t>Web Socket</w:t>
      </w:r>
      <w:r w:rsidRPr="006417C2">
        <w:rPr>
          <w:rFonts w:hint="eastAsia"/>
        </w:rPr>
        <w:t>连接中处理标头所消耗的带宽和时间，然后导致更少的网络流量和更低的延迟。这些是</w:t>
      </w:r>
      <w:r w:rsidRPr="006417C2">
        <w:rPr>
          <w:rFonts w:hint="eastAsia"/>
        </w:rPr>
        <w:t>Web Socket</w:t>
      </w:r>
      <w:r w:rsidRPr="006417C2">
        <w:rPr>
          <w:rFonts w:hint="eastAsia"/>
        </w:rPr>
        <w:t>比</w:t>
      </w:r>
      <w:r w:rsidRPr="006417C2">
        <w:rPr>
          <w:rFonts w:hint="eastAsia"/>
        </w:rPr>
        <w:t>polling</w:t>
      </w:r>
      <w:r w:rsidRPr="006417C2">
        <w:rPr>
          <w:rFonts w:hint="eastAsia"/>
        </w:rPr>
        <w:t>和</w:t>
      </w:r>
      <w:r w:rsidRPr="006417C2">
        <w:rPr>
          <w:rFonts w:hint="eastAsia"/>
        </w:rPr>
        <w:t>Comet</w:t>
      </w:r>
      <w:r w:rsidRPr="006417C2">
        <w:rPr>
          <w:rFonts w:hint="eastAsia"/>
        </w:rPr>
        <w:t>更适合基于</w:t>
      </w:r>
      <w:r w:rsidRPr="006417C2">
        <w:rPr>
          <w:rFonts w:hint="eastAsia"/>
        </w:rPr>
        <w:t>Web</w:t>
      </w:r>
      <w:r w:rsidRPr="006417C2">
        <w:rPr>
          <w:rFonts w:hint="eastAsia"/>
        </w:rPr>
        <w:t>的实时通信的确切原因。从安全的角度来看，</w:t>
      </w:r>
      <w:r w:rsidRPr="006417C2">
        <w:rPr>
          <w:rFonts w:hint="eastAsia"/>
        </w:rPr>
        <w:t>Web Socket</w:t>
      </w:r>
      <w:r w:rsidRPr="006417C2">
        <w:rPr>
          <w:rFonts w:hint="eastAsia"/>
        </w:rPr>
        <w:t>协议和</w:t>
      </w:r>
      <w:r w:rsidRPr="006417C2">
        <w:rPr>
          <w:rFonts w:hint="eastAsia"/>
        </w:rPr>
        <w:t>HTTP</w:t>
      </w:r>
      <w:r w:rsidRPr="006417C2">
        <w:rPr>
          <w:rFonts w:hint="eastAsia"/>
        </w:rPr>
        <w:t>协议都可以实现安全传输。</w:t>
      </w:r>
      <w:proofErr w:type="spellStart"/>
      <w:r w:rsidRPr="006417C2">
        <w:rPr>
          <w:rFonts w:hint="eastAsia"/>
        </w:rPr>
        <w:t>Wss</w:t>
      </w:r>
      <w:proofErr w:type="spellEnd"/>
      <w:r w:rsidRPr="006417C2">
        <w:rPr>
          <w:rFonts w:hint="eastAsia"/>
        </w:rPr>
        <w:t>和</w:t>
      </w:r>
      <w:r w:rsidRPr="006417C2">
        <w:rPr>
          <w:rFonts w:hint="eastAsia"/>
        </w:rPr>
        <w:t>https</w:t>
      </w:r>
      <w:r w:rsidRPr="006417C2">
        <w:rPr>
          <w:rFonts w:hint="eastAsia"/>
        </w:rPr>
        <w:t>是它们独立的安全传输协议。因此，</w:t>
      </w:r>
      <w:r w:rsidRPr="006417C2">
        <w:rPr>
          <w:rFonts w:hint="eastAsia"/>
        </w:rPr>
        <w:t>Web Socket</w:t>
      </w:r>
      <w:r w:rsidRPr="006417C2">
        <w:rPr>
          <w:rFonts w:hint="eastAsia"/>
        </w:rPr>
        <w:t>被认为是在网络流量，延迟和安全性方面进行实时通信的理想技术。</w:t>
      </w:r>
    </w:p>
    <w:p w:rsidR="00C64FF4" w:rsidRDefault="006417C2" w:rsidP="00665890">
      <w:pPr>
        <w:pStyle w:val="aff4"/>
      </w:pPr>
      <w:r w:rsidRPr="006417C2">
        <w:rPr>
          <w:rFonts w:hint="eastAsia"/>
        </w:rPr>
        <w:t>5. Web Socket</w:t>
      </w:r>
      <w:r w:rsidRPr="006417C2">
        <w:rPr>
          <w:rFonts w:hint="eastAsia"/>
        </w:rPr>
        <w:t>技术的实现</w:t>
      </w:r>
    </w:p>
    <w:p w:rsidR="00C64FF4" w:rsidRDefault="006417C2" w:rsidP="00665890">
      <w:pPr>
        <w:pStyle w:val="aff4"/>
      </w:pPr>
      <w:r w:rsidRPr="006417C2">
        <w:rPr>
          <w:rFonts w:hint="eastAsia"/>
        </w:rPr>
        <w:t>A.</w:t>
      </w:r>
      <w:r w:rsidRPr="006417C2">
        <w:rPr>
          <w:rFonts w:hint="eastAsia"/>
        </w:rPr>
        <w:t>客户端</w:t>
      </w:r>
      <w:r w:rsidRPr="006417C2">
        <w:rPr>
          <w:rFonts w:hint="eastAsia"/>
        </w:rPr>
        <w:t>Web Socket</w:t>
      </w:r>
      <w:r w:rsidRPr="006417C2">
        <w:rPr>
          <w:rFonts w:hint="eastAsia"/>
        </w:rPr>
        <w:t>的实现客户端的实现相对简单。下面是</w:t>
      </w:r>
      <w:r w:rsidRPr="006417C2">
        <w:rPr>
          <w:rFonts w:hint="eastAsia"/>
        </w:rPr>
        <w:t>W3C</w:t>
      </w:r>
      <w:r w:rsidRPr="006417C2">
        <w:rPr>
          <w:rFonts w:hint="eastAsia"/>
        </w:rPr>
        <w:t>工作组给出的</w:t>
      </w:r>
      <w:r w:rsidRPr="006417C2">
        <w:rPr>
          <w:rFonts w:hint="eastAsia"/>
        </w:rPr>
        <w:t>Web Socket</w:t>
      </w:r>
      <w:r w:rsidRPr="006417C2">
        <w:rPr>
          <w:rFonts w:hint="eastAsia"/>
        </w:rPr>
        <w:t>接口的定义：</w:t>
      </w:r>
    </w:p>
    <w:p w:rsidR="00C64FF4" w:rsidRDefault="00C64FF4" w:rsidP="00665890">
      <w:pPr>
        <w:pStyle w:val="aff4"/>
      </w:pPr>
      <w:r>
        <w:t>[</w:t>
      </w:r>
      <w:proofErr w:type="gramStart"/>
      <w:r>
        <w:t>Constructor(</w:t>
      </w:r>
      <w:proofErr w:type="gramEnd"/>
      <w:r>
        <w:t xml:space="preserve">in </w:t>
      </w:r>
      <w:proofErr w:type="spellStart"/>
      <w:r>
        <w:t>DOMString</w:t>
      </w:r>
      <w:proofErr w:type="spellEnd"/>
      <w:r>
        <w:t xml:space="preserve"> </w:t>
      </w:r>
      <w:proofErr w:type="spellStart"/>
      <w:r>
        <w:t>url</w:t>
      </w:r>
      <w:proofErr w:type="spellEnd"/>
      <w:r>
        <w:t xml:space="preserve">, in optional </w:t>
      </w:r>
      <w:proofErr w:type="spellStart"/>
      <w:r>
        <w:t>DOMString</w:t>
      </w:r>
      <w:proofErr w:type="spellEnd"/>
    </w:p>
    <w:p w:rsidR="00C64FF4" w:rsidRDefault="00C64FF4" w:rsidP="00665890">
      <w:pPr>
        <w:pStyle w:val="aff4"/>
      </w:pPr>
      <w:proofErr w:type="gramStart"/>
      <w:r>
        <w:lastRenderedPageBreak/>
        <w:t>protocol</w:t>
      </w:r>
      <w:proofErr w:type="gramEnd"/>
      <w:r>
        <w:t>)]</w:t>
      </w:r>
    </w:p>
    <w:p w:rsidR="00C64FF4" w:rsidRDefault="00C64FF4" w:rsidP="00665890">
      <w:pPr>
        <w:pStyle w:val="aff4"/>
      </w:pPr>
      <w:proofErr w:type="gramStart"/>
      <w:r>
        <w:t>interface</w:t>
      </w:r>
      <w:proofErr w:type="gramEnd"/>
      <w:r>
        <w:t xml:space="preserve"> </w:t>
      </w:r>
      <w:proofErr w:type="spellStart"/>
      <w:r>
        <w:t>WebSocket</w:t>
      </w:r>
      <w:proofErr w:type="spellEnd"/>
      <w:r>
        <w:t xml:space="preserve"> {</w:t>
      </w:r>
    </w:p>
    <w:p w:rsidR="00C64FF4" w:rsidRDefault="00C64FF4" w:rsidP="00665890">
      <w:pPr>
        <w:pStyle w:val="aff4"/>
      </w:pPr>
      <w:r>
        <w:t xml:space="preserve"> </w:t>
      </w:r>
      <w:proofErr w:type="spellStart"/>
      <w:proofErr w:type="gramStart"/>
      <w:r>
        <w:t>readonly</w:t>
      </w:r>
      <w:proofErr w:type="spellEnd"/>
      <w:proofErr w:type="gramEnd"/>
      <w:r>
        <w:t xml:space="preserve"> attribute </w:t>
      </w:r>
      <w:proofErr w:type="spellStart"/>
      <w:r>
        <w:t>DOMString</w:t>
      </w:r>
      <w:proofErr w:type="spellEnd"/>
      <w:r>
        <w:t xml:space="preserve"> URL;</w:t>
      </w:r>
    </w:p>
    <w:p w:rsidR="00C64FF4" w:rsidRDefault="00C64FF4" w:rsidP="00665890">
      <w:pPr>
        <w:pStyle w:val="aff4"/>
      </w:pPr>
      <w:r>
        <w:t xml:space="preserve"> // ready state</w:t>
      </w:r>
    </w:p>
    <w:p w:rsidR="00C64FF4" w:rsidRDefault="00C64FF4" w:rsidP="00665890">
      <w:pPr>
        <w:pStyle w:val="aff4"/>
      </w:pPr>
      <w:r>
        <w:t xml:space="preserve"> </w:t>
      </w:r>
      <w:proofErr w:type="gramStart"/>
      <w:r>
        <w:t>const</w:t>
      </w:r>
      <w:proofErr w:type="gramEnd"/>
      <w:r>
        <w:t xml:space="preserve"> unsigned short CONNECTING = 0;</w:t>
      </w:r>
    </w:p>
    <w:p w:rsidR="00C64FF4" w:rsidRDefault="00C64FF4" w:rsidP="00665890">
      <w:pPr>
        <w:pStyle w:val="aff4"/>
      </w:pPr>
      <w:r>
        <w:t xml:space="preserve"> </w:t>
      </w:r>
      <w:proofErr w:type="gramStart"/>
      <w:r>
        <w:t>const</w:t>
      </w:r>
      <w:proofErr w:type="gramEnd"/>
      <w:r>
        <w:t xml:space="preserve"> unsigned short OPEN = 1;</w:t>
      </w:r>
    </w:p>
    <w:p w:rsidR="00C64FF4" w:rsidRDefault="00C64FF4" w:rsidP="00665890">
      <w:pPr>
        <w:pStyle w:val="aff4"/>
      </w:pPr>
      <w:r>
        <w:t xml:space="preserve"> </w:t>
      </w:r>
      <w:proofErr w:type="gramStart"/>
      <w:r>
        <w:t>const</w:t>
      </w:r>
      <w:proofErr w:type="gramEnd"/>
      <w:r>
        <w:t xml:space="preserve"> unsigned short CLOSED = 2;</w:t>
      </w:r>
    </w:p>
    <w:p w:rsidR="00C64FF4" w:rsidRDefault="00C64FF4" w:rsidP="00665890">
      <w:pPr>
        <w:pStyle w:val="aff4"/>
      </w:pPr>
      <w:r>
        <w:t xml:space="preserve"> </w:t>
      </w:r>
      <w:proofErr w:type="spellStart"/>
      <w:proofErr w:type="gramStart"/>
      <w:r>
        <w:t>readonly</w:t>
      </w:r>
      <w:proofErr w:type="spellEnd"/>
      <w:proofErr w:type="gramEnd"/>
      <w:r>
        <w:t xml:space="preserve"> attribute unsigned short </w:t>
      </w:r>
      <w:proofErr w:type="spellStart"/>
      <w:r>
        <w:t>readyState</w:t>
      </w:r>
      <w:proofErr w:type="spellEnd"/>
      <w:r>
        <w:t>;</w:t>
      </w:r>
    </w:p>
    <w:p w:rsidR="00C64FF4" w:rsidRDefault="00C64FF4" w:rsidP="00665890">
      <w:pPr>
        <w:pStyle w:val="aff4"/>
      </w:pPr>
      <w:r>
        <w:t xml:space="preserve"> </w:t>
      </w:r>
      <w:proofErr w:type="spellStart"/>
      <w:proofErr w:type="gramStart"/>
      <w:r>
        <w:t>readonly</w:t>
      </w:r>
      <w:proofErr w:type="spellEnd"/>
      <w:proofErr w:type="gramEnd"/>
      <w:r>
        <w:t xml:space="preserve"> attribute unsigned long </w:t>
      </w:r>
      <w:proofErr w:type="spellStart"/>
      <w:r>
        <w:t>bufferedAmount</w:t>
      </w:r>
      <w:proofErr w:type="spellEnd"/>
      <w:r>
        <w:t>;</w:t>
      </w:r>
    </w:p>
    <w:p w:rsidR="00C64FF4" w:rsidRDefault="00C64FF4" w:rsidP="00665890">
      <w:pPr>
        <w:pStyle w:val="aff4"/>
      </w:pPr>
      <w:r>
        <w:t xml:space="preserve"> // networking</w:t>
      </w:r>
    </w:p>
    <w:p w:rsidR="00C64FF4" w:rsidRDefault="00C64FF4" w:rsidP="00665890">
      <w:pPr>
        <w:pStyle w:val="aff4"/>
      </w:pPr>
      <w:r>
        <w:t xml:space="preserve"> </w:t>
      </w:r>
      <w:proofErr w:type="gramStart"/>
      <w:r>
        <w:t>attribute</w:t>
      </w:r>
      <w:proofErr w:type="gramEnd"/>
      <w:r>
        <w:t xml:space="preserve"> Function </w:t>
      </w:r>
      <w:proofErr w:type="spellStart"/>
      <w:r>
        <w:t>onopen</w:t>
      </w:r>
      <w:proofErr w:type="spellEnd"/>
      <w:r>
        <w:t>;</w:t>
      </w:r>
    </w:p>
    <w:p w:rsidR="00C64FF4" w:rsidRDefault="00C64FF4" w:rsidP="00665890">
      <w:pPr>
        <w:pStyle w:val="aff4"/>
      </w:pPr>
      <w:r>
        <w:t xml:space="preserve"> </w:t>
      </w:r>
      <w:proofErr w:type="gramStart"/>
      <w:r>
        <w:t>attribute</w:t>
      </w:r>
      <w:proofErr w:type="gramEnd"/>
      <w:r>
        <w:t xml:space="preserve"> Function </w:t>
      </w:r>
      <w:proofErr w:type="spellStart"/>
      <w:r>
        <w:t>onmessage</w:t>
      </w:r>
      <w:proofErr w:type="spellEnd"/>
      <w:r>
        <w:t>;</w:t>
      </w:r>
    </w:p>
    <w:p w:rsidR="00C64FF4" w:rsidRDefault="00C64FF4" w:rsidP="00665890">
      <w:pPr>
        <w:pStyle w:val="aff4"/>
      </w:pPr>
      <w:r>
        <w:t xml:space="preserve"> </w:t>
      </w:r>
      <w:proofErr w:type="gramStart"/>
      <w:r>
        <w:t>attribute</w:t>
      </w:r>
      <w:proofErr w:type="gramEnd"/>
      <w:r>
        <w:t xml:space="preserve"> Function </w:t>
      </w:r>
      <w:proofErr w:type="spellStart"/>
      <w:r>
        <w:t>onclose</w:t>
      </w:r>
      <w:proofErr w:type="spellEnd"/>
      <w:r>
        <w:t>;</w:t>
      </w:r>
    </w:p>
    <w:p w:rsidR="00C64FF4" w:rsidRDefault="00C64FF4" w:rsidP="00665890">
      <w:pPr>
        <w:pStyle w:val="aff4"/>
      </w:pPr>
      <w:r>
        <w:t xml:space="preserve"> </w:t>
      </w:r>
      <w:proofErr w:type="spellStart"/>
      <w:proofErr w:type="gramStart"/>
      <w:r>
        <w:t>oolean</w:t>
      </w:r>
      <w:proofErr w:type="spellEnd"/>
      <w:proofErr w:type="gramEnd"/>
      <w:r>
        <w:t xml:space="preserve"> send(in </w:t>
      </w:r>
      <w:proofErr w:type="spellStart"/>
      <w:r>
        <w:t>DOMString</w:t>
      </w:r>
      <w:proofErr w:type="spellEnd"/>
      <w:r>
        <w:t xml:space="preserve"> data);</w:t>
      </w:r>
    </w:p>
    <w:p w:rsidR="00C64FF4" w:rsidRDefault="00C64FF4" w:rsidP="00665890">
      <w:pPr>
        <w:pStyle w:val="aff4"/>
      </w:pPr>
      <w:proofErr w:type="gramStart"/>
      <w:r>
        <w:t>void</w:t>
      </w:r>
      <w:proofErr w:type="gramEnd"/>
      <w:r>
        <w:t xml:space="preserve"> close();</w:t>
      </w:r>
    </w:p>
    <w:p w:rsidR="00C64FF4" w:rsidRDefault="00C64FF4" w:rsidP="00665890">
      <w:pPr>
        <w:pStyle w:val="aff4"/>
      </w:pPr>
      <w:r>
        <w:t>};</w:t>
      </w:r>
    </w:p>
    <w:p w:rsidR="00C64FF4" w:rsidRDefault="006417C2" w:rsidP="00665890">
      <w:pPr>
        <w:pStyle w:val="aff4"/>
      </w:pPr>
      <w:r w:rsidRPr="006417C2">
        <w:rPr>
          <w:rFonts w:hint="eastAsia"/>
        </w:rPr>
        <w:t>根据接口和构造函数的定义，新的</w:t>
      </w:r>
      <w:r w:rsidRPr="006417C2">
        <w:rPr>
          <w:rFonts w:hint="eastAsia"/>
        </w:rPr>
        <w:t>Web Socket</w:t>
      </w:r>
      <w:r w:rsidRPr="006417C2">
        <w:rPr>
          <w:rFonts w:hint="eastAsia"/>
        </w:rPr>
        <w:t>实例可以通过两个参数初始化，一个必要参数是有效的网络工作地址，另一个可选参数是协议类型。在浏览器中，</w:t>
      </w:r>
      <w:r w:rsidRPr="006417C2">
        <w:rPr>
          <w:rFonts w:hint="eastAsia"/>
        </w:rPr>
        <w:t>Web Socket</w:t>
      </w:r>
      <w:r w:rsidRPr="006417C2">
        <w:rPr>
          <w:rFonts w:hint="eastAsia"/>
        </w:rPr>
        <w:t>对象由</w:t>
      </w:r>
      <w:r w:rsidRPr="006417C2">
        <w:rPr>
          <w:rFonts w:hint="eastAsia"/>
        </w:rPr>
        <w:t>JavaScript</w:t>
      </w:r>
      <w:r w:rsidRPr="006417C2">
        <w:rPr>
          <w:rFonts w:hint="eastAsia"/>
        </w:rPr>
        <w:t>操作。可以通过一段简单的代码创建一个新的</w:t>
      </w:r>
      <w:r w:rsidRPr="006417C2">
        <w:rPr>
          <w:rFonts w:hint="eastAsia"/>
        </w:rPr>
        <w:t>Web Socket</w:t>
      </w:r>
      <w:r w:rsidRPr="006417C2">
        <w:rPr>
          <w:rFonts w:hint="eastAsia"/>
        </w:rPr>
        <w:t>实例：</w:t>
      </w:r>
    </w:p>
    <w:p w:rsidR="00C64FF4" w:rsidRDefault="00C64FF4" w:rsidP="00665890">
      <w:pPr>
        <w:pStyle w:val="aff4"/>
      </w:pPr>
      <w:proofErr w:type="spellStart"/>
      <w:proofErr w:type="gramStart"/>
      <w:r>
        <w:t>var</w:t>
      </w:r>
      <w:proofErr w:type="spellEnd"/>
      <w:proofErr w:type="gramEnd"/>
      <w:r>
        <w:t xml:space="preserve"> </w:t>
      </w:r>
      <w:proofErr w:type="spellStart"/>
      <w:r>
        <w:t>myWebSocket</w:t>
      </w:r>
      <w:proofErr w:type="spellEnd"/>
      <w:r>
        <w:t xml:space="preserve"> = new </w:t>
      </w:r>
      <w:proofErr w:type="spellStart"/>
      <w:r>
        <w:t>WebSocket</w:t>
      </w:r>
      <w:proofErr w:type="spellEnd"/>
    </w:p>
    <w:p w:rsidR="00C64FF4" w:rsidRDefault="00C64FF4" w:rsidP="00665890">
      <w:pPr>
        <w:pStyle w:val="aff4"/>
      </w:pPr>
      <w:r>
        <w:t>(“ws://www.websocket.org”);</w:t>
      </w:r>
    </w:p>
    <w:p w:rsidR="00C64FF4" w:rsidRDefault="006417C2" w:rsidP="00665890">
      <w:pPr>
        <w:pStyle w:val="aff4"/>
      </w:pPr>
      <w:r w:rsidRPr="006417C2">
        <w:rPr>
          <w:rFonts w:hint="eastAsia"/>
        </w:rPr>
        <w:t>前缀“</w:t>
      </w:r>
      <w:proofErr w:type="spellStart"/>
      <w:r w:rsidRPr="006417C2">
        <w:rPr>
          <w:rFonts w:hint="eastAsia"/>
        </w:rPr>
        <w:t>ws</w:t>
      </w:r>
      <w:proofErr w:type="spellEnd"/>
      <w:r w:rsidRPr="006417C2">
        <w:rPr>
          <w:rFonts w:hint="eastAsia"/>
        </w:rPr>
        <w:t>”表示</w:t>
      </w:r>
      <w:r w:rsidRPr="006417C2">
        <w:rPr>
          <w:rFonts w:hint="eastAsia"/>
        </w:rPr>
        <w:t>Web Socket</w:t>
      </w:r>
      <w:r w:rsidRPr="006417C2">
        <w:rPr>
          <w:rFonts w:hint="eastAsia"/>
        </w:rPr>
        <w:t>连接，与此相关的是“</w:t>
      </w:r>
      <w:proofErr w:type="spellStart"/>
      <w:r w:rsidRPr="006417C2">
        <w:rPr>
          <w:rFonts w:hint="eastAsia"/>
        </w:rPr>
        <w:t>wss</w:t>
      </w:r>
      <w:proofErr w:type="spellEnd"/>
      <w:r w:rsidRPr="006417C2">
        <w:rPr>
          <w:rFonts w:hint="eastAsia"/>
        </w:rPr>
        <w:t>”，它表示安全的</w:t>
      </w:r>
      <w:r w:rsidRPr="006417C2">
        <w:rPr>
          <w:rFonts w:hint="eastAsia"/>
        </w:rPr>
        <w:t>Web Socket</w:t>
      </w:r>
      <w:r w:rsidRPr="006417C2">
        <w:rPr>
          <w:rFonts w:hint="eastAsia"/>
        </w:rPr>
        <w:t>连接。在初始化之前，有必要检查客户端浏览器是否支持</w:t>
      </w:r>
      <w:r w:rsidRPr="006417C2">
        <w:rPr>
          <w:rFonts w:hint="eastAsia"/>
        </w:rPr>
        <w:t>Web Socket</w:t>
      </w:r>
      <w:r w:rsidRPr="006417C2">
        <w:rPr>
          <w:rFonts w:hint="eastAsia"/>
        </w:rPr>
        <w:t>技术：</w:t>
      </w:r>
    </w:p>
    <w:p w:rsidR="00C64FF4" w:rsidRDefault="00C64FF4" w:rsidP="00665890">
      <w:pPr>
        <w:pStyle w:val="aff4"/>
      </w:pPr>
      <w:proofErr w:type="gramStart"/>
      <w:r>
        <w:t>if</w:t>
      </w:r>
      <w:proofErr w:type="gramEnd"/>
      <w:r>
        <w:t xml:space="preserve"> (“</w:t>
      </w:r>
      <w:proofErr w:type="spellStart"/>
      <w:r>
        <w:t>WebSocket</w:t>
      </w:r>
      <w:proofErr w:type="spellEnd"/>
      <w:r>
        <w:t>” in window)</w:t>
      </w:r>
    </w:p>
    <w:p w:rsidR="00C64FF4" w:rsidRDefault="00C64FF4" w:rsidP="00665890">
      <w:pPr>
        <w:pStyle w:val="aff4"/>
      </w:pPr>
      <w:r>
        <w:t>{</w:t>
      </w:r>
      <w:proofErr w:type="spellStart"/>
      <w:proofErr w:type="gramStart"/>
      <w:r>
        <w:t>var</w:t>
      </w:r>
      <w:proofErr w:type="spellEnd"/>
      <w:proofErr w:type="gramEnd"/>
      <w:r>
        <w:t xml:space="preserve"> </w:t>
      </w:r>
      <w:proofErr w:type="spellStart"/>
      <w:r>
        <w:t>ws</w:t>
      </w:r>
      <w:proofErr w:type="spellEnd"/>
      <w:r>
        <w:t xml:space="preserve"> = new </w:t>
      </w:r>
      <w:proofErr w:type="spellStart"/>
      <w:r>
        <w:t>WebSocket</w:t>
      </w:r>
      <w:proofErr w:type="spellEnd"/>
    </w:p>
    <w:p w:rsidR="00C64FF4" w:rsidRDefault="00C64FF4" w:rsidP="00665890">
      <w:pPr>
        <w:pStyle w:val="aff4"/>
      </w:pPr>
      <w:r>
        <w:t>(“ws://example.com/service”</w:t>
      </w:r>
      <w:proofErr w:type="gramStart"/>
      <w:r>
        <w:t>);</w:t>
      </w:r>
      <w:proofErr w:type="gramEnd"/>
      <w:r>
        <w:t>}</w:t>
      </w:r>
    </w:p>
    <w:p w:rsidR="00C64FF4" w:rsidRDefault="00C64FF4" w:rsidP="00665890">
      <w:pPr>
        <w:pStyle w:val="aff4"/>
      </w:pPr>
      <w:proofErr w:type="gramStart"/>
      <w:r>
        <w:t>else</w:t>
      </w:r>
      <w:proofErr w:type="gramEnd"/>
    </w:p>
    <w:p w:rsidR="00C64FF4" w:rsidRDefault="00C64FF4" w:rsidP="00665890">
      <w:pPr>
        <w:pStyle w:val="aff4"/>
      </w:pPr>
      <w:r>
        <w:t>{</w:t>
      </w:r>
      <w:proofErr w:type="gramStart"/>
      <w:r>
        <w:t>alert(</w:t>
      </w:r>
      <w:proofErr w:type="gramEnd"/>
      <w:r>
        <w:t>“</w:t>
      </w:r>
      <w:proofErr w:type="spellStart"/>
      <w:r>
        <w:t>WebSockets</w:t>
      </w:r>
      <w:proofErr w:type="spellEnd"/>
      <w:r>
        <w:t xml:space="preserve"> NOT supported here”);}</w:t>
      </w:r>
    </w:p>
    <w:p w:rsidR="00C64FF4" w:rsidRDefault="006417C2" w:rsidP="00665890">
      <w:pPr>
        <w:pStyle w:val="aff4"/>
      </w:pPr>
      <w:r w:rsidRPr="006417C2">
        <w:rPr>
          <w:rFonts w:hint="eastAsia"/>
        </w:rPr>
        <w:t>在发送消息之前，应该注册几个函数来处理</w:t>
      </w:r>
      <w:r w:rsidRPr="006417C2">
        <w:rPr>
          <w:rFonts w:hint="eastAsia"/>
        </w:rPr>
        <w:t>Web Socket</w:t>
      </w:r>
      <w:r w:rsidRPr="006417C2">
        <w:rPr>
          <w:rFonts w:hint="eastAsia"/>
        </w:rPr>
        <w:t>连接过程的连续事件，例如成功建立连接，接收消息，关闭消息。</w:t>
      </w:r>
    </w:p>
    <w:p w:rsidR="00C64FF4" w:rsidRDefault="00C64FF4" w:rsidP="00665890">
      <w:pPr>
        <w:pStyle w:val="aff4"/>
      </w:pPr>
      <w:proofErr w:type="spellStart"/>
      <w:r>
        <w:t>myWebSocket.onopen</w:t>
      </w:r>
      <w:proofErr w:type="spellEnd"/>
      <w:r>
        <w:t xml:space="preserve"> = </w:t>
      </w:r>
      <w:proofErr w:type="gramStart"/>
      <w:r>
        <w:t>function(</w:t>
      </w:r>
      <w:proofErr w:type="spellStart"/>
      <w:proofErr w:type="gramEnd"/>
      <w:r>
        <w:t>evt</w:t>
      </w:r>
      <w:proofErr w:type="spellEnd"/>
      <w:r>
        <w:t>)</w:t>
      </w:r>
    </w:p>
    <w:p w:rsidR="00C64FF4" w:rsidRDefault="00C64FF4" w:rsidP="00665890">
      <w:pPr>
        <w:pStyle w:val="aff4"/>
      </w:pPr>
      <w:r>
        <w:lastRenderedPageBreak/>
        <w:t>{</w:t>
      </w:r>
      <w:proofErr w:type="gramStart"/>
      <w:r>
        <w:t>alert(</w:t>
      </w:r>
      <w:proofErr w:type="gramEnd"/>
      <w:r>
        <w:t>“Connection open ...”); };</w:t>
      </w:r>
    </w:p>
    <w:p w:rsidR="00C64FF4" w:rsidRDefault="00C64FF4" w:rsidP="00665890">
      <w:pPr>
        <w:pStyle w:val="aff4"/>
      </w:pPr>
      <w:proofErr w:type="spellStart"/>
      <w:r>
        <w:t>myWebSocket.onmessage</w:t>
      </w:r>
      <w:proofErr w:type="spellEnd"/>
      <w:r>
        <w:t xml:space="preserve"> = </w:t>
      </w:r>
      <w:proofErr w:type="gramStart"/>
      <w:r>
        <w:t>function(</w:t>
      </w:r>
      <w:proofErr w:type="spellStart"/>
      <w:proofErr w:type="gramEnd"/>
      <w:r>
        <w:t>evt</w:t>
      </w:r>
      <w:proofErr w:type="spellEnd"/>
      <w:r>
        <w:t>) {alert( “Received</w:t>
      </w:r>
    </w:p>
    <w:p w:rsidR="00C64FF4" w:rsidRDefault="00C64FF4" w:rsidP="00665890">
      <w:pPr>
        <w:pStyle w:val="aff4"/>
      </w:pPr>
      <w:r>
        <w:t xml:space="preserve">Message: “+ </w:t>
      </w:r>
      <w:proofErr w:type="spellStart"/>
      <w:r>
        <w:t>evt.data</w:t>
      </w:r>
      <w:proofErr w:type="spellEnd"/>
      <w:proofErr w:type="gramStart"/>
      <w:r>
        <w:t>);</w:t>
      </w:r>
      <w:proofErr w:type="gramEnd"/>
      <w:r>
        <w:t>};</w:t>
      </w:r>
    </w:p>
    <w:p w:rsidR="00C64FF4" w:rsidRDefault="00C64FF4" w:rsidP="00665890">
      <w:pPr>
        <w:pStyle w:val="aff4"/>
      </w:pPr>
      <w:proofErr w:type="spellStart"/>
      <w:r>
        <w:t>myWebSocket.onclose</w:t>
      </w:r>
      <w:proofErr w:type="spellEnd"/>
      <w:r>
        <w:t xml:space="preserve"> = </w:t>
      </w:r>
      <w:proofErr w:type="gramStart"/>
      <w:r>
        <w:t>function(</w:t>
      </w:r>
      <w:proofErr w:type="spellStart"/>
      <w:proofErr w:type="gramEnd"/>
      <w:r>
        <w:t>evt</w:t>
      </w:r>
      <w:proofErr w:type="spellEnd"/>
      <w:r>
        <w:t>)</w:t>
      </w:r>
    </w:p>
    <w:p w:rsidR="00C64FF4" w:rsidRDefault="00C64FF4" w:rsidP="00665890">
      <w:pPr>
        <w:pStyle w:val="aff4"/>
      </w:pPr>
      <w:r>
        <w:t>{</w:t>
      </w:r>
      <w:proofErr w:type="gramStart"/>
      <w:r>
        <w:t>alert(</w:t>
      </w:r>
      <w:proofErr w:type="gramEnd"/>
      <w:r>
        <w:t>“Connection closed.”);};</w:t>
      </w:r>
    </w:p>
    <w:p w:rsidR="00C64FF4" w:rsidRDefault="006417C2" w:rsidP="00665890">
      <w:pPr>
        <w:pStyle w:val="aff4"/>
      </w:pPr>
      <w:r w:rsidRPr="006417C2">
        <w:rPr>
          <w:rFonts w:hint="eastAsia"/>
        </w:rPr>
        <w:t>要发送消息，只需调用</w:t>
      </w:r>
      <w:r w:rsidRPr="006417C2">
        <w:rPr>
          <w:rFonts w:hint="eastAsia"/>
        </w:rPr>
        <w:t>post message</w:t>
      </w:r>
      <w:r w:rsidRPr="006417C2">
        <w:rPr>
          <w:rFonts w:hint="eastAsia"/>
        </w:rPr>
        <w:t>方法，然后将消息内容作为其默认参数。发送消息后，请调用</w:t>
      </w:r>
      <w:r w:rsidRPr="006417C2">
        <w:rPr>
          <w:rFonts w:hint="eastAsia"/>
        </w:rPr>
        <w:t>disconnect</w:t>
      </w:r>
      <w:r w:rsidRPr="006417C2">
        <w:rPr>
          <w:rFonts w:hint="eastAsia"/>
        </w:rPr>
        <w:t>方法终止连接。</w:t>
      </w:r>
    </w:p>
    <w:p w:rsidR="00C64FF4" w:rsidRDefault="00C64FF4" w:rsidP="00665890">
      <w:pPr>
        <w:pStyle w:val="aff4"/>
      </w:pPr>
      <w:proofErr w:type="spellStart"/>
      <w:proofErr w:type="gramStart"/>
      <w:r>
        <w:t>myWebSocket.postMessage</w:t>
      </w:r>
      <w:proofErr w:type="spellEnd"/>
      <w:r>
        <w:t>(</w:t>
      </w:r>
      <w:proofErr w:type="gramEnd"/>
      <w:r>
        <w:t>“Hello Web Socket! “);</w:t>
      </w:r>
    </w:p>
    <w:p w:rsidR="00C64FF4" w:rsidRDefault="00C64FF4" w:rsidP="00665890">
      <w:pPr>
        <w:pStyle w:val="aff4"/>
      </w:pPr>
      <w:proofErr w:type="spellStart"/>
      <w:proofErr w:type="gramStart"/>
      <w:r>
        <w:t>myWebSocket</w:t>
      </w:r>
      <w:proofErr w:type="spellEnd"/>
      <w:proofErr w:type="gramEnd"/>
      <w:r>
        <w:t xml:space="preserve">. </w:t>
      </w:r>
      <w:proofErr w:type="gramStart"/>
      <w:r>
        <w:t>disconnect(</w:t>
      </w:r>
      <w:proofErr w:type="gramEnd"/>
      <w:r>
        <w:t xml:space="preserve">); </w:t>
      </w:r>
      <w:proofErr w:type="spellStart"/>
      <w:r>
        <w:t>stockTickerWebSocket</w:t>
      </w:r>
      <w:proofErr w:type="spellEnd"/>
      <w:r>
        <w:t>.</w:t>
      </w:r>
    </w:p>
    <w:p w:rsidR="00C64FF4" w:rsidRDefault="00C64FF4" w:rsidP="00665890">
      <w:pPr>
        <w:pStyle w:val="aff4"/>
      </w:pPr>
      <w:proofErr w:type="gramStart"/>
      <w:r>
        <w:t>disconnect(</w:t>
      </w:r>
      <w:proofErr w:type="gramEnd"/>
      <w:r>
        <w:t xml:space="preserve">); </w:t>
      </w:r>
    </w:p>
    <w:p w:rsidR="00C64FF4" w:rsidRDefault="006417C2" w:rsidP="00665890">
      <w:pPr>
        <w:pStyle w:val="aff4"/>
      </w:pPr>
      <w:r w:rsidRPr="006417C2">
        <w:rPr>
          <w:rFonts w:hint="eastAsia"/>
        </w:rPr>
        <w:t>B.</w:t>
      </w:r>
      <w:r w:rsidRPr="006417C2">
        <w:rPr>
          <w:rFonts w:hint="eastAsia"/>
        </w:rPr>
        <w:t>服务器端</w:t>
      </w:r>
      <w:r w:rsidRPr="006417C2">
        <w:rPr>
          <w:rFonts w:hint="eastAsia"/>
        </w:rPr>
        <w:t>Web Socket</w:t>
      </w:r>
      <w:r w:rsidRPr="006417C2">
        <w:rPr>
          <w:rFonts w:hint="eastAsia"/>
        </w:rPr>
        <w:t>的实现</w:t>
      </w:r>
    </w:p>
    <w:p w:rsidR="007B0DA7" w:rsidRDefault="006417C2" w:rsidP="00665890">
      <w:pPr>
        <w:pStyle w:val="aff4"/>
      </w:pPr>
      <w:r w:rsidRPr="006417C2">
        <w:rPr>
          <w:rFonts w:hint="eastAsia"/>
        </w:rPr>
        <w:t>与客户端的实现相比，服务器</w:t>
      </w:r>
      <w:proofErr w:type="gramStart"/>
      <w:r w:rsidRPr="006417C2">
        <w:rPr>
          <w:rFonts w:hint="eastAsia"/>
        </w:rPr>
        <w:t>端非常</w:t>
      </w:r>
      <w:proofErr w:type="gramEnd"/>
      <w:r w:rsidRPr="006417C2">
        <w:rPr>
          <w:rFonts w:hint="eastAsia"/>
        </w:rPr>
        <w:t>复杂，客户端的大多数操作如生成头，分析头，提取有用数据都是由浏览器自动完成的，但这些都没有实现在服务器上，应该由开发人员手动完成。服务器端</w:t>
      </w:r>
      <w:r w:rsidRPr="006417C2">
        <w:rPr>
          <w:rFonts w:hint="eastAsia"/>
        </w:rPr>
        <w:t>Web Socket</w:t>
      </w:r>
      <w:r w:rsidRPr="006417C2">
        <w:rPr>
          <w:rFonts w:hint="eastAsia"/>
        </w:rPr>
        <w:t>实现主要依赖于</w:t>
      </w:r>
      <w:r w:rsidRPr="006417C2">
        <w:rPr>
          <w:rFonts w:hint="eastAsia"/>
        </w:rPr>
        <w:t>Socket</w:t>
      </w:r>
      <w:r w:rsidRPr="006417C2">
        <w:rPr>
          <w:rFonts w:hint="eastAsia"/>
        </w:rPr>
        <w:t>编程，这对</w:t>
      </w:r>
      <w:r w:rsidRPr="006417C2">
        <w:rPr>
          <w:rFonts w:hint="eastAsia"/>
        </w:rPr>
        <w:t>C</w:t>
      </w:r>
      <w:r w:rsidRPr="006417C2">
        <w:rPr>
          <w:rFonts w:hint="eastAsia"/>
        </w:rPr>
        <w:t>＃，</w:t>
      </w:r>
      <w:r w:rsidRPr="006417C2">
        <w:rPr>
          <w:rFonts w:hint="eastAsia"/>
        </w:rPr>
        <w:t>Java</w:t>
      </w:r>
      <w:r w:rsidRPr="006417C2">
        <w:rPr>
          <w:rFonts w:hint="eastAsia"/>
        </w:rPr>
        <w:t>和</w:t>
      </w:r>
      <w:r w:rsidRPr="006417C2">
        <w:rPr>
          <w:rFonts w:hint="eastAsia"/>
        </w:rPr>
        <w:t>C ++</w:t>
      </w:r>
      <w:r w:rsidRPr="006417C2">
        <w:rPr>
          <w:rFonts w:hint="eastAsia"/>
        </w:rPr>
        <w:t>来说很常见。在本文中，作者使用</w:t>
      </w:r>
      <w:r w:rsidRPr="006417C2">
        <w:rPr>
          <w:rFonts w:hint="eastAsia"/>
        </w:rPr>
        <w:t>C</w:t>
      </w:r>
      <w:r w:rsidRPr="006417C2">
        <w:rPr>
          <w:rFonts w:hint="eastAsia"/>
        </w:rPr>
        <w:t>＃实现服务器端</w:t>
      </w:r>
      <w:r w:rsidRPr="006417C2">
        <w:rPr>
          <w:rFonts w:hint="eastAsia"/>
        </w:rPr>
        <w:t>Web Socket</w:t>
      </w:r>
      <w:r w:rsidRPr="006417C2">
        <w:rPr>
          <w:rFonts w:hint="eastAsia"/>
        </w:rPr>
        <w:t>功能。首先，应该创建一个监听器来监视网络中的新请求。</w:t>
      </w:r>
    </w:p>
    <w:p w:rsidR="007B0DA7" w:rsidRDefault="006417C2" w:rsidP="00665890">
      <w:pPr>
        <w:pStyle w:val="aff4"/>
      </w:pPr>
      <w:r w:rsidRPr="006417C2">
        <w:rPr>
          <w:rFonts w:hint="eastAsia"/>
        </w:rPr>
        <w:t xml:space="preserve">private Socket </w:t>
      </w:r>
      <w:proofErr w:type="spellStart"/>
      <w:r w:rsidRPr="006417C2">
        <w:rPr>
          <w:rFonts w:hint="eastAsia"/>
        </w:rPr>
        <w:t>serverListener</w:t>
      </w:r>
      <w:proofErr w:type="spellEnd"/>
      <w:r w:rsidRPr="006417C2">
        <w:rPr>
          <w:rFonts w:hint="eastAsia"/>
        </w:rPr>
        <w:t xml:space="preserve"> = new Socket</w:t>
      </w:r>
      <w:r w:rsidRPr="006417C2">
        <w:rPr>
          <w:rFonts w:hint="eastAsia"/>
        </w:rPr>
        <w:t>（</w:t>
      </w:r>
      <w:proofErr w:type="spellStart"/>
      <w:r w:rsidRPr="006417C2">
        <w:rPr>
          <w:rFonts w:hint="eastAsia"/>
        </w:rPr>
        <w:t>AddressFamily.InterNetwork</w:t>
      </w:r>
      <w:proofErr w:type="spellEnd"/>
      <w:r w:rsidRPr="006417C2">
        <w:rPr>
          <w:rFonts w:hint="eastAsia"/>
        </w:rPr>
        <w:t>，</w:t>
      </w:r>
      <w:proofErr w:type="spellStart"/>
      <w:r w:rsidRPr="006417C2">
        <w:rPr>
          <w:rFonts w:hint="eastAsia"/>
        </w:rPr>
        <w:t>SocketType.Stream</w:t>
      </w:r>
      <w:proofErr w:type="spellEnd"/>
      <w:r w:rsidRPr="006417C2">
        <w:rPr>
          <w:rFonts w:hint="eastAsia"/>
        </w:rPr>
        <w:t>，</w:t>
      </w:r>
      <w:proofErr w:type="spellStart"/>
      <w:r w:rsidRPr="006417C2">
        <w:rPr>
          <w:rFonts w:hint="eastAsia"/>
        </w:rPr>
        <w:t>rotocolType.IP</w:t>
      </w:r>
      <w:proofErr w:type="spellEnd"/>
      <w:r w:rsidRPr="006417C2">
        <w:rPr>
          <w:rFonts w:hint="eastAsia"/>
        </w:rPr>
        <w:t>）</w:t>
      </w:r>
      <w:r w:rsidRPr="006417C2">
        <w:rPr>
          <w:rFonts w:hint="eastAsia"/>
        </w:rPr>
        <w:t>;</w:t>
      </w:r>
    </w:p>
    <w:p w:rsidR="007B0DA7" w:rsidRDefault="006417C2" w:rsidP="00665890">
      <w:pPr>
        <w:pStyle w:val="aff4"/>
      </w:pPr>
      <w:r w:rsidRPr="006417C2">
        <w:rPr>
          <w:rFonts w:hint="eastAsia"/>
        </w:rPr>
        <w:t>accept</w:t>
      </w:r>
      <w:r w:rsidRPr="006417C2">
        <w:rPr>
          <w:rFonts w:hint="eastAsia"/>
        </w:rPr>
        <w:t>函数负责监听新的请求，因此，它应该放在一个循环中，该循环一直运行以随时获取客户端请求。</w:t>
      </w:r>
    </w:p>
    <w:p w:rsidR="007B0DA7" w:rsidRDefault="007B0DA7" w:rsidP="00665890">
      <w:pPr>
        <w:pStyle w:val="aff4"/>
      </w:pPr>
      <w:proofErr w:type="gramStart"/>
      <w:r w:rsidRPr="007B0DA7">
        <w:t>while</w:t>
      </w:r>
      <w:proofErr w:type="gramEnd"/>
      <w:r w:rsidRPr="007B0DA7">
        <w:t xml:space="preserve"> (true){Socket sc = </w:t>
      </w:r>
      <w:proofErr w:type="spellStart"/>
      <w:r w:rsidRPr="007B0DA7">
        <w:t>serverListener.Accept</w:t>
      </w:r>
      <w:proofErr w:type="spellEnd"/>
      <w:r w:rsidRPr="007B0DA7">
        <w:t>();//get a new connection if (sc != null) { … }//process the request}</w:t>
      </w:r>
    </w:p>
    <w:p w:rsidR="007B0DA7" w:rsidRDefault="006417C2" w:rsidP="00665890">
      <w:pPr>
        <w:pStyle w:val="aff4"/>
      </w:pPr>
      <w:r w:rsidRPr="006417C2">
        <w:rPr>
          <w:rFonts w:hint="eastAsia"/>
        </w:rPr>
        <w:t>当收到新的连接请求时，类似地，需要注册几个服务器功能来处理诸如接收消息，发送消息，关闭通信期间发生的连接等事件。</w:t>
      </w:r>
    </w:p>
    <w:p w:rsidR="007B0DA7" w:rsidRDefault="007B0DA7" w:rsidP="00665890">
      <w:pPr>
        <w:pStyle w:val="aff4"/>
      </w:pPr>
      <w:proofErr w:type="spellStart"/>
      <w:r w:rsidRPr="007B0DA7">
        <w:t>ci.ReceiveData</w:t>
      </w:r>
      <w:proofErr w:type="spellEnd"/>
      <w:r w:rsidRPr="007B0DA7">
        <w:t xml:space="preserve"> += new </w:t>
      </w:r>
      <w:proofErr w:type="spellStart"/>
      <w:r w:rsidRPr="007B0DA7">
        <w:t>ClientSocketEvent</w:t>
      </w:r>
      <w:proofErr w:type="spellEnd"/>
      <w:r w:rsidRPr="007B0DA7">
        <w:t xml:space="preserve"> (</w:t>
      </w:r>
      <w:proofErr w:type="spellStart"/>
      <w:r w:rsidRPr="007B0DA7">
        <w:t>Ci_ReceiveData</w:t>
      </w:r>
      <w:proofErr w:type="spellEnd"/>
      <w:r w:rsidRPr="007B0DA7">
        <w:t>);</w:t>
      </w:r>
    </w:p>
    <w:p w:rsidR="007B0DA7" w:rsidRDefault="007B0DA7" w:rsidP="00665890">
      <w:pPr>
        <w:pStyle w:val="aff4"/>
      </w:pPr>
      <w:proofErr w:type="spellStart"/>
      <w:proofErr w:type="gramStart"/>
      <w:r w:rsidRPr="007B0DA7">
        <w:t>ci.BroadcastMessage</w:t>
      </w:r>
      <w:proofErr w:type="spellEnd"/>
      <w:r w:rsidRPr="007B0DA7">
        <w:t xml:space="preserve"> += new </w:t>
      </w:r>
      <w:proofErr w:type="spellStart"/>
      <w:r w:rsidRPr="007B0DA7">
        <w:t>BroadcastEvent</w:t>
      </w:r>
      <w:proofErr w:type="spellEnd"/>
      <w:r w:rsidRPr="007B0DA7">
        <w:t xml:space="preserve"> (</w:t>
      </w:r>
      <w:proofErr w:type="spellStart"/>
      <w:r w:rsidRPr="007B0DA7">
        <w:t>ci</w:t>
      </w:r>
      <w:proofErr w:type="spellEnd"/>
      <w:r w:rsidRPr="007B0DA7">
        <w:t>.</w:t>
      </w:r>
      <w:proofErr w:type="gramEnd"/>
      <w:r w:rsidRPr="007B0DA7">
        <w:t xml:space="preserve"> </w:t>
      </w:r>
      <w:proofErr w:type="spellStart"/>
      <w:r w:rsidRPr="007B0DA7">
        <w:t>SendMessage</w:t>
      </w:r>
      <w:proofErr w:type="spellEnd"/>
      <w:r w:rsidRPr="007B0DA7">
        <w:t>);</w:t>
      </w:r>
    </w:p>
    <w:p w:rsidR="007B0DA7" w:rsidRDefault="007B0DA7" w:rsidP="00665890">
      <w:pPr>
        <w:pStyle w:val="aff4"/>
      </w:pPr>
      <w:proofErr w:type="spellStart"/>
      <w:r w:rsidRPr="007B0DA7">
        <w:t>ci.DisConnection</w:t>
      </w:r>
      <w:proofErr w:type="spellEnd"/>
      <w:r w:rsidRPr="007B0DA7">
        <w:t xml:space="preserve"> += new </w:t>
      </w:r>
      <w:proofErr w:type="spellStart"/>
      <w:r w:rsidRPr="007B0DA7">
        <w:t>ClientSocketEvent</w:t>
      </w:r>
      <w:proofErr w:type="spellEnd"/>
      <w:r w:rsidRPr="007B0DA7">
        <w:t xml:space="preserve"> (</w:t>
      </w:r>
      <w:proofErr w:type="spellStart"/>
      <w:r w:rsidRPr="007B0DA7">
        <w:t>Ci_DisConnection</w:t>
      </w:r>
      <w:proofErr w:type="spellEnd"/>
      <w:r w:rsidRPr="007B0DA7">
        <w:t>)</w:t>
      </w:r>
    </w:p>
    <w:p w:rsidR="007B0DA7" w:rsidRDefault="006417C2" w:rsidP="00665890">
      <w:pPr>
        <w:pStyle w:val="aff4"/>
      </w:pPr>
      <w:r w:rsidRPr="006417C2">
        <w:rPr>
          <w:rFonts w:hint="eastAsia"/>
        </w:rPr>
        <w:t>然后调用</w:t>
      </w:r>
      <w:proofErr w:type="spellStart"/>
      <w:r w:rsidRPr="006417C2">
        <w:rPr>
          <w:rFonts w:hint="eastAsia"/>
        </w:rPr>
        <w:t>BeginReceive</w:t>
      </w:r>
      <w:proofErr w:type="spellEnd"/>
      <w:r w:rsidRPr="006417C2">
        <w:rPr>
          <w:rFonts w:hint="eastAsia"/>
        </w:rPr>
        <w:t>方法接收客户端请求消息，并尝试与客户端浏览器握手，如果握手成功，则可以启动全双工通信。</w:t>
      </w:r>
    </w:p>
    <w:p w:rsidR="007B0DA7" w:rsidRDefault="006417C2" w:rsidP="00665890">
      <w:pPr>
        <w:pStyle w:val="aff4"/>
      </w:pPr>
      <w:proofErr w:type="spellStart"/>
      <w:r w:rsidRPr="006417C2">
        <w:rPr>
          <w:rFonts w:hint="eastAsia"/>
        </w:rPr>
        <w:t>ci.ClientSocket.BeginReceive</w:t>
      </w:r>
      <w:proofErr w:type="spellEnd"/>
      <w:r w:rsidRPr="006417C2">
        <w:rPr>
          <w:rFonts w:hint="eastAsia"/>
        </w:rPr>
        <w:t>（</w:t>
      </w:r>
      <w:proofErr w:type="spellStart"/>
      <w:r w:rsidRPr="006417C2">
        <w:rPr>
          <w:rFonts w:hint="eastAsia"/>
        </w:rPr>
        <w:t>ci.receivedDataBuffer</w:t>
      </w:r>
      <w:proofErr w:type="spellEnd"/>
      <w:r w:rsidRPr="006417C2">
        <w:rPr>
          <w:rFonts w:hint="eastAsia"/>
        </w:rPr>
        <w:t>，</w:t>
      </w:r>
      <w:r w:rsidRPr="006417C2">
        <w:rPr>
          <w:rFonts w:hint="eastAsia"/>
        </w:rPr>
        <w:t>0</w:t>
      </w:r>
      <w:r w:rsidRPr="006417C2">
        <w:rPr>
          <w:rFonts w:hint="eastAsia"/>
        </w:rPr>
        <w:t>，</w:t>
      </w:r>
      <w:proofErr w:type="spellStart"/>
      <w:r w:rsidRPr="006417C2">
        <w:rPr>
          <w:rFonts w:hint="eastAsia"/>
        </w:rPr>
        <w:t>ci.receivedDataBuffer.Length</w:t>
      </w:r>
      <w:proofErr w:type="spellEnd"/>
      <w:r w:rsidRPr="006417C2">
        <w:rPr>
          <w:rFonts w:hint="eastAsia"/>
        </w:rPr>
        <w:t>，</w:t>
      </w:r>
      <w:r w:rsidRPr="006417C2">
        <w:rPr>
          <w:rFonts w:hint="eastAsia"/>
        </w:rPr>
        <w:t>0</w:t>
      </w:r>
      <w:r w:rsidRPr="006417C2">
        <w:rPr>
          <w:rFonts w:hint="eastAsia"/>
        </w:rPr>
        <w:t>，</w:t>
      </w:r>
      <w:r w:rsidRPr="006417C2">
        <w:rPr>
          <w:rFonts w:hint="eastAsia"/>
        </w:rPr>
        <w:t xml:space="preserve">new </w:t>
      </w:r>
      <w:proofErr w:type="spellStart"/>
      <w:r w:rsidRPr="006417C2">
        <w:rPr>
          <w:rFonts w:hint="eastAsia"/>
        </w:rPr>
        <w:t>Async</w:t>
      </w:r>
      <w:proofErr w:type="spellEnd"/>
      <w:r w:rsidRPr="006417C2">
        <w:rPr>
          <w:rFonts w:hint="eastAsia"/>
        </w:rPr>
        <w:t xml:space="preserve"> Call back</w:t>
      </w:r>
      <w:r w:rsidRPr="006417C2">
        <w:rPr>
          <w:rFonts w:hint="eastAsia"/>
        </w:rPr>
        <w:t>（</w:t>
      </w:r>
      <w:proofErr w:type="spellStart"/>
      <w:r w:rsidRPr="006417C2">
        <w:rPr>
          <w:rFonts w:hint="eastAsia"/>
        </w:rPr>
        <w:t>ci.StartHandshake</w:t>
      </w:r>
      <w:proofErr w:type="spellEnd"/>
      <w:r w:rsidRPr="006417C2">
        <w:rPr>
          <w:rFonts w:hint="eastAsia"/>
        </w:rPr>
        <w:t>），</w:t>
      </w:r>
      <w:proofErr w:type="spellStart"/>
      <w:r w:rsidRPr="006417C2">
        <w:rPr>
          <w:rFonts w:hint="eastAsia"/>
        </w:rPr>
        <w:t>ci.ClientSocket.Available</w:t>
      </w:r>
      <w:proofErr w:type="spellEnd"/>
      <w:r w:rsidRPr="006417C2">
        <w:rPr>
          <w:rFonts w:hint="eastAsia"/>
        </w:rPr>
        <w:t>）</w:t>
      </w:r>
      <w:r w:rsidRPr="006417C2">
        <w:rPr>
          <w:rFonts w:hint="eastAsia"/>
        </w:rPr>
        <w:t>;</w:t>
      </w:r>
    </w:p>
    <w:p w:rsidR="00B41E88" w:rsidRDefault="006417C2" w:rsidP="00665890">
      <w:pPr>
        <w:pStyle w:val="aff4"/>
      </w:pPr>
      <w:r w:rsidRPr="006417C2">
        <w:rPr>
          <w:rFonts w:hint="eastAsia"/>
        </w:rPr>
        <w:lastRenderedPageBreak/>
        <w:t>在上面的代码中，</w:t>
      </w:r>
      <w:proofErr w:type="spellStart"/>
      <w:r w:rsidRPr="006417C2">
        <w:rPr>
          <w:rFonts w:hint="eastAsia"/>
        </w:rPr>
        <w:t>StartHandshake</w:t>
      </w:r>
      <w:proofErr w:type="spellEnd"/>
      <w:r w:rsidRPr="006417C2">
        <w:rPr>
          <w:rFonts w:hint="eastAsia"/>
        </w:rPr>
        <w:t>方法负责根据客户端请求生成握手信息。在此方法中，将从请求标头中获取两个密钥“</w:t>
      </w:r>
      <w:r w:rsidRPr="006417C2">
        <w:rPr>
          <w:rFonts w:hint="eastAsia"/>
        </w:rPr>
        <w:t>Sec-WebSocket-Key1</w:t>
      </w:r>
      <w:r w:rsidRPr="006417C2">
        <w:rPr>
          <w:rFonts w:hint="eastAsia"/>
        </w:rPr>
        <w:t>”和“</w:t>
      </w:r>
      <w:r w:rsidRPr="006417C2">
        <w:rPr>
          <w:rFonts w:hint="eastAsia"/>
        </w:rPr>
        <w:t>Sec-WebSocket-Key2</w:t>
      </w:r>
      <w:r w:rsidRPr="006417C2">
        <w:rPr>
          <w:rFonts w:hint="eastAsia"/>
        </w:rPr>
        <w:t>”的值，并且将基于这两个值完成</w:t>
      </w:r>
      <w:r w:rsidRPr="006417C2">
        <w:rPr>
          <w:rFonts w:hint="eastAsia"/>
        </w:rPr>
        <w:t>Web Socket</w:t>
      </w:r>
      <w:r w:rsidRPr="006417C2">
        <w:rPr>
          <w:rFonts w:hint="eastAsia"/>
        </w:rPr>
        <w:t>协议中定义的</w:t>
      </w:r>
      <w:r w:rsidRPr="006417C2">
        <w:rPr>
          <w:rFonts w:hint="eastAsia"/>
        </w:rPr>
        <w:t>MD5</w:t>
      </w:r>
      <w:r w:rsidRPr="006417C2">
        <w:rPr>
          <w:rFonts w:hint="eastAsia"/>
        </w:rPr>
        <w:t>计算，并返回最后的结果是，</w:t>
      </w:r>
      <w:r w:rsidRPr="006417C2">
        <w:rPr>
          <w:rFonts w:hint="eastAsia"/>
        </w:rPr>
        <w:t>MD5</w:t>
      </w:r>
      <w:r w:rsidRPr="006417C2">
        <w:rPr>
          <w:rFonts w:hint="eastAsia"/>
        </w:rPr>
        <w:t>结果是在握手过程中保护数据的一种手段。如果握手成功，则新连接将被放入连接轮询中以供下次重用。</w:t>
      </w:r>
    </w:p>
    <w:p w:rsidR="00B41E88" w:rsidRDefault="006417C2" w:rsidP="00665890">
      <w:pPr>
        <w:pStyle w:val="aff4"/>
      </w:pPr>
      <w:proofErr w:type="spellStart"/>
      <w:r w:rsidRPr="006417C2">
        <w:rPr>
          <w:rFonts w:hint="eastAsia"/>
        </w:rPr>
        <w:t>listConnection.Add</w:t>
      </w:r>
      <w:proofErr w:type="spellEnd"/>
      <w:r w:rsidRPr="006417C2">
        <w:rPr>
          <w:rFonts w:hint="eastAsia"/>
        </w:rPr>
        <w:t>（</w:t>
      </w:r>
      <w:r w:rsidRPr="006417C2">
        <w:rPr>
          <w:rFonts w:hint="eastAsia"/>
        </w:rPr>
        <w:t>CI</w:t>
      </w:r>
      <w:r w:rsidRPr="006417C2">
        <w:rPr>
          <w:rFonts w:hint="eastAsia"/>
        </w:rPr>
        <w:t>）</w:t>
      </w:r>
      <w:r w:rsidRPr="006417C2">
        <w:rPr>
          <w:rFonts w:hint="eastAsia"/>
        </w:rPr>
        <w:t>;</w:t>
      </w:r>
    </w:p>
    <w:p w:rsidR="00B41E88" w:rsidRDefault="006417C2" w:rsidP="00665890">
      <w:pPr>
        <w:pStyle w:val="aff4"/>
      </w:pPr>
      <w:r w:rsidRPr="006417C2">
        <w:rPr>
          <w:rFonts w:hint="eastAsia"/>
        </w:rPr>
        <w:t>这里要注意的是在发送消息时将字符“</w:t>
      </w:r>
      <w:r w:rsidRPr="006417C2">
        <w:rPr>
          <w:rFonts w:hint="eastAsia"/>
        </w:rPr>
        <w:t>\ x00</w:t>
      </w:r>
      <w:r w:rsidRPr="006417C2">
        <w:rPr>
          <w:rFonts w:hint="eastAsia"/>
        </w:rPr>
        <w:t>”放在消息的开头，将“</w:t>
      </w:r>
      <w:r w:rsidRPr="006417C2">
        <w:rPr>
          <w:rFonts w:hint="eastAsia"/>
        </w:rPr>
        <w:t xml:space="preserve">\ </w:t>
      </w:r>
      <w:proofErr w:type="spellStart"/>
      <w:r w:rsidRPr="006417C2">
        <w:rPr>
          <w:rFonts w:hint="eastAsia"/>
        </w:rPr>
        <w:t>xFF</w:t>
      </w:r>
      <w:proofErr w:type="spellEnd"/>
      <w:r w:rsidRPr="006417C2">
        <w:rPr>
          <w:rFonts w:hint="eastAsia"/>
        </w:rPr>
        <w:t>”放在消息的末尾，并在读取消息时删除这两个字符。此外，消息应在使用前由</w:t>
      </w:r>
      <w:r w:rsidRPr="006417C2">
        <w:rPr>
          <w:rFonts w:hint="eastAsia"/>
        </w:rPr>
        <w:t>UTF-8</w:t>
      </w:r>
      <w:r w:rsidRPr="006417C2">
        <w:rPr>
          <w:rFonts w:hint="eastAsia"/>
        </w:rPr>
        <w:t>编码或解码。</w:t>
      </w:r>
    </w:p>
    <w:p w:rsidR="00B41E88" w:rsidRDefault="00B41E88" w:rsidP="00665890">
      <w:pPr>
        <w:pStyle w:val="aff4"/>
      </w:pPr>
      <w:proofErr w:type="gramStart"/>
      <w:r w:rsidRPr="00B41E88">
        <w:t>public</w:t>
      </w:r>
      <w:proofErr w:type="gramEnd"/>
      <w:r w:rsidRPr="00B41E88">
        <w:t xml:space="preserve"> void </w:t>
      </w:r>
      <w:proofErr w:type="spellStart"/>
      <w:r w:rsidRPr="00B41E88">
        <w:t>SendMessage</w:t>
      </w:r>
      <w:proofErr w:type="spellEnd"/>
      <w:r w:rsidRPr="00B41E88">
        <w:t>(</w:t>
      </w:r>
      <w:proofErr w:type="spellStart"/>
      <w:r w:rsidRPr="00B41E88">
        <w:t>MessageEntity</w:t>
      </w:r>
      <w:proofErr w:type="spellEnd"/>
      <w:r w:rsidRPr="00B41E88">
        <w:t xml:space="preserve"> me){</w:t>
      </w:r>
    </w:p>
    <w:p w:rsidR="00B41E88" w:rsidRDefault="00B41E88" w:rsidP="00665890">
      <w:pPr>
        <w:pStyle w:val="aff4"/>
      </w:pPr>
      <w:proofErr w:type="spellStart"/>
      <w:proofErr w:type="gramStart"/>
      <w:r w:rsidRPr="00B41E88">
        <w:t>ClientSocket.Send</w:t>
      </w:r>
      <w:proofErr w:type="spellEnd"/>
      <w:r w:rsidRPr="00B41E88">
        <w:t>(</w:t>
      </w:r>
      <w:proofErr w:type="gramEnd"/>
      <w:r w:rsidRPr="00B41E88">
        <w:t>new byte[] {0x00});</w:t>
      </w:r>
    </w:p>
    <w:p w:rsidR="00B41E88" w:rsidRDefault="00B41E88" w:rsidP="00665890">
      <w:pPr>
        <w:pStyle w:val="aff4"/>
      </w:pPr>
      <w:proofErr w:type="spellStart"/>
      <w:proofErr w:type="gramStart"/>
      <w:r w:rsidRPr="00B41E88">
        <w:t>ClientSocket</w:t>
      </w:r>
      <w:proofErr w:type="spellEnd"/>
      <w:r w:rsidRPr="00B41E88">
        <w:t>.</w:t>
      </w:r>
      <w:proofErr w:type="gramEnd"/>
      <w:r w:rsidRPr="00B41E88">
        <w:t xml:space="preserve"> </w:t>
      </w:r>
      <w:proofErr w:type="gramStart"/>
      <w:r w:rsidRPr="00B41E88">
        <w:t>Send(</w:t>
      </w:r>
      <w:proofErr w:type="gramEnd"/>
      <w:r w:rsidRPr="00B41E88">
        <w:t xml:space="preserve">Encoding. UTF8. </w:t>
      </w:r>
      <w:proofErr w:type="spellStart"/>
      <w:r w:rsidRPr="00B41E88">
        <w:t>GetBytes</w:t>
      </w:r>
      <w:proofErr w:type="spellEnd"/>
      <w:r w:rsidRPr="00B41E88">
        <w:t xml:space="preserve"> (</w:t>
      </w:r>
      <w:proofErr w:type="spellStart"/>
      <w:proofErr w:type="gramStart"/>
      <w:r w:rsidRPr="00B41E88">
        <w:t>JsonConvert.SerializeObject</w:t>
      </w:r>
      <w:proofErr w:type="spellEnd"/>
      <w:r w:rsidRPr="00B41E88">
        <w:t>(</w:t>
      </w:r>
      <w:proofErr w:type="gramEnd"/>
      <w:r w:rsidRPr="00B41E88">
        <w:t>me)));</w:t>
      </w:r>
    </w:p>
    <w:p w:rsidR="00B41E88" w:rsidRDefault="00B41E88" w:rsidP="00665890">
      <w:pPr>
        <w:pStyle w:val="aff4"/>
      </w:pPr>
      <w:proofErr w:type="spellStart"/>
      <w:proofErr w:type="gramStart"/>
      <w:r w:rsidRPr="00B41E88">
        <w:t>ClientSocket.Send</w:t>
      </w:r>
      <w:proofErr w:type="spellEnd"/>
      <w:r w:rsidRPr="00B41E88">
        <w:t>(</w:t>
      </w:r>
      <w:proofErr w:type="gramEnd"/>
      <w:r w:rsidRPr="00B41E88">
        <w:t>new byte[] { 0xff });</w:t>
      </w:r>
    </w:p>
    <w:p w:rsidR="00B41E88" w:rsidRDefault="00B41E88" w:rsidP="00665890">
      <w:pPr>
        <w:pStyle w:val="aff4"/>
      </w:pPr>
      <w:r w:rsidRPr="00B41E88">
        <w:t>}</w:t>
      </w:r>
    </w:p>
    <w:p w:rsidR="00B41E88" w:rsidRDefault="006417C2" w:rsidP="00665890">
      <w:pPr>
        <w:pStyle w:val="aff4"/>
      </w:pPr>
      <w:r w:rsidRPr="006417C2">
        <w:rPr>
          <w:rFonts w:hint="eastAsia"/>
        </w:rPr>
        <w:t>最后，调用</w:t>
      </w:r>
      <w:proofErr w:type="spellStart"/>
      <w:r w:rsidRPr="006417C2">
        <w:rPr>
          <w:rFonts w:hint="eastAsia"/>
        </w:rPr>
        <w:t>DisConnection</w:t>
      </w:r>
      <w:proofErr w:type="spellEnd"/>
      <w:r w:rsidRPr="006417C2">
        <w:rPr>
          <w:rFonts w:hint="eastAsia"/>
        </w:rPr>
        <w:t xml:space="preserve"> </w:t>
      </w:r>
      <w:proofErr w:type="spellStart"/>
      <w:r w:rsidRPr="006417C2">
        <w:rPr>
          <w:rFonts w:hint="eastAsia"/>
        </w:rPr>
        <w:t>methd</w:t>
      </w:r>
      <w:proofErr w:type="spellEnd"/>
      <w:r w:rsidRPr="006417C2">
        <w:rPr>
          <w:rFonts w:hint="eastAsia"/>
        </w:rPr>
        <w:t>以在通信结束时关闭连接。</w:t>
      </w:r>
    </w:p>
    <w:p w:rsidR="00304395" w:rsidRPr="001F00E9" w:rsidRDefault="00304395" w:rsidP="00665890">
      <w:pPr>
        <w:pStyle w:val="aff4"/>
      </w:pPr>
    </w:p>
    <w:p w:rsidR="00E871E5" w:rsidDel="00F62F44" w:rsidRDefault="005D017C" w:rsidP="00F62F44">
      <w:pPr>
        <w:pStyle w:val="aa"/>
        <w:rPr>
          <w:del w:id="55" w:author="liang" w:date="2018-12-28T17:32:00Z"/>
        </w:rPr>
      </w:pPr>
      <w:r>
        <w:br w:type="page"/>
      </w:r>
      <w:del w:id="56" w:author="liang" w:date="2018-12-28T17:32:00Z">
        <w:r w:rsidR="005503E1" w:rsidDel="00F62F44">
          <w:lastRenderedPageBreak/>
          <w:fldChar w:fldCharType="begin"/>
        </w:r>
        <w:r w:rsidR="00A26444" w:rsidDel="00F62F44">
          <w:delInstrText xml:space="preserve"> MACROBUTTON  AcceptAllChangesShown [</w:delInstrText>
        </w:r>
        <w:r w:rsidR="00A26444" w:rsidDel="00F62F44">
          <w:delInstrText>单击此处添加外文原稿题目</w:delInstrText>
        </w:r>
        <w:r w:rsidR="00A26444" w:rsidDel="00F62F44">
          <w:delInstrText xml:space="preserve">] </w:delInstrText>
        </w:r>
        <w:r w:rsidR="005503E1" w:rsidDel="00F62F44">
          <w:fldChar w:fldCharType="end"/>
        </w:r>
      </w:del>
    </w:p>
    <w:p w:rsidR="00E871E5" w:rsidRDefault="005503E1" w:rsidP="00F62F44">
      <w:pPr>
        <w:pStyle w:val="aa"/>
        <w:pPrChange w:id="57" w:author="liang" w:date="2018-12-28T17:32:00Z">
          <w:pPr>
            <w:pStyle w:val="aff4"/>
          </w:pPr>
        </w:pPrChange>
      </w:pPr>
      <w:del w:id="58" w:author="liang" w:date="2018-12-28T17:32:00Z">
        <w:r w:rsidDel="00F62F44">
          <w:fldChar w:fldCharType="begin"/>
        </w:r>
        <w:r w:rsidR="00387120" w:rsidDel="00F62F44">
          <w:delInstrText xml:space="preserve"> MACROBUTTON  AcceptAllChangesShown [</w:delInstrText>
        </w:r>
        <w:r w:rsidR="00387120" w:rsidDel="00F62F44">
          <w:delInstrText>单击此处添加外文原稿正文</w:delInstrText>
        </w:r>
        <w:r w:rsidR="00387120" w:rsidDel="00F62F44">
          <w:delInstrText xml:space="preserve">] </w:delInstrText>
        </w:r>
        <w:r w:rsidDel="00F62F44">
          <w:fldChar w:fldCharType="end"/>
        </w:r>
      </w:del>
    </w:p>
    <w:p w:rsidR="00EE5C7D" w:rsidRPr="004016D6" w:rsidRDefault="00EE5C7D" w:rsidP="00EA51AE"/>
    <w:sectPr w:rsidR="00EE5C7D" w:rsidRPr="004016D6" w:rsidSect="007F65BF">
      <w:headerReference w:type="default" r:id="rId24"/>
      <w:pgSz w:w="11906" w:h="16838" w:code="9"/>
      <w:pgMar w:top="1418" w:right="1701" w:bottom="1701" w:left="1304" w:header="851" w:footer="992" w:gutter="0"/>
      <w:cols w:space="425"/>
      <w:docGrid w:linePitch="31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4C6274" w15:done="0"/>
  <w15:commentEx w15:paraId="767DF50B" w15:done="0"/>
  <w15:commentEx w15:paraId="2397C29B" w15:done="0"/>
  <w15:commentEx w15:paraId="6878B0E9" w15:done="0"/>
  <w15:commentEx w15:paraId="43D9CD43" w15:done="0"/>
  <w15:commentEx w15:paraId="6FB2FE85" w15:done="0"/>
  <w15:commentEx w15:paraId="1C8487C8" w15:done="0"/>
  <w15:commentEx w15:paraId="51231FD1" w15:done="0"/>
  <w15:commentEx w15:paraId="077D4C05" w15:done="0"/>
  <w15:commentEx w15:paraId="1C55A147" w15:done="0"/>
  <w15:commentEx w15:paraId="0C15CC29" w15:done="0"/>
  <w15:commentEx w15:paraId="254EF53E" w15:done="0"/>
  <w15:commentEx w15:paraId="510B53E1" w15:done="0"/>
  <w15:commentEx w15:paraId="114CDA53" w15:done="0"/>
  <w15:commentEx w15:paraId="57FBFE85" w15:done="0"/>
  <w15:commentEx w15:paraId="0E5C64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4C6274" w16cid:durableId="1FAEEC61"/>
  <w16cid:commentId w16cid:paraId="767DF50B" w16cid:durableId="1FAEEC97"/>
  <w16cid:commentId w16cid:paraId="2397C29B" w16cid:durableId="1FAEECD1"/>
  <w16cid:commentId w16cid:paraId="6878B0E9" w16cid:durableId="1FAEED5B"/>
  <w16cid:commentId w16cid:paraId="43D9CD43" w16cid:durableId="1FAEEDEC"/>
  <w16cid:commentId w16cid:paraId="6FB2FE85" w16cid:durableId="1FAEED8E"/>
  <w16cid:commentId w16cid:paraId="1C8487C8" w16cid:durableId="1FAEEDBB"/>
  <w16cid:commentId w16cid:paraId="51231FD1" w16cid:durableId="1FAEEE2F"/>
  <w16cid:commentId w16cid:paraId="077D4C05" w16cid:durableId="1FAEEE79"/>
  <w16cid:commentId w16cid:paraId="1C55A147" w16cid:durableId="1FAEEEE8"/>
  <w16cid:commentId w16cid:paraId="0C15CC29" w16cid:durableId="1FAEEED1"/>
  <w16cid:commentId w16cid:paraId="254EF53E" w16cid:durableId="1FAEEEC4"/>
  <w16cid:commentId w16cid:paraId="510B53E1" w16cid:durableId="1FAEEF09"/>
  <w16cid:commentId w16cid:paraId="114CDA53" w16cid:durableId="1FAEEF3C"/>
  <w16cid:commentId w16cid:paraId="57FBFE85" w16cid:durableId="1FAEEF7F"/>
  <w16cid:commentId w16cid:paraId="0E5C64F3" w16cid:durableId="1FAEEF9C"/>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7550" w:rsidRDefault="009F7550">
      <w:r>
        <w:separator/>
      </w:r>
    </w:p>
    <w:p w:rsidR="009F7550" w:rsidRDefault="009F7550"/>
  </w:endnote>
  <w:endnote w:type="continuationSeparator" w:id="0">
    <w:p w:rsidR="009F7550" w:rsidRDefault="009F7550">
      <w:r>
        <w:continuationSeparator/>
      </w:r>
    </w:p>
    <w:p w:rsidR="009F7550" w:rsidRDefault="009F7550"/>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A53" w:rsidRDefault="005503E1" w:rsidP="005D017C">
    <w:pPr>
      <w:pStyle w:val="a7"/>
      <w:framePr w:wrap="around" w:vAnchor="text" w:hAnchor="margin" w:xAlign="center" w:y="1"/>
      <w:rPr>
        <w:rStyle w:val="af"/>
      </w:rPr>
    </w:pPr>
    <w:r>
      <w:rPr>
        <w:rStyle w:val="af"/>
      </w:rPr>
      <w:fldChar w:fldCharType="begin"/>
    </w:r>
    <w:r w:rsidR="006F4A53">
      <w:rPr>
        <w:rStyle w:val="af"/>
      </w:rPr>
      <w:instrText xml:space="preserve">PAGE  </w:instrText>
    </w:r>
    <w:r>
      <w:rPr>
        <w:rStyle w:val="af"/>
      </w:rPr>
      <w:fldChar w:fldCharType="end"/>
    </w:r>
  </w:p>
  <w:p w:rsidR="006F4A53" w:rsidRDefault="006F4A53" w:rsidP="00EE349D">
    <w:pPr>
      <w:pStyle w:val="a7"/>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A53" w:rsidRDefault="005503E1" w:rsidP="005D017C">
    <w:pPr>
      <w:pStyle w:val="a7"/>
      <w:framePr w:wrap="around" w:vAnchor="text" w:hAnchor="margin" w:xAlign="center" w:y="1"/>
      <w:rPr>
        <w:rStyle w:val="af"/>
      </w:rPr>
    </w:pPr>
    <w:r>
      <w:rPr>
        <w:rStyle w:val="af"/>
      </w:rPr>
      <w:fldChar w:fldCharType="begin"/>
    </w:r>
    <w:r w:rsidR="006F4A53">
      <w:rPr>
        <w:rStyle w:val="af"/>
      </w:rPr>
      <w:instrText xml:space="preserve">PAGE  </w:instrText>
    </w:r>
    <w:r>
      <w:rPr>
        <w:rStyle w:val="af"/>
      </w:rPr>
      <w:fldChar w:fldCharType="separate"/>
    </w:r>
    <w:r w:rsidR="00F62F44">
      <w:rPr>
        <w:rStyle w:val="af"/>
        <w:noProof/>
      </w:rPr>
      <w:t>24</w:t>
    </w:r>
    <w:r>
      <w:rPr>
        <w:rStyle w:val="af"/>
      </w:rPr>
      <w:fldChar w:fldCharType="end"/>
    </w:r>
  </w:p>
  <w:p w:rsidR="006F4A53" w:rsidRDefault="006F4A53" w:rsidP="00EE349D">
    <w:pPr>
      <w:pStyle w:val="a7"/>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A53" w:rsidRDefault="006F4A53" w:rsidP="005D017C">
    <w:pPr>
      <w:pStyle w:val="a7"/>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7550" w:rsidRDefault="009F7550">
      <w:r>
        <w:separator/>
      </w:r>
    </w:p>
    <w:p w:rsidR="009F7550" w:rsidRDefault="009F7550"/>
  </w:footnote>
  <w:footnote w:type="continuationSeparator" w:id="0">
    <w:p w:rsidR="009F7550" w:rsidRDefault="009F7550">
      <w:r>
        <w:continuationSeparator/>
      </w:r>
    </w:p>
    <w:p w:rsidR="009F7550" w:rsidRDefault="009F755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A53" w:rsidRDefault="006F4A53" w:rsidP="00EC114A">
    <w:r>
      <w:rPr>
        <w:rFonts w:hint="eastAsia"/>
      </w:rPr>
      <w:tab/>
    </w:r>
    <w:r>
      <w:rPr>
        <w:rFonts w:hint="eastAsia"/>
      </w:rPr>
      <w:tab/>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A53" w:rsidRDefault="006F4A53" w:rsidP="00EE349D">
    <w:pPr>
      <w:pStyle w:val="a6"/>
      <w:jc w:val="both"/>
    </w:pPr>
    <w:r>
      <w:rPr>
        <w:rFonts w:hint="eastAsia"/>
      </w:rPr>
      <w:t>浙江大学城市学院毕业论文</w:t>
    </w:r>
    <w:r>
      <w:rPr>
        <w:rFonts w:hint="eastAsia"/>
      </w:rPr>
      <w:tab/>
    </w:r>
    <w:r>
      <w:rPr>
        <w:rFonts w:hint="eastAsia"/>
      </w:rPr>
      <w:tab/>
      <w:t xml:space="preserve">                                            </w:t>
    </w:r>
    <w:r>
      <w:rPr>
        <w:rFonts w:hint="eastAsia"/>
      </w:rPr>
      <w:t>外文翻译</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A53" w:rsidRDefault="006F4A53" w:rsidP="00EC114A">
    <w:r>
      <w:rPr>
        <w:rFonts w:hint="eastAsia"/>
      </w:rPr>
      <w:tab/>
    </w:r>
    <w:r>
      <w:rPr>
        <w:rFonts w:hint="eastAsia"/>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A53" w:rsidRDefault="006F4A53">
    <w:pPr>
      <w:pStyle w:val="a6"/>
    </w:pPr>
    <w:r>
      <w:rPr>
        <w:rFonts w:hint="eastAsia"/>
      </w:rPr>
      <w:t>浙江大学城市学院毕业论文</w:t>
    </w:r>
    <w:r>
      <w:rPr>
        <w:rFonts w:hint="eastAsia"/>
      </w:rPr>
      <w:tab/>
    </w:r>
    <w:r>
      <w:rPr>
        <w:rFonts w:hint="eastAsia"/>
      </w:rPr>
      <w:tab/>
    </w:r>
    <w:r>
      <w:rPr>
        <w:rFonts w:hint="eastAsia"/>
      </w:rPr>
      <w:t>开题报告</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A53" w:rsidRPr="00106082" w:rsidRDefault="006F4A53" w:rsidP="00106082"/>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A53" w:rsidRDefault="006F4A53" w:rsidP="00EE503E">
    <w:pPr>
      <w:pStyle w:val="a6"/>
      <w:jc w:val="both"/>
    </w:pPr>
    <w:r>
      <w:rPr>
        <w:rFonts w:hint="eastAsia"/>
      </w:rPr>
      <w:t>城市学院计算分院毕业论文</w:t>
    </w:r>
    <w:r>
      <w:rPr>
        <w:rFonts w:hint="eastAsia"/>
      </w:rPr>
      <w:t xml:space="preserve">                                                             A</w:t>
    </w:r>
    <w:r>
      <w:t>bstract</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A53" w:rsidRDefault="006F4A53" w:rsidP="00E96322">
    <w:pPr>
      <w:pStyle w:val="a6"/>
    </w:pPr>
    <w:r>
      <w:rPr>
        <w:rFonts w:hint="eastAsia"/>
      </w:rPr>
      <w:t>浙江大学城市学院毕业论文</w:t>
    </w:r>
    <w:r>
      <w:rPr>
        <w:rFonts w:hint="eastAsia"/>
      </w:rPr>
      <w:tab/>
    </w:r>
    <w:r>
      <w:rPr>
        <w:rFonts w:hint="eastAsia"/>
      </w:rPr>
      <w:tab/>
    </w:r>
    <w:r>
      <w:rPr>
        <w:rFonts w:hint="eastAsia"/>
      </w:rPr>
      <w:t>文献综述</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A53" w:rsidRDefault="006F4A53">
    <w:pPr>
      <w:pStyle w:val="a6"/>
    </w:pPr>
    <w:r>
      <w:rPr>
        <w:rFonts w:hint="eastAsia"/>
      </w:rPr>
      <w:t>浙江大学城市学院毕业论文</w:t>
    </w:r>
    <w:r>
      <w:rPr>
        <w:rFonts w:hint="eastAsia"/>
      </w:rPr>
      <w:tab/>
    </w:r>
    <w:r>
      <w:rPr>
        <w:rFonts w:hint="eastAsia"/>
      </w:rPr>
      <w:tab/>
    </w:r>
    <w:r>
      <w:rPr>
        <w:rFonts w:hint="eastAsia"/>
      </w:rPr>
      <w:t>参考文献</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A53" w:rsidRPr="00106082" w:rsidRDefault="006F4A53" w:rsidP="00106082"/>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A53" w:rsidRDefault="006F4A53" w:rsidP="00EE503E">
    <w:pPr>
      <w:pStyle w:val="a6"/>
      <w:jc w:val="both"/>
    </w:pPr>
    <w:r>
      <w:rPr>
        <w:rFonts w:hint="eastAsia"/>
      </w:rPr>
      <w:t>城市学院计算分院毕业论文</w:t>
    </w:r>
    <w:r>
      <w:rPr>
        <w:rFonts w:hint="eastAsia"/>
      </w:rPr>
      <w:t xml:space="preserve">                                                             A</w:t>
    </w:r>
    <w:r>
      <w:t>bstract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A6A55F4"/>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F4EE093E"/>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BFA6BAA6"/>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DE0AA73E"/>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6276E77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F32C876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6416194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E06047B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D91C87C4"/>
    <w:lvl w:ilvl="0">
      <w:start w:val="1"/>
      <w:numFmt w:val="decimal"/>
      <w:lvlText w:val="%1."/>
      <w:lvlJc w:val="left"/>
      <w:pPr>
        <w:tabs>
          <w:tab w:val="num" w:pos="360"/>
        </w:tabs>
        <w:ind w:left="360" w:hangingChars="200" w:hanging="360"/>
      </w:pPr>
    </w:lvl>
  </w:abstractNum>
  <w:abstractNum w:abstractNumId="9">
    <w:nsid w:val="FFFFFF89"/>
    <w:multiLevelType w:val="singleLevel"/>
    <w:tmpl w:val="D3AE5B16"/>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292478C"/>
    <w:multiLevelType w:val="hybridMultilevel"/>
    <w:tmpl w:val="87F2D686"/>
    <w:lvl w:ilvl="0" w:tplc="B73630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3C9437A"/>
    <w:multiLevelType w:val="hybridMultilevel"/>
    <w:tmpl w:val="7E1A1526"/>
    <w:lvl w:ilvl="0" w:tplc="C89805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1872005B"/>
    <w:multiLevelType w:val="hybridMultilevel"/>
    <w:tmpl w:val="72B28A2C"/>
    <w:lvl w:ilvl="0" w:tplc="0C767B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2C683C67"/>
    <w:multiLevelType w:val="hybridMultilevel"/>
    <w:tmpl w:val="AB1AB8AC"/>
    <w:lvl w:ilvl="0" w:tplc="32762068">
      <w:start w:val="1"/>
      <w:numFmt w:val="decimal"/>
      <w:lvlText w:val="%1."/>
      <w:lvlJc w:val="left"/>
      <w:pPr>
        <w:ind w:left="1140" w:hanging="6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32AD60EE"/>
    <w:multiLevelType w:val="hybridMultilevel"/>
    <w:tmpl w:val="2AB01712"/>
    <w:lvl w:ilvl="0" w:tplc="11B6C062">
      <w:start w:val="1"/>
      <w:numFmt w:val="decimal"/>
      <w:lvlText w:val="%1、"/>
      <w:lvlJc w:val="left"/>
      <w:pPr>
        <w:tabs>
          <w:tab w:val="num" w:pos="360"/>
        </w:tabs>
        <w:ind w:left="360" w:hanging="360"/>
      </w:pPr>
    </w:lvl>
    <w:lvl w:ilvl="1" w:tplc="B0EAA380">
      <w:start w:val="1"/>
      <w:numFmt w:val="decimal"/>
      <w:lvlText w:val="（%2）"/>
      <w:lvlJc w:val="left"/>
      <w:pPr>
        <w:tabs>
          <w:tab w:val="num" w:pos="1140"/>
        </w:tabs>
        <w:ind w:left="1140" w:hanging="720"/>
      </w:pPr>
      <w:rPr>
        <w:rFonts w:ascii="Times New Roman" w:eastAsia="宋体" w:hAnsi="Times New Roman" w:hint="eastAsia"/>
      </w:rPr>
    </w:lvl>
    <w:lvl w:ilvl="2" w:tplc="7A80E0AC">
      <w:start w:val="1"/>
      <w:numFmt w:val="decimal"/>
      <w:lvlText w:val="%3、"/>
      <w:lvlJc w:val="left"/>
      <w:pPr>
        <w:tabs>
          <w:tab w:val="num" w:pos="1200"/>
        </w:tabs>
        <w:ind w:left="120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358C0009"/>
    <w:multiLevelType w:val="hybridMultilevel"/>
    <w:tmpl w:val="67A0C7DC"/>
    <w:lvl w:ilvl="0" w:tplc="BDA6FCE2">
      <w:start w:val="1"/>
      <w:numFmt w:val="decimal"/>
      <w:pStyle w:val="a"/>
      <w:lvlText w:val="[%1]"/>
      <w:lvlJc w:val="left"/>
      <w:pPr>
        <w:tabs>
          <w:tab w:val="num" w:pos="1020"/>
        </w:tabs>
        <w:ind w:left="1020" w:hanging="30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0CE66C3"/>
    <w:multiLevelType w:val="hybridMultilevel"/>
    <w:tmpl w:val="C7221100"/>
    <w:lvl w:ilvl="0" w:tplc="2B720A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0D14D59"/>
    <w:multiLevelType w:val="hybridMultilevel"/>
    <w:tmpl w:val="4A66C276"/>
    <w:lvl w:ilvl="0" w:tplc="04090003">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8">
    <w:nsid w:val="4A00269C"/>
    <w:multiLevelType w:val="hybridMultilevel"/>
    <w:tmpl w:val="9138A9D0"/>
    <w:lvl w:ilvl="0" w:tplc="98660CD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4BDB6634"/>
    <w:multiLevelType w:val="hybridMultilevel"/>
    <w:tmpl w:val="7D6C19F6"/>
    <w:lvl w:ilvl="0" w:tplc="49326C0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4D3B2630"/>
    <w:multiLevelType w:val="hybridMultilevel"/>
    <w:tmpl w:val="5B765548"/>
    <w:lvl w:ilvl="0" w:tplc="8F1A7C3A">
      <w:start w:val="1"/>
      <w:numFmt w:val="decimal"/>
      <w:lvlText w:val="%1."/>
      <w:lvlJc w:val="left"/>
      <w:pPr>
        <w:ind w:left="1140" w:hanging="6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4D9E5900"/>
    <w:multiLevelType w:val="hybridMultilevel"/>
    <w:tmpl w:val="EC3E83C4"/>
    <w:lvl w:ilvl="0" w:tplc="8B7212FE">
      <w:start w:val="1"/>
      <w:numFmt w:val="decimal"/>
      <w:lvlText w:val="第%1章"/>
      <w:lvlJc w:val="left"/>
      <w:pPr>
        <w:tabs>
          <w:tab w:val="num" w:pos="1260"/>
        </w:tabs>
        <w:ind w:left="1260" w:hanging="12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51672776"/>
    <w:multiLevelType w:val="hybridMultilevel"/>
    <w:tmpl w:val="7584E7D6"/>
    <w:lvl w:ilvl="0" w:tplc="3CD64BAC">
      <w:start w:val="1"/>
      <w:numFmt w:val="japaneseCounting"/>
      <w:lvlText w:val="%1、"/>
      <w:lvlJc w:val="left"/>
      <w:pPr>
        <w:tabs>
          <w:tab w:val="num" w:pos="720"/>
        </w:tabs>
        <w:ind w:left="720" w:hanging="720"/>
      </w:pPr>
      <w:rPr>
        <w:rFonts w:hint="eastAsia"/>
      </w:rPr>
    </w:lvl>
    <w:lvl w:ilvl="1" w:tplc="17A42DD2">
      <w:start w:val="1"/>
      <w:numFmt w:val="decimal"/>
      <w:lvlText w:val="%2."/>
      <w:lvlJc w:val="left"/>
      <w:pPr>
        <w:tabs>
          <w:tab w:val="num" w:pos="587"/>
        </w:tabs>
        <w:ind w:left="454" w:hanging="227"/>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62022CBC"/>
    <w:multiLevelType w:val="hybridMultilevel"/>
    <w:tmpl w:val="FFA4BAF4"/>
    <w:lvl w:ilvl="0" w:tplc="28BE447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6A4E7B44"/>
    <w:multiLevelType w:val="hybridMultilevel"/>
    <w:tmpl w:val="C324BEB4"/>
    <w:lvl w:ilvl="0" w:tplc="57526E3E">
      <w:start w:val="2"/>
      <w:numFmt w:val="decimal"/>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4B87B8A"/>
    <w:multiLevelType w:val="hybridMultilevel"/>
    <w:tmpl w:val="759A203E"/>
    <w:lvl w:ilvl="0" w:tplc="18B401DA">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2"/>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14"/>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5"/>
  </w:num>
  <w:num w:numId="16">
    <w:abstractNumId w:val="25"/>
  </w:num>
  <w:num w:numId="17">
    <w:abstractNumId w:val="17"/>
  </w:num>
  <w:num w:numId="18">
    <w:abstractNumId w:val="11"/>
  </w:num>
  <w:num w:numId="19">
    <w:abstractNumId w:val="19"/>
  </w:num>
  <w:num w:numId="20">
    <w:abstractNumId w:val="16"/>
  </w:num>
  <w:num w:numId="21">
    <w:abstractNumId w:val="24"/>
  </w:num>
  <w:num w:numId="22">
    <w:abstractNumId w:val="13"/>
  </w:num>
  <w:num w:numId="23">
    <w:abstractNumId w:val="20"/>
  </w:num>
  <w:num w:numId="24">
    <w:abstractNumId w:val="23"/>
  </w:num>
  <w:num w:numId="25">
    <w:abstractNumId w:val="10"/>
  </w:num>
  <w:num w:numId="26">
    <w:abstractNumId w:val="12"/>
  </w:num>
  <w:num w:numId="27">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bordersDoNotSurroundHeader/>
  <w:bordersDoNotSurroundFooter/>
  <w:proofState w:spelling="clean" w:grammar="clean"/>
  <w:attachedTemplate r:id="rId1"/>
  <w:stylePaneFormatFilter w:val="1F08"/>
  <w:trackRevisions/>
  <w:defaultTabStop w:val="420"/>
  <w:drawingGridVerticalSpacing w:val="156"/>
  <w:displayHorizontalDrawingGridEvery w:val="0"/>
  <w:displayVerticalDrawingGridEvery w:val="2"/>
  <w:characterSpacingControl w:val="compressPunctuation"/>
  <w:hdrShapeDefaults>
    <o:shapedefaults v:ext="edit" spidmax="307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93F1B"/>
    <w:rsid w:val="00001702"/>
    <w:rsid w:val="000100B0"/>
    <w:rsid w:val="00012AA3"/>
    <w:rsid w:val="000210B0"/>
    <w:rsid w:val="00022546"/>
    <w:rsid w:val="000235D4"/>
    <w:rsid w:val="0002526E"/>
    <w:rsid w:val="00030CC9"/>
    <w:rsid w:val="00030D4E"/>
    <w:rsid w:val="00034F37"/>
    <w:rsid w:val="000412A5"/>
    <w:rsid w:val="00041E68"/>
    <w:rsid w:val="0005473E"/>
    <w:rsid w:val="00061575"/>
    <w:rsid w:val="000633F5"/>
    <w:rsid w:val="00063892"/>
    <w:rsid w:val="00067CC5"/>
    <w:rsid w:val="00070E93"/>
    <w:rsid w:val="0007651C"/>
    <w:rsid w:val="00076906"/>
    <w:rsid w:val="000818DD"/>
    <w:rsid w:val="00081DAE"/>
    <w:rsid w:val="0008203E"/>
    <w:rsid w:val="00084007"/>
    <w:rsid w:val="00086708"/>
    <w:rsid w:val="00094FEE"/>
    <w:rsid w:val="000955F2"/>
    <w:rsid w:val="00096CB5"/>
    <w:rsid w:val="000A053C"/>
    <w:rsid w:val="000A4687"/>
    <w:rsid w:val="000B32A5"/>
    <w:rsid w:val="000B3ED2"/>
    <w:rsid w:val="000B51D2"/>
    <w:rsid w:val="000B6F89"/>
    <w:rsid w:val="000C34F7"/>
    <w:rsid w:val="000C3F56"/>
    <w:rsid w:val="000C4A26"/>
    <w:rsid w:val="000C72F8"/>
    <w:rsid w:val="000D06DF"/>
    <w:rsid w:val="000D5D7C"/>
    <w:rsid w:val="000D7781"/>
    <w:rsid w:val="000E1492"/>
    <w:rsid w:val="000E6A1C"/>
    <w:rsid w:val="000F0ABA"/>
    <w:rsid w:val="000F662D"/>
    <w:rsid w:val="001002E5"/>
    <w:rsid w:val="0010494D"/>
    <w:rsid w:val="00104BBA"/>
    <w:rsid w:val="00104F9C"/>
    <w:rsid w:val="0010578E"/>
    <w:rsid w:val="00106082"/>
    <w:rsid w:val="0010659F"/>
    <w:rsid w:val="001152E2"/>
    <w:rsid w:val="001153E5"/>
    <w:rsid w:val="001156A3"/>
    <w:rsid w:val="00117144"/>
    <w:rsid w:val="00130479"/>
    <w:rsid w:val="0013351B"/>
    <w:rsid w:val="00135824"/>
    <w:rsid w:val="00135EE3"/>
    <w:rsid w:val="00142123"/>
    <w:rsid w:val="00147326"/>
    <w:rsid w:val="001530CE"/>
    <w:rsid w:val="00154916"/>
    <w:rsid w:val="00156725"/>
    <w:rsid w:val="00156940"/>
    <w:rsid w:val="00160ED3"/>
    <w:rsid w:val="00165122"/>
    <w:rsid w:val="0016599E"/>
    <w:rsid w:val="001710E4"/>
    <w:rsid w:val="00174E11"/>
    <w:rsid w:val="00177043"/>
    <w:rsid w:val="00192A3E"/>
    <w:rsid w:val="001936FD"/>
    <w:rsid w:val="001949E4"/>
    <w:rsid w:val="00196434"/>
    <w:rsid w:val="00196AAA"/>
    <w:rsid w:val="001A4419"/>
    <w:rsid w:val="001A4AD0"/>
    <w:rsid w:val="001B0C58"/>
    <w:rsid w:val="001B1092"/>
    <w:rsid w:val="001B2A09"/>
    <w:rsid w:val="001B3D0B"/>
    <w:rsid w:val="001B3D8B"/>
    <w:rsid w:val="001B6A75"/>
    <w:rsid w:val="001C09BF"/>
    <w:rsid w:val="001C449D"/>
    <w:rsid w:val="001C5F62"/>
    <w:rsid w:val="001C74AA"/>
    <w:rsid w:val="001D2A5D"/>
    <w:rsid w:val="001D3DB6"/>
    <w:rsid w:val="001D70C0"/>
    <w:rsid w:val="001E2094"/>
    <w:rsid w:val="001F00E9"/>
    <w:rsid w:val="001F1F66"/>
    <w:rsid w:val="001F597F"/>
    <w:rsid w:val="001F6F9E"/>
    <w:rsid w:val="00200132"/>
    <w:rsid w:val="002006AC"/>
    <w:rsid w:val="00207269"/>
    <w:rsid w:val="00213759"/>
    <w:rsid w:val="0021617D"/>
    <w:rsid w:val="002178D1"/>
    <w:rsid w:val="00221F16"/>
    <w:rsid w:val="0022337A"/>
    <w:rsid w:val="00224ED7"/>
    <w:rsid w:val="002254FA"/>
    <w:rsid w:val="002342FF"/>
    <w:rsid w:val="0023759E"/>
    <w:rsid w:val="002377F9"/>
    <w:rsid w:val="0025362C"/>
    <w:rsid w:val="00257D73"/>
    <w:rsid w:val="0026276E"/>
    <w:rsid w:val="00271526"/>
    <w:rsid w:val="00271705"/>
    <w:rsid w:val="00273220"/>
    <w:rsid w:val="00273CBA"/>
    <w:rsid w:val="00273DE1"/>
    <w:rsid w:val="002820C9"/>
    <w:rsid w:val="00284651"/>
    <w:rsid w:val="00287BC5"/>
    <w:rsid w:val="00290A4A"/>
    <w:rsid w:val="00291820"/>
    <w:rsid w:val="00291BA7"/>
    <w:rsid w:val="00294207"/>
    <w:rsid w:val="002975F0"/>
    <w:rsid w:val="002A6E36"/>
    <w:rsid w:val="002B0681"/>
    <w:rsid w:val="002B071A"/>
    <w:rsid w:val="002B5CD6"/>
    <w:rsid w:val="002B710E"/>
    <w:rsid w:val="002B7F14"/>
    <w:rsid w:val="002C1B5C"/>
    <w:rsid w:val="002D3CE5"/>
    <w:rsid w:val="002D5D13"/>
    <w:rsid w:val="002F4CFE"/>
    <w:rsid w:val="0030182B"/>
    <w:rsid w:val="00304395"/>
    <w:rsid w:val="00304BD8"/>
    <w:rsid w:val="00324083"/>
    <w:rsid w:val="00333059"/>
    <w:rsid w:val="0034059D"/>
    <w:rsid w:val="00346331"/>
    <w:rsid w:val="00346986"/>
    <w:rsid w:val="003503B8"/>
    <w:rsid w:val="00353156"/>
    <w:rsid w:val="00356164"/>
    <w:rsid w:val="00357EC0"/>
    <w:rsid w:val="00364E69"/>
    <w:rsid w:val="00373C2A"/>
    <w:rsid w:val="003867EF"/>
    <w:rsid w:val="00387120"/>
    <w:rsid w:val="0039267D"/>
    <w:rsid w:val="003959D5"/>
    <w:rsid w:val="00397680"/>
    <w:rsid w:val="003A34DE"/>
    <w:rsid w:val="003A7D69"/>
    <w:rsid w:val="003B07AD"/>
    <w:rsid w:val="003B68C1"/>
    <w:rsid w:val="003C1BFD"/>
    <w:rsid w:val="003C24F4"/>
    <w:rsid w:val="003D2775"/>
    <w:rsid w:val="003E177E"/>
    <w:rsid w:val="003E2F9E"/>
    <w:rsid w:val="003E4E55"/>
    <w:rsid w:val="003E577A"/>
    <w:rsid w:val="003E5D3A"/>
    <w:rsid w:val="003F2D30"/>
    <w:rsid w:val="003F3543"/>
    <w:rsid w:val="003F3D54"/>
    <w:rsid w:val="003F4C22"/>
    <w:rsid w:val="003F5E34"/>
    <w:rsid w:val="003F716A"/>
    <w:rsid w:val="004016D6"/>
    <w:rsid w:val="00401A5B"/>
    <w:rsid w:val="0040228A"/>
    <w:rsid w:val="00403C72"/>
    <w:rsid w:val="00404CAB"/>
    <w:rsid w:val="0040528D"/>
    <w:rsid w:val="004078BE"/>
    <w:rsid w:val="0041274C"/>
    <w:rsid w:val="00420805"/>
    <w:rsid w:val="004258E1"/>
    <w:rsid w:val="0044401B"/>
    <w:rsid w:val="00444B7D"/>
    <w:rsid w:val="004472AE"/>
    <w:rsid w:val="00451CD0"/>
    <w:rsid w:val="0045316B"/>
    <w:rsid w:val="0045420C"/>
    <w:rsid w:val="004545F1"/>
    <w:rsid w:val="00454791"/>
    <w:rsid w:val="00456E63"/>
    <w:rsid w:val="00457672"/>
    <w:rsid w:val="00457D89"/>
    <w:rsid w:val="00460DC2"/>
    <w:rsid w:val="00461E9B"/>
    <w:rsid w:val="00464318"/>
    <w:rsid w:val="00474E2A"/>
    <w:rsid w:val="004754C4"/>
    <w:rsid w:val="00476D64"/>
    <w:rsid w:val="0048064E"/>
    <w:rsid w:val="0048235B"/>
    <w:rsid w:val="00482894"/>
    <w:rsid w:val="00482ACE"/>
    <w:rsid w:val="004861DF"/>
    <w:rsid w:val="004925A7"/>
    <w:rsid w:val="004939D6"/>
    <w:rsid w:val="00493B51"/>
    <w:rsid w:val="00493F1B"/>
    <w:rsid w:val="00497B41"/>
    <w:rsid w:val="004A5119"/>
    <w:rsid w:val="004A7E56"/>
    <w:rsid w:val="004B1F31"/>
    <w:rsid w:val="004B64FC"/>
    <w:rsid w:val="004B6D4D"/>
    <w:rsid w:val="004B6FED"/>
    <w:rsid w:val="004C1C79"/>
    <w:rsid w:val="004C4E17"/>
    <w:rsid w:val="004C7C2A"/>
    <w:rsid w:val="004D26D6"/>
    <w:rsid w:val="004D71DA"/>
    <w:rsid w:val="004E443E"/>
    <w:rsid w:val="004E4B28"/>
    <w:rsid w:val="004E62E6"/>
    <w:rsid w:val="004E7A40"/>
    <w:rsid w:val="004F3C0F"/>
    <w:rsid w:val="00502F5A"/>
    <w:rsid w:val="00503E1C"/>
    <w:rsid w:val="005136E4"/>
    <w:rsid w:val="00517EF4"/>
    <w:rsid w:val="0052301A"/>
    <w:rsid w:val="005271AF"/>
    <w:rsid w:val="00534FF9"/>
    <w:rsid w:val="00535E57"/>
    <w:rsid w:val="00543620"/>
    <w:rsid w:val="00544B74"/>
    <w:rsid w:val="00544C5D"/>
    <w:rsid w:val="005503E1"/>
    <w:rsid w:val="00554373"/>
    <w:rsid w:val="005555E4"/>
    <w:rsid w:val="005558BD"/>
    <w:rsid w:val="00561AC0"/>
    <w:rsid w:val="005878D5"/>
    <w:rsid w:val="005B791E"/>
    <w:rsid w:val="005B7B06"/>
    <w:rsid w:val="005C33C2"/>
    <w:rsid w:val="005C6161"/>
    <w:rsid w:val="005C713B"/>
    <w:rsid w:val="005D017C"/>
    <w:rsid w:val="005D6524"/>
    <w:rsid w:val="005F4968"/>
    <w:rsid w:val="005F6AFC"/>
    <w:rsid w:val="006002CD"/>
    <w:rsid w:val="00601A3D"/>
    <w:rsid w:val="0060678D"/>
    <w:rsid w:val="0061095E"/>
    <w:rsid w:val="006127F8"/>
    <w:rsid w:val="00616167"/>
    <w:rsid w:val="00627B36"/>
    <w:rsid w:val="00635723"/>
    <w:rsid w:val="0063637F"/>
    <w:rsid w:val="006417C2"/>
    <w:rsid w:val="00642988"/>
    <w:rsid w:val="00642DAF"/>
    <w:rsid w:val="006507C4"/>
    <w:rsid w:val="00657421"/>
    <w:rsid w:val="006600D2"/>
    <w:rsid w:val="00660A5D"/>
    <w:rsid w:val="00665890"/>
    <w:rsid w:val="0067256E"/>
    <w:rsid w:val="00686693"/>
    <w:rsid w:val="00692798"/>
    <w:rsid w:val="006A6855"/>
    <w:rsid w:val="006A74C2"/>
    <w:rsid w:val="006B131F"/>
    <w:rsid w:val="006B154D"/>
    <w:rsid w:val="006B2B04"/>
    <w:rsid w:val="006B4E50"/>
    <w:rsid w:val="006B591A"/>
    <w:rsid w:val="006B622A"/>
    <w:rsid w:val="006B6AFF"/>
    <w:rsid w:val="006B6EF0"/>
    <w:rsid w:val="006B7323"/>
    <w:rsid w:val="006C06B1"/>
    <w:rsid w:val="006C34A2"/>
    <w:rsid w:val="006D7E1A"/>
    <w:rsid w:val="006E19EF"/>
    <w:rsid w:val="006F2E62"/>
    <w:rsid w:val="006F4A53"/>
    <w:rsid w:val="006F5EDE"/>
    <w:rsid w:val="006F78BA"/>
    <w:rsid w:val="007015AE"/>
    <w:rsid w:val="00703B25"/>
    <w:rsid w:val="0071199C"/>
    <w:rsid w:val="00711DF3"/>
    <w:rsid w:val="00714A4E"/>
    <w:rsid w:val="0071765A"/>
    <w:rsid w:val="00725EC2"/>
    <w:rsid w:val="00726D34"/>
    <w:rsid w:val="00736610"/>
    <w:rsid w:val="00746F6A"/>
    <w:rsid w:val="0076033B"/>
    <w:rsid w:val="00761749"/>
    <w:rsid w:val="00763143"/>
    <w:rsid w:val="007650E0"/>
    <w:rsid w:val="0077221F"/>
    <w:rsid w:val="007770A2"/>
    <w:rsid w:val="0077760A"/>
    <w:rsid w:val="007831DE"/>
    <w:rsid w:val="007839B3"/>
    <w:rsid w:val="00783D1E"/>
    <w:rsid w:val="007850A9"/>
    <w:rsid w:val="00785B17"/>
    <w:rsid w:val="00787CF0"/>
    <w:rsid w:val="007A25B2"/>
    <w:rsid w:val="007A37E2"/>
    <w:rsid w:val="007B0DA7"/>
    <w:rsid w:val="007B7774"/>
    <w:rsid w:val="007C75EA"/>
    <w:rsid w:val="007D120A"/>
    <w:rsid w:val="007D44D8"/>
    <w:rsid w:val="007D46A5"/>
    <w:rsid w:val="007D4CA1"/>
    <w:rsid w:val="007D57AF"/>
    <w:rsid w:val="007D6D0A"/>
    <w:rsid w:val="007D7AA8"/>
    <w:rsid w:val="007E5FC3"/>
    <w:rsid w:val="007E7051"/>
    <w:rsid w:val="007F38E3"/>
    <w:rsid w:val="007F65BF"/>
    <w:rsid w:val="00801255"/>
    <w:rsid w:val="00805410"/>
    <w:rsid w:val="00805A1E"/>
    <w:rsid w:val="00822250"/>
    <w:rsid w:val="00823F8D"/>
    <w:rsid w:val="008245E6"/>
    <w:rsid w:val="00830408"/>
    <w:rsid w:val="0083303A"/>
    <w:rsid w:val="00834BEB"/>
    <w:rsid w:val="0083516F"/>
    <w:rsid w:val="00865326"/>
    <w:rsid w:val="00866170"/>
    <w:rsid w:val="00866CF7"/>
    <w:rsid w:val="0087465F"/>
    <w:rsid w:val="00876051"/>
    <w:rsid w:val="00877697"/>
    <w:rsid w:val="00880EB6"/>
    <w:rsid w:val="0088122D"/>
    <w:rsid w:val="00881B49"/>
    <w:rsid w:val="0088403A"/>
    <w:rsid w:val="0089250C"/>
    <w:rsid w:val="008952D4"/>
    <w:rsid w:val="008A10A9"/>
    <w:rsid w:val="008A5846"/>
    <w:rsid w:val="008A735A"/>
    <w:rsid w:val="008A7F19"/>
    <w:rsid w:val="008C5C66"/>
    <w:rsid w:val="008D0758"/>
    <w:rsid w:val="008D19CC"/>
    <w:rsid w:val="008D5DEF"/>
    <w:rsid w:val="008D7B02"/>
    <w:rsid w:val="008E1D1C"/>
    <w:rsid w:val="008E1D2E"/>
    <w:rsid w:val="008E232F"/>
    <w:rsid w:val="008F72D2"/>
    <w:rsid w:val="00900B8A"/>
    <w:rsid w:val="00901649"/>
    <w:rsid w:val="009034A6"/>
    <w:rsid w:val="00905887"/>
    <w:rsid w:val="00916286"/>
    <w:rsid w:val="00921258"/>
    <w:rsid w:val="00921646"/>
    <w:rsid w:val="009228E1"/>
    <w:rsid w:val="00922BE2"/>
    <w:rsid w:val="00924353"/>
    <w:rsid w:val="00924CBF"/>
    <w:rsid w:val="00932F2E"/>
    <w:rsid w:val="009358B9"/>
    <w:rsid w:val="00943B50"/>
    <w:rsid w:val="00945799"/>
    <w:rsid w:val="0094592D"/>
    <w:rsid w:val="00946723"/>
    <w:rsid w:val="00946E37"/>
    <w:rsid w:val="009534D4"/>
    <w:rsid w:val="009536FF"/>
    <w:rsid w:val="00956B16"/>
    <w:rsid w:val="00956DDE"/>
    <w:rsid w:val="00965204"/>
    <w:rsid w:val="00966551"/>
    <w:rsid w:val="00971B80"/>
    <w:rsid w:val="00971F8C"/>
    <w:rsid w:val="0097472B"/>
    <w:rsid w:val="00974FAA"/>
    <w:rsid w:val="00992E26"/>
    <w:rsid w:val="00994A09"/>
    <w:rsid w:val="00995A45"/>
    <w:rsid w:val="009967DE"/>
    <w:rsid w:val="009A4C4E"/>
    <w:rsid w:val="009C07D0"/>
    <w:rsid w:val="009E229E"/>
    <w:rsid w:val="009E422E"/>
    <w:rsid w:val="009F092E"/>
    <w:rsid w:val="009F74DA"/>
    <w:rsid w:val="009F7550"/>
    <w:rsid w:val="00A03739"/>
    <w:rsid w:val="00A03D9A"/>
    <w:rsid w:val="00A10F3D"/>
    <w:rsid w:val="00A12A89"/>
    <w:rsid w:val="00A16BB0"/>
    <w:rsid w:val="00A21045"/>
    <w:rsid w:val="00A210DB"/>
    <w:rsid w:val="00A26444"/>
    <w:rsid w:val="00A30946"/>
    <w:rsid w:val="00A338E3"/>
    <w:rsid w:val="00A43489"/>
    <w:rsid w:val="00A478D1"/>
    <w:rsid w:val="00A57E23"/>
    <w:rsid w:val="00A707BD"/>
    <w:rsid w:val="00A76E69"/>
    <w:rsid w:val="00A85C52"/>
    <w:rsid w:val="00A92F0D"/>
    <w:rsid w:val="00A93F92"/>
    <w:rsid w:val="00A95BA3"/>
    <w:rsid w:val="00A9764F"/>
    <w:rsid w:val="00AA1292"/>
    <w:rsid w:val="00AA3D4F"/>
    <w:rsid w:val="00AA675F"/>
    <w:rsid w:val="00AA6E0B"/>
    <w:rsid w:val="00AA7175"/>
    <w:rsid w:val="00AB2622"/>
    <w:rsid w:val="00AB4ACD"/>
    <w:rsid w:val="00AC1684"/>
    <w:rsid w:val="00AC1D00"/>
    <w:rsid w:val="00AC3599"/>
    <w:rsid w:val="00AC6C34"/>
    <w:rsid w:val="00AD0A88"/>
    <w:rsid w:val="00AD553C"/>
    <w:rsid w:val="00AE19A5"/>
    <w:rsid w:val="00AE6204"/>
    <w:rsid w:val="00AE6555"/>
    <w:rsid w:val="00AE68D3"/>
    <w:rsid w:val="00AF0771"/>
    <w:rsid w:val="00AF387E"/>
    <w:rsid w:val="00AF4BF3"/>
    <w:rsid w:val="00B01B75"/>
    <w:rsid w:val="00B05BD9"/>
    <w:rsid w:val="00B078DC"/>
    <w:rsid w:val="00B11DC9"/>
    <w:rsid w:val="00B14FFC"/>
    <w:rsid w:val="00B16493"/>
    <w:rsid w:val="00B26EE8"/>
    <w:rsid w:val="00B3278C"/>
    <w:rsid w:val="00B333BC"/>
    <w:rsid w:val="00B373B9"/>
    <w:rsid w:val="00B40B9A"/>
    <w:rsid w:val="00B41E88"/>
    <w:rsid w:val="00B44D32"/>
    <w:rsid w:val="00B47987"/>
    <w:rsid w:val="00B47A3E"/>
    <w:rsid w:val="00B50136"/>
    <w:rsid w:val="00B51B9B"/>
    <w:rsid w:val="00B53ADA"/>
    <w:rsid w:val="00B54E0C"/>
    <w:rsid w:val="00B55708"/>
    <w:rsid w:val="00B608FB"/>
    <w:rsid w:val="00B63BF2"/>
    <w:rsid w:val="00B64761"/>
    <w:rsid w:val="00B6515D"/>
    <w:rsid w:val="00B652D1"/>
    <w:rsid w:val="00B66119"/>
    <w:rsid w:val="00B728C7"/>
    <w:rsid w:val="00B73475"/>
    <w:rsid w:val="00B81D2B"/>
    <w:rsid w:val="00B820A7"/>
    <w:rsid w:val="00B85352"/>
    <w:rsid w:val="00B87999"/>
    <w:rsid w:val="00B91128"/>
    <w:rsid w:val="00B97446"/>
    <w:rsid w:val="00BA4676"/>
    <w:rsid w:val="00BA5F7C"/>
    <w:rsid w:val="00BA6BBE"/>
    <w:rsid w:val="00BA7098"/>
    <w:rsid w:val="00BB5E8C"/>
    <w:rsid w:val="00BB78D8"/>
    <w:rsid w:val="00BC0DE9"/>
    <w:rsid w:val="00BC1331"/>
    <w:rsid w:val="00BC4A27"/>
    <w:rsid w:val="00BD2717"/>
    <w:rsid w:val="00BD7CAF"/>
    <w:rsid w:val="00BE0625"/>
    <w:rsid w:val="00BE5483"/>
    <w:rsid w:val="00BE688B"/>
    <w:rsid w:val="00BF18DF"/>
    <w:rsid w:val="00BF401C"/>
    <w:rsid w:val="00C000C1"/>
    <w:rsid w:val="00C020C2"/>
    <w:rsid w:val="00C045BD"/>
    <w:rsid w:val="00C1263A"/>
    <w:rsid w:val="00C148CC"/>
    <w:rsid w:val="00C14944"/>
    <w:rsid w:val="00C150C0"/>
    <w:rsid w:val="00C223CA"/>
    <w:rsid w:val="00C2375C"/>
    <w:rsid w:val="00C25BA9"/>
    <w:rsid w:val="00C26A8E"/>
    <w:rsid w:val="00C27A58"/>
    <w:rsid w:val="00C338AB"/>
    <w:rsid w:val="00C37259"/>
    <w:rsid w:val="00C42DC0"/>
    <w:rsid w:val="00C444E2"/>
    <w:rsid w:val="00C5150C"/>
    <w:rsid w:val="00C645A3"/>
    <w:rsid w:val="00C64FF4"/>
    <w:rsid w:val="00C71979"/>
    <w:rsid w:val="00C7528B"/>
    <w:rsid w:val="00C75E38"/>
    <w:rsid w:val="00C81312"/>
    <w:rsid w:val="00C9503C"/>
    <w:rsid w:val="00CA1957"/>
    <w:rsid w:val="00CA33DA"/>
    <w:rsid w:val="00CB321A"/>
    <w:rsid w:val="00CB6A0F"/>
    <w:rsid w:val="00CB730F"/>
    <w:rsid w:val="00CC16ED"/>
    <w:rsid w:val="00CC2842"/>
    <w:rsid w:val="00CC2870"/>
    <w:rsid w:val="00CC6399"/>
    <w:rsid w:val="00CD06E5"/>
    <w:rsid w:val="00CD0D42"/>
    <w:rsid w:val="00CD470B"/>
    <w:rsid w:val="00CE0466"/>
    <w:rsid w:val="00CE5DFF"/>
    <w:rsid w:val="00CF1532"/>
    <w:rsid w:val="00CF4EA0"/>
    <w:rsid w:val="00CF54C4"/>
    <w:rsid w:val="00CF7EE7"/>
    <w:rsid w:val="00D03FCD"/>
    <w:rsid w:val="00D13D2C"/>
    <w:rsid w:val="00D143A2"/>
    <w:rsid w:val="00D2221A"/>
    <w:rsid w:val="00D230C8"/>
    <w:rsid w:val="00D26CD4"/>
    <w:rsid w:val="00D2769A"/>
    <w:rsid w:val="00D30354"/>
    <w:rsid w:val="00D313C9"/>
    <w:rsid w:val="00D403C5"/>
    <w:rsid w:val="00D40594"/>
    <w:rsid w:val="00D4119A"/>
    <w:rsid w:val="00D4396D"/>
    <w:rsid w:val="00D63ECF"/>
    <w:rsid w:val="00D71AE4"/>
    <w:rsid w:val="00D71EBD"/>
    <w:rsid w:val="00D73CD1"/>
    <w:rsid w:val="00D7584E"/>
    <w:rsid w:val="00D76261"/>
    <w:rsid w:val="00D767F8"/>
    <w:rsid w:val="00D81E68"/>
    <w:rsid w:val="00D92F7B"/>
    <w:rsid w:val="00D96D0B"/>
    <w:rsid w:val="00DA1A1A"/>
    <w:rsid w:val="00DA1EB5"/>
    <w:rsid w:val="00DA4B9F"/>
    <w:rsid w:val="00DA7879"/>
    <w:rsid w:val="00DB13AE"/>
    <w:rsid w:val="00DB5F47"/>
    <w:rsid w:val="00DB6A86"/>
    <w:rsid w:val="00DC2CF2"/>
    <w:rsid w:val="00DC7EBB"/>
    <w:rsid w:val="00DD2EC6"/>
    <w:rsid w:val="00DE3949"/>
    <w:rsid w:val="00DE5AB4"/>
    <w:rsid w:val="00DF39F1"/>
    <w:rsid w:val="00DF6F19"/>
    <w:rsid w:val="00E12446"/>
    <w:rsid w:val="00E12944"/>
    <w:rsid w:val="00E134B9"/>
    <w:rsid w:val="00E17D34"/>
    <w:rsid w:val="00E2129A"/>
    <w:rsid w:val="00E21A83"/>
    <w:rsid w:val="00E2204B"/>
    <w:rsid w:val="00E24ACE"/>
    <w:rsid w:val="00E32DC7"/>
    <w:rsid w:val="00E3417C"/>
    <w:rsid w:val="00E548F0"/>
    <w:rsid w:val="00E64F11"/>
    <w:rsid w:val="00E70B1C"/>
    <w:rsid w:val="00E73B3A"/>
    <w:rsid w:val="00E7639D"/>
    <w:rsid w:val="00E76C09"/>
    <w:rsid w:val="00E871E5"/>
    <w:rsid w:val="00E905D7"/>
    <w:rsid w:val="00E9423F"/>
    <w:rsid w:val="00E95E1E"/>
    <w:rsid w:val="00E96322"/>
    <w:rsid w:val="00E977B5"/>
    <w:rsid w:val="00E97B20"/>
    <w:rsid w:val="00EA1F80"/>
    <w:rsid w:val="00EA2B17"/>
    <w:rsid w:val="00EA51AE"/>
    <w:rsid w:val="00EB2DD4"/>
    <w:rsid w:val="00EB58E5"/>
    <w:rsid w:val="00EB5AA7"/>
    <w:rsid w:val="00EB669B"/>
    <w:rsid w:val="00EC114A"/>
    <w:rsid w:val="00EC2764"/>
    <w:rsid w:val="00EC3CFD"/>
    <w:rsid w:val="00EC6E8D"/>
    <w:rsid w:val="00ED1F7F"/>
    <w:rsid w:val="00ED248B"/>
    <w:rsid w:val="00ED3BDE"/>
    <w:rsid w:val="00ED62A0"/>
    <w:rsid w:val="00ED70EE"/>
    <w:rsid w:val="00ED7D9C"/>
    <w:rsid w:val="00EE349D"/>
    <w:rsid w:val="00EE3DE5"/>
    <w:rsid w:val="00EE4E1A"/>
    <w:rsid w:val="00EE503E"/>
    <w:rsid w:val="00EE5C7D"/>
    <w:rsid w:val="00EE78B3"/>
    <w:rsid w:val="00EF08B1"/>
    <w:rsid w:val="00EF11FB"/>
    <w:rsid w:val="00EF37DC"/>
    <w:rsid w:val="00EF6D69"/>
    <w:rsid w:val="00F05F7D"/>
    <w:rsid w:val="00F06548"/>
    <w:rsid w:val="00F12402"/>
    <w:rsid w:val="00F2049E"/>
    <w:rsid w:val="00F256B7"/>
    <w:rsid w:val="00F2585B"/>
    <w:rsid w:val="00F260F8"/>
    <w:rsid w:val="00F306C1"/>
    <w:rsid w:val="00F323BE"/>
    <w:rsid w:val="00F323C2"/>
    <w:rsid w:val="00F37C25"/>
    <w:rsid w:val="00F40663"/>
    <w:rsid w:val="00F46C10"/>
    <w:rsid w:val="00F52467"/>
    <w:rsid w:val="00F62F44"/>
    <w:rsid w:val="00F67925"/>
    <w:rsid w:val="00F67BD4"/>
    <w:rsid w:val="00F7143C"/>
    <w:rsid w:val="00F74C9A"/>
    <w:rsid w:val="00F81608"/>
    <w:rsid w:val="00F81BDB"/>
    <w:rsid w:val="00F85266"/>
    <w:rsid w:val="00F87193"/>
    <w:rsid w:val="00F87D60"/>
    <w:rsid w:val="00F915BD"/>
    <w:rsid w:val="00F918B3"/>
    <w:rsid w:val="00F93281"/>
    <w:rsid w:val="00F96638"/>
    <w:rsid w:val="00F97B03"/>
    <w:rsid w:val="00F97BC1"/>
    <w:rsid w:val="00FA46AF"/>
    <w:rsid w:val="00FB6955"/>
    <w:rsid w:val="00FB69FF"/>
    <w:rsid w:val="00FC1BBB"/>
    <w:rsid w:val="00FC4699"/>
    <w:rsid w:val="00FC5176"/>
    <w:rsid w:val="00FD1F7D"/>
    <w:rsid w:val="00FD2602"/>
    <w:rsid w:val="00FD4537"/>
    <w:rsid w:val="00FE31F0"/>
    <w:rsid w:val="00FE4B9F"/>
    <w:rsid w:val="00FF51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96CB5"/>
    <w:pPr>
      <w:widowControl w:val="0"/>
      <w:jc w:val="both"/>
    </w:pPr>
    <w:rPr>
      <w:kern w:val="2"/>
      <w:sz w:val="24"/>
    </w:rPr>
  </w:style>
  <w:style w:type="paragraph" w:styleId="1">
    <w:name w:val="heading 1"/>
    <w:basedOn w:val="a0"/>
    <w:next w:val="a0"/>
    <w:link w:val="1Char"/>
    <w:qFormat/>
    <w:rsid w:val="00D30354"/>
    <w:pPr>
      <w:keepNext/>
      <w:keepLines/>
      <w:spacing w:before="340" w:after="330" w:line="578" w:lineRule="auto"/>
      <w:jc w:val="center"/>
      <w:outlineLvl w:val="0"/>
    </w:pPr>
    <w:rPr>
      <w:b/>
      <w:bCs/>
      <w:kern w:val="44"/>
      <w:sz w:val="44"/>
      <w:szCs w:val="44"/>
    </w:rPr>
  </w:style>
  <w:style w:type="paragraph" w:styleId="2">
    <w:name w:val="heading 2"/>
    <w:basedOn w:val="a0"/>
    <w:next w:val="a0"/>
    <w:link w:val="2Char"/>
    <w:qFormat/>
    <w:rsid w:val="00DC2CF2"/>
    <w:pPr>
      <w:keepNext/>
      <w:keepLines/>
      <w:spacing w:before="260" w:after="260" w:line="360" w:lineRule="auto"/>
      <w:outlineLvl w:val="1"/>
    </w:pPr>
    <w:rPr>
      <w:rFonts w:ascii="Arial" w:hAnsi="Arial"/>
      <w:b/>
      <w:bCs/>
      <w:sz w:val="36"/>
      <w:szCs w:val="32"/>
    </w:rPr>
  </w:style>
  <w:style w:type="paragraph" w:styleId="3">
    <w:name w:val="heading 3"/>
    <w:basedOn w:val="a0"/>
    <w:next w:val="a0"/>
    <w:qFormat/>
    <w:rsid w:val="00EC3CFD"/>
    <w:pPr>
      <w:keepNext/>
      <w:keepLines/>
      <w:spacing w:before="260" w:after="260" w:line="360" w:lineRule="auto"/>
      <w:outlineLvl w:val="2"/>
    </w:pPr>
    <w:rPr>
      <w:b/>
      <w:bCs/>
      <w:sz w:val="32"/>
      <w:szCs w:val="32"/>
    </w:rPr>
  </w:style>
  <w:style w:type="paragraph" w:styleId="4">
    <w:name w:val="heading 4"/>
    <w:basedOn w:val="a0"/>
    <w:next w:val="a0"/>
    <w:qFormat/>
    <w:rsid w:val="00EC3CFD"/>
    <w:pPr>
      <w:keepNext/>
      <w:keepLines/>
      <w:spacing w:before="260" w:after="260" w:line="360" w:lineRule="auto"/>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D30354"/>
    <w:rPr>
      <w:rFonts w:eastAsia="宋体"/>
      <w:b/>
      <w:bCs/>
      <w:kern w:val="44"/>
      <w:sz w:val="44"/>
      <w:szCs w:val="44"/>
      <w:lang w:val="en-US" w:eastAsia="zh-CN" w:bidi="ar-SA"/>
    </w:rPr>
  </w:style>
  <w:style w:type="character" w:customStyle="1" w:styleId="2Char">
    <w:name w:val="标题 2 Char"/>
    <w:basedOn w:val="a1"/>
    <w:link w:val="2"/>
    <w:rsid w:val="00DC2CF2"/>
    <w:rPr>
      <w:rFonts w:ascii="Arial" w:eastAsia="宋体" w:hAnsi="Arial"/>
      <w:b/>
      <w:bCs/>
      <w:kern w:val="2"/>
      <w:sz w:val="36"/>
      <w:szCs w:val="32"/>
      <w:lang w:val="en-US" w:eastAsia="zh-CN" w:bidi="ar-SA"/>
    </w:rPr>
  </w:style>
  <w:style w:type="paragraph" w:styleId="a4">
    <w:name w:val="Body Text"/>
    <w:basedOn w:val="a0"/>
    <w:rsid w:val="0040228A"/>
    <w:pPr>
      <w:spacing w:after="120"/>
    </w:pPr>
  </w:style>
  <w:style w:type="character" w:customStyle="1" w:styleId="a5">
    <w:name w:val="封面题目内容"/>
    <w:basedOn w:val="a1"/>
    <w:rsid w:val="0040228A"/>
    <w:rPr>
      <w:rFonts w:ascii="宋体" w:hAnsi="宋体"/>
      <w:sz w:val="36"/>
      <w:u w:val="single"/>
    </w:rPr>
  </w:style>
  <w:style w:type="paragraph" w:customStyle="1" w:styleId="30">
    <w:name w:val="样式3"/>
    <w:basedOn w:val="a0"/>
    <w:rsid w:val="0040228A"/>
    <w:pPr>
      <w:jc w:val="center"/>
    </w:pPr>
    <w:rPr>
      <w:b/>
      <w:iCs/>
      <w:sz w:val="21"/>
      <w:szCs w:val="21"/>
    </w:rPr>
  </w:style>
  <w:style w:type="paragraph" w:styleId="a6">
    <w:name w:val="header"/>
    <w:basedOn w:val="a0"/>
    <w:rsid w:val="0040228A"/>
    <w:pPr>
      <w:pBdr>
        <w:bottom w:val="single" w:sz="6" w:space="1" w:color="auto"/>
      </w:pBdr>
      <w:tabs>
        <w:tab w:val="center" w:pos="4153"/>
        <w:tab w:val="right" w:pos="8306"/>
      </w:tabs>
      <w:snapToGrid w:val="0"/>
      <w:jc w:val="center"/>
    </w:pPr>
    <w:rPr>
      <w:sz w:val="18"/>
      <w:szCs w:val="18"/>
    </w:rPr>
  </w:style>
  <w:style w:type="paragraph" w:styleId="a7">
    <w:name w:val="footer"/>
    <w:basedOn w:val="a0"/>
    <w:rsid w:val="0040228A"/>
    <w:pPr>
      <w:tabs>
        <w:tab w:val="center" w:pos="4153"/>
        <w:tab w:val="right" w:pos="8306"/>
      </w:tabs>
      <w:snapToGrid w:val="0"/>
      <w:jc w:val="left"/>
    </w:pPr>
    <w:rPr>
      <w:sz w:val="18"/>
      <w:szCs w:val="18"/>
    </w:rPr>
  </w:style>
  <w:style w:type="paragraph" w:customStyle="1" w:styleId="a8">
    <w:name w:val="摘要和关键词内容"/>
    <w:basedOn w:val="a9"/>
    <w:link w:val="Char"/>
    <w:autoRedefine/>
    <w:rsid w:val="008A10A9"/>
    <w:pPr>
      <w:ind w:firstLine="0"/>
    </w:pPr>
    <w:rPr>
      <w:rFonts w:ascii="Times New Roman" w:eastAsia="楷体_GB2312" w:hAnsi="Times New Roman"/>
      <w:szCs w:val="24"/>
    </w:rPr>
  </w:style>
  <w:style w:type="paragraph" w:styleId="a9">
    <w:name w:val="Normal Indent"/>
    <w:aliases w:val="毕业论文正文 Char Char Char Char"/>
    <w:basedOn w:val="a0"/>
    <w:link w:val="Char0"/>
    <w:autoRedefine/>
    <w:rsid w:val="0040228A"/>
    <w:pPr>
      <w:spacing w:line="360" w:lineRule="auto"/>
      <w:ind w:firstLine="420"/>
    </w:pPr>
    <w:rPr>
      <w:rFonts w:ascii="宋体" w:hAnsi="宋体"/>
    </w:rPr>
  </w:style>
  <w:style w:type="character" w:customStyle="1" w:styleId="Char0">
    <w:name w:val="正文缩进 Char"/>
    <w:aliases w:val="毕业论文正文 Char Char Char Char Char"/>
    <w:basedOn w:val="a1"/>
    <w:link w:val="a9"/>
    <w:rsid w:val="001E2094"/>
    <w:rPr>
      <w:rFonts w:ascii="宋体" w:eastAsia="宋体" w:hAnsi="宋体"/>
      <w:kern w:val="2"/>
      <w:sz w:val="24"/>
      <w:lang w:val="en-US" w:eastAsia="zh-CN" w:bidi="ar-SA"/>
    </w:rPr>
  </w:style>
  <w:style w:type="character" w:customStyle="1" w:styleId="Char">
    <w:name w:val="摘要和关键词内容 Char"/>
    <w:basedOn w:val="Char0"/>
    <w:link w:val="a8"/>
    <w:rsid w:val="008A10A9"/>
    <w:rPr>
      <w:rFonts w:ascii="宋体" w:eastAsia="楷体_GB2312" w:hAnsi="宋体"/>
      <w:kern w:val="2"/>
      <w:sz w:val="24"/>
      <w:szCs w:val="24"/>
      <w:lang w:val="en-US" w:eastAsia="zh-CN" w:bidi="ar-SA"/>
    </w:rPr>
  </w:style>
  <w:style w:type="paragraph" w:customStyle="1" w:styleId="aa">
    <w:name w:val="论文题目"/>
    <w:basedOn w:val="a0"/>
    <w:autoRedefine/>
    <w:rsid w:val="004E4B28"/>
    <w:pPr>
      <w:spacing w:before="480" w:after="480"/>
      <w:jc w:val="center"/>
    </w:pPr>
    <w:rPr>
      <w:rFonts w:cs="宋体"/>
      <w:b/>
      <w:bCs/>
      <w:sz w:val="44"/>
      <w:szCs w:val="44"/>
    </w:rPr>
  </w:style>
  <w:style w:type="paragraph" w:styleId="10">
    <w:name w:val="toc 1"/>
    <w:basedOn w:val="a0"/>
    <w:next w:val="a0"/>
    <w:autoRedefine/>
    <w:semiHidden/>
    <w:rsid w:val="005B7B06"/>
    <w:pPr>
      <w:tabs>
        <w:tab w:val="right" w:leader="dot" w:pos="8891"/>
      </w:tabs>
      <w:spacing w:before="120" w:after="120"/>
    </w:pPr>
  </w:style>
  <w:style w:type="paragraph" w:styleId="20">
    <w:name w:val="toc 2"/>
    <w:basedOn w:val="10"/>
    <w:next w:val="a0"/>
    <w:autoRedefine/>
    <w:semiHidden/>
    <w:rsid w:val="008245E6"/>
    <w:pPr>
      <w:ind w:leftChars="200" w:left="420"/>
    </w:pPr>
  </w:style>
  <w:style w:type="character" w:styleId="ab">
    <w:name w:val="Hyperlink"/>
    <w:basedOn w:val="ac"/>
    <w:rsid w:val="006B622A"/>
    <w:rPr>
      <w:rFonts w:eastAsia="宋体"/>
      <w:color w:val="auto"/>
      <w:sz w:val="24"/>
      <w:szCs w:val="24"/>
      <w:u w:val="none"/>
      <w:em w:val="none"/>
    </w:rPr>
  </w:style>
  <w:style w:type="character" w:styleId="ac">
    <w:name w:val="FollowedHyperlink"/>
    <w:basedOn w:val="a1"/>
    <w:rsid w:val="002B710E"/>
    <w:rPr>
      <w:color w:val="800080"/>
      <w:u w:val="single"/>
    </w:rPr>
  </w:style>
  <w:style w:type="paragraph" w:customStyle="1" w:styleId="ad">
    <w:name w:val="图注"/>
    <w:basedOn w:val="a0"/>
    <w:next w:val="a0"/>
    <w:autoRedefine/>
    <w:rsid w:val="00357EC0"/>
    <w:pPr>
      <w:spacing w:before="152" w:after="160"/>
      <w:jc w:val="center"/>
    </w:pPr>
    <w:rPr>
      <w:rFonts w:eastAsia="黑体"/>
      <w:sz w:val="21"/>
      <w:szCs w:val="21"/>
    </w:rPr>
  </w:style>
  <w:style w:type="paragraph" w:styleId="ae">
    <w:name w:val="Plain Text"/>
    <w:basedOn w:val="a0"/>
    <w:rsid w:val="0077221F"/>
    <w:rPr>
      <w:rFonts w:ascii="宋体" w:hAnsi="Courier New" w:cs="Courier New"/>
      <w:sz w:val="21"/>
      <w:szCs w:val="21"/>
    </w:rPr>
  </w:style>
  <w:style w:type="paragraph" w:styleId="31">
    <w:name w:val="toc 3"/>
    <w:basedOn w:val="a0"/>
    <w:next w:val="a0"/>
    <w:autoRedefine/>
    <w:semiHidden/>
    <w:rsid w:val="00D7584E"/>
    <w:pPr>
      <w:ind w:leftChars="400" w:left="840"/>
    </w:pPr>
  </w:style>
  <w:style w:type="character" w:styleId="af">
    <w:name w:val="page number"/>
    <w:basedOn w:val="a1"/>
    <w:rsid w:val="00D7584E"/>
  </w:style>
  <w:style w:type="paragraph" w:customStyle="1" w:styleId="af0">
    <w:name w:val="表标题"/>
    <w:basedOn w:val="af1"/>
    <w:rsid w:val="0044401B"/>
  </w:style>
  <w:style w:type="paragraph" w:customStyle="1" w:styleId="af1">
    <w:name w:val="图标题"/>
    <w:basedOn w:val="a0"/>
    <w:autoRedefine/>
    <w:rsid w:val="0044401B"/>
    <w:pPr>
      <w:spacing w:beforeLines="20" w:afterLines="20" w:line="360" w:lineRule="auto"/>
      <w:jc w:val="center"/>
    </w:pPr>
    <w:rPr>
      <w:rFonts w:eastAsia="黑体" w:cs="宋体"/>
      <w:bCs/>
      <w:noProof/>
      <w:sz w:val="21"/>
      <w:szCs w:val="21"/>
    </w:rPr>
  </w:style>
  <w:style w:type="paragraph" w:styleId="af2">
    <w:name w:val="table of figures"/>
    <w:basedOn w:val="a0"/>
    <w:next w:val="a0"/>
    <w:autoRedefine/>
    <w:semiHidden/>
    <w:rsid w:val="00FC5176"/>
    <w:pPr>
      <w:spacing w:before="120" w:after="120"/>
      <w:ind w:leftChars="200" w:left="200" w:hangingChars="200" w:hanging="200"/>
    </w:pPr>
    <w:rPr>
      <w:szCs w:val="24"/>
    </w:rPr>
  </w:style>
  <w:style w:type="paragraph" w:styleId="af3">
    <w:name w:val="Title"/>
    <w:aliases w:val="章标题(无序号)"/>
    <w:next w:val="a0"/>
    <w:qFormat/>
    <w:rsid w:val="00B66119"/>
    <w:pPr>
      <w:keepLines/>
      <w:pageBreakBefore/>
      <w:widowControl w:val="0"/>
      <w:spacing w:before="240" w:after="120"/>
      <w:jc w:val="center"/>
      <w:outlineLvl w:val="0"/>
    </w:pPr>
    <w:rPr>
      <w:rFonts w:eastAsia="黑体"/>
      <w:b/>
      <w:kern w:val="2"/>
      <w:sz w:val="36"/>
    </w:rPr>
  </w:style>
  <w:style w:type="table" w:styleId="af4">
    <w:name w:val="Table Grid"/>
    <w:basedOn w:val="a2"/>
    <w:rsid w:val="00544B7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参考文献"/>
    <w:basedOn w:val="a0"/>
    <w:rsid w:val="002A6E36"/>
    <w:pPr>
      <w:numPr>
        <w:numId w:val="15"/>
      </w:numPr>
      <w:tabs>
        <w:tab w:val="left" w:pos="0"/>
      </w:tabs>
      <w:spacing w:line="360" w:lineRule="auto"/>
    </w:pPr>
    <w:rPr>
      <w:szCs w:val="18"/>
    </w:rPr>
  </w:style>
  <w:style w:type="paragraph" w:customStyle="1" w:styleId="11">
    <w:name w:val="样式1"/>
    <w:basedOn w:val="2"/>
    <w:rsid w:val="00E12944"/>
    <w:pPr>
      <w:spacing w:line="240" w:lineRule="auto"/>
    </w:pPr>
    <w:rPr>
      <w:rFonts w:ascii="宋体" w:hAnsi="宋体"/>
      <w:color w:val="0000FF"/>
      <w:szCs w:val="36"/>
    </w:rPr>
  </w:style>
  <w:style w:type="character" w:styleId="af5">
    <w:name w:val="annotation reference"/>
    <w:basedOn w:val="a1"/>
    <w:semiHidden/>
    <w:rsid w:val="00BD7CAF"/>
    <w:rPr>
      <w:sz w:val="21"/>
      <w:szCs w:val="21"/>
    </w:rPr>
  </w:style>
  <w:style w:type="paragraph" w:styleId="af6">
    <w:name w:val="annotation text"/>
    <w:basedOn w:val="a0"/>
    <w:semiHidden/>
    <w:rsid w:val="00BD7CAF"/>
    <w:pPr>
      <w:jc w:val="left"/>
    </w:pPr>
  </w:style>
  <w:style w:type="paragraph" w:styleId="af7">
    <w:name w:val="annotation subject"/>
    <w:basedOn w:val="af6"/>
    <w:next w:val="af6"/>
    <w:semiHidden/>
    <w:rsid w:val="00BD7CAF"/>
    <w:rPr>
      <w:b/>
      <w:bCs/>
    </w:rPr>
  </w:style>
  <w:style w:type="paragraph" w:styleId="af8">
    <w:name w:val="Balloon Text"/>
    <w:basedOn w:val="a0"/>
    <w:semiHidden/>
    <w:rsid w:val="00BD7CAF"/>
    <w:rPr>
      <w:sz w:val="18"/>
      <w:szCs w:val="18"/>
    </w:rPr>
  </w:style>
  <w:style w:type="paragraph" w:customStyle="1" w:styleId="21818">
    <w:name w:val="样式 标题 2 + 段前: 18 磅 段后: 18 磅 行距: 单倍行距"/>
    <w:basedOn w:val="2"/>
    <w:rsid w:val="00CE0466"/>
    <w:pPr>
      <w:spacing w:before="360" w:after="360" w:line="240" w:lineRule="auto"/>
    </w:pPr>
    <w:rPr>
      <w:rFonts w:cs="宋体"/>
      <w:szCs w:val="20"/>
    </w:rPr>
  </w:style>
  <w:style w:type="paragraph" w:styleId="40">
    <w:name w:val="toc 4"/>
    <w:basedOn w:val="a0"/>
    <w:next w:val="a0"/>
    <w:autoRedefine/>
    <w:semiHidden/>
    <w:rsid w:val="00BC0DE9"/>
    <w:pPr>
      <w:ind w:leftChars="600" w:left="1260"/>
    </w:pPr>
  </w:style>
  <w:style w:type="paragraph" w:styleId="12">
    <w:name w:val="index 1"/>
    <w:basedOn w:val="a0"/>
    <w:next w:val="a0"/>
    <w:autoRedefine/>
    <w:semiHidden/>
    <w:rsid w:val="00CA33DA"/>
  </w:style>
  <w:style w:type="paragraph" w:customStyle="1" w:styleId="21">
    <w:name w:val="样式2"/>
    <w:basedOn w:val="af2"/>
    <w:rsid w:val="001F00E9"/>
    <w:pPr>
      <w:tabs>
        <w:tab w:val="right" w:leader="dot" w:pos="8891"/>
      </w:tabs>
      <w:ind w:left="960" w:hanging="480"/>
    </w:pPr>
    <w:rPr>
      <w:noProof/>
    </w:rPr>
  </w:style>
  <w:style w:type="paragraph" w:customStyle="1" w:styleId="41">
    <w:name w:val="样式4"/>
    <w:basedOn w:val="af2"/>
    <w:autoRedefine/>
    <w:rsid w:val="001F00E9"/>
    <w:pPr>
      <w:tabs>
        <w:tab w:val="right" w:leader="dot" w:pos="8891"/>
      </w:tabs>
      <w:ind w:left="960" w:hanging="480"/>
    </w:pPr>
    <w:rPr>
      <w:noProof/>
    </w:rPr>
  </w:style>
  <w:style w:type="paragraph" w:customStyle="1" w:styleId="af9">
    <w:name w:val="封面标题"/>
    <w:basedOn w:val="a0"/>
    <w:link w:val="Char1"/>
    <w:rsid w:val="00294207"/>
    <w:pPr>
      <w:jc w:val="center"/>
    </w:pPr>
    <w:rPr>
      <w:rFonts w:eastAsia="华文新魏" w:cs="宋体"/>
      <w:b/>
      <w:bCs/>
      <w:sz w:val="72"/>
    </w:rPr>
  </w:style>
  <w:style w:type="character" w:customStyle="1" w:styleId="Char1">
    <w:name w:val="封面标题 Char"/>
    <w:basedOn w:val="a1"/>
    <w:link w:val="af9"/>
    <w:rsid w:val="00AD553C"/>
    <w:rPr>
      <w:rFonts w:eastAsia="华文新魏" w:cs="宋体"/>
      <w:b/>
      <w:bCs/>
      <w:kern w:val="2"/>
      <w:sz w:val="72"/>
      <w:lang w:val="en-US" w:eastAsia="zh-CN" w:bidi="ar-SA"/>
    </w:rPr>
  </w:style>
  <w:style w:type="character" w:customStyle="1" w:styleId="afa">
    <w:name w:val="封面题目"/>
    <w:basedOn w:val="a1"/>
    <w:rsid w:val="00294207"/>
    <w:rPr>
      <w:sz w:val="28"/>
    </w:rPr>
  </w:style>
  <w:style w:type="character" w:customStyle="1" w:styleId="-">
    <w:name w:val="封面内容-下划线"/>
    <w:basedOn w:val="a1"/>
    <w:rsid w:val="00294207"/>
    <w:rPr>
      <w:sz w:val="28"/>
      <w:u w:val="single"/>
    </w:rPr>
  </w:style>
  <w:style w:type="character" w:customStyle="1" w:styleId="afb">
    <w:name w:val="封面内容"/>
    <w:basedOn w:val="a1"/>
    <w:rsid w:val="00294207"/>
    <w:rPr>
      <w:sz w:val="28"/>
    </w:rPr>
  </w:style>
  <w:style w:type="paragraph" w:customStyle="1" w:styleId="afc">
    <w:name w:val="论文副标题"/>
    <w:basedOn w:val="aa"/>
    <w:autoRedefine/>
    <w:rsid w:val="001D70C0"/>
    <w:rPr>
      <w:rFonts w:eastAsia="楷体_GB2312"/>
      <w:bCs w:val="0"/>
      <w:sz w:val="28"/>
      <w:szCs w:val="28"/>
    </w:rPr>
  </w:style>
  <w:style w:type="character" w:customStyle="1" w:styleId="afd">
    <w:name w:val="摘要和关键词"/>
    <w:basedOn w:val="Char0"/>
    <w:rsid w:val="001D70C0"/>
    <w:rPr>
      <w:rFonts w:ascii="Times New Roman" w:eastAsia="宋体" w:hAnsi="Times New Roman"/>
      <w:b/>
      <w:kern w:val="0"/>
      <w:sz w:val="24"/>
      <w:lang w:val="en-US" w:eastAsia="zh-CN" w:bidi="ar-SA"/>
    </w:rPr>
  </w:style>
  <w:style w:type="paragraph" w:customStyle="1" w:styleId="afe">
    <w:name w:val="说明"/>
    <w:basedOn w:val="a0"/>
    <w:autoRedefine/>
    <w:rsid w:val="001E2094"/>
    <w:pPr>
      <w:spacing w:line="360" w:lineRule="auto"/>
      <w:ind w:firstLineChars="150" w:firstLine="360"/>
    </w:pPr>
    <w:rPr>
      <w:rFonts w:cs="宋体"/>
      <w:i/>
      <w:szCs w:val="24"/>
    </w:rPr>
  </w:style>
  <w:style w:type="paragraph" w:customStyle="1" w:styleId="aff">
    <w:name w:val="章标题－不加入目录"/>
    <w:basedOn w:val="a0"/>
    <w:autoRedefine/>
    <w:rsid w:val="005B7B06"/>
    <w:pPr>
      <w:spacing w:beforeLines="100" w:afterLines="100" w:line="360" w:lineRule="auto"/>
      <w:jc w:val="center"/>
    </w:pPr>
    <w:rPr>
      <w:b/>
      <w:sz w:val="44"/>
      <w:szCs w:val="44"/>
    </w:rPr>
  </w:style>
  <w:style w:type="paragraph" w:customStyle="1" w:styleId="aff0">
    <w:name w:val="样式 章标题－不加入目录 +"/>
    <w:basedOn w:val="aff"/>
    <w:rsid w:val="005B7B06"/>
    <w:pPr>
      <w:spacing w:before="100" w:after="100"/>
    </w:pPr>
    <w:rPr>
      <w:rFonts w:cs="宋体"/>
      <w:bCs/>
      <w:szCs w:val="20"/>
    </w:rPr>
  </w:style>
  <w:style w:type="paragraph" w:customStyle="1" w:styleId="aff1">
    <w:name w:val="图表文字"/>
    <w:basedOn w:val="a0"/>
    <w:autoRedefine/>
    <w:rsid w:val="00482894"/>
    <w:pPr>
      <w:spacing w:beforeLines="10" w:afterLines="10"/>
      <w:jc w:val="center"/>
    </w:pPr>
    <w:rPr>
      <w:rFonts w:cs="宋体"/>
      <w:sz w:val="21"/>
      <w:szCs w:val="21"/>
    </w:rPr>
  </w:style>
  <w:style w:type="paragraph" w:customStyle="1" w:styleId="aff2">
    <w:name w:val="样式 图标题 +"/>
    <w:basedOn w:val="af1"/>
    <w:rsid w:val="0044401B"/>
    <w:rPr>
      <w:b/>
    </w:rPr>
  </w:style>
  <w:style w:type="paragraph" w:customStyle="1" w:styleId="aff3">
    <w:name w:val="注解"/>
    <w:basedOn w:val="a0"/>
    <w:rsid w:val="00460DC2"/>
    <w:pPr>
      <w:spacing w:line="360" w:lineRule="auto"/>
    </w:pPr>
    <w:rPr>
      <w:rFonts w:ascii="宋体" w:hAnsi="宋体"/>
      <w:i/>
      <w:iCs/>
      <w:color w:val="FF0000"/>
      <w:szCs w:val="18"/>
    </w:rPr>
  </w:style>
  <w:style w:type="paragraph" w:customStyle="1" w:styleId="13">
    <w:name w:val="封面标题1"/>
    <w:basedOn w:val="a0"/>
    <w:autoRedefine/>
    <w:rsid w:val="00271526"/>
    <w:pPr>
      <w:jc w:val="center"/>
    </w:pPr>
    <w:rPr>
      <w:rFonts w:eastAsia="华文新魏"/>
      <w:b/>
      <w:sz w:val="52"/>
      <w:szCs w:val="52"/>
    </w:rPr>
  </w:style>
  <w:style w:type="paragraph" w:customStyle="1" w:styleId="22">
    <w:name w:val="封面标题2"/>
    <w:basedOn w:val="a0"/>
    <w:autoRedefine/>
    <w:rsid w:val="00271526"/>
    <w:pPr>
      <w:jc w:val="center"/>
    </w:pPr>
    <w:rPr>
      <w:rFonts w:eastAsia="华文新魏"/>
      <w:bCs/>
      <w:sz w:val="32"/>
      <w:szCs w:val="24"/>
    </w:rPr>
  </w:style>
  <w:style w:type="paragraph" w:customStyle="1" w:styleId="aff4">
    <w:name w:val="论文正文"/>
    <w:basedOn w:val="a0"/>
    <w:autoRedefine/>
    <w:rsid w:val="00665890"/>
    <w:pPr>
      <w:spacing w:line="360" w:lineRule="auto"/>
      <w:ind w:firstLineChars="200" w:firstLine="480"/>
    </w:pPr>
  </w:style>
  <w:style w:type="paragraph" w:customStyle="1" w:styleId="32">
    <w:name w:val="封面标题3"/>
    <w:basedOn w:val="a0"/>
    <w:autoRedefine/>
    <w:rsid w:val="00CC16ED"/>
    <w:pPr>
      <w:jc w:val="center"/>
    </w:pPr>
    <w:rPr>
      <w:rFonts w:eastAsia="黑体" w:cs="宋体"/>
      <w:sz w:val="72"/>
    </w:rPr>
  </w:style>
  <w:style w:type="paragraph" w:customStyle="1" w:styleId="42">
    <w:name w:val="封面标题4"/>
    <w:basedOn w:val="a0"/>
    <w:autoRedefine/>
    <w:rsid w:val="00946723"/>
    <w:pPr>
      <w:jc w:val="center"/>
    </w:pPr>
    <w:rPr>
      <w:rFonts w:eastAsia="楷体_GB2312" w:cs="宋体"/>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96CB5"/>
    <w:pPr>
      <w:widowControl w:val="0"/>
      <w:jc w:val="both"/>
    </w:pPr>
    <w:rPr>
      <w:kern w:val="2"/>
      <w:sz w:val="24"/>
    </w:rPr>
  </w:style>
  <w:style w:type="paragraph" w:styleId="1">
    <w:name w:val="heading 1"/>
    <w:basedOn w:val="a0"/>
    <w:next w:val="a0"/>
    <w:link w:val="1Char"/>
    <w:qFormat/>
    <w:rsid w:val="00D30354"/>
    <w:pPr>
      <w:keepNext/>
      <w:keepLines/>
      <w:spacing w:before="340" w:after="330" w:line="578" w:lineRule="auto"/>
      <w:jc w:val="center"/>
      <w:outlineLvl w:val="0"/>
    </w:pPr>
    <w:rPr>
      <w:b/>
      <w:bCs/>
      <w:kern w:val="44"/>
      <w:sz w:val="44"/>
      <w:szCs w:val="44"/>
    </w:rPr>
  </w:style>
  <w:style w:type="paragraph" w:styleId="2">
    <w:name w:val="heading 2"/>
    <w:basedOn w:val="a0"/>
    <w:next w:val="a0"/>
    <w:link w:val="2Char"/>
    <w:qFormat/>
    <w:rsid w:val="00DC2CF2"/>
    <w:pPr>
      <w:keepNext/>
      <w:keepLines/>
      <w:spacing w:before="260" w:after="260" w:line="360" w:lineRule="auto"/>
      <w:outlineLvl w:val="1"/>
    </w:pPr>
    <w:rPr>
      <w:rFonts w:ascii="Arial" w:hAnsi="Arial"/>
      <w:b/>
      <w:bCs/>
      <w:sz w:val="36"/>
      <w:szCs w:val="32"/>
    </w:rPr>
  </w:style>
  <w:style w:type="paragraph" w:styleId="3">
    <w:name w:val="heading 3"/>
    <w:basedOn w:val="a0"/>
    <w:next w:val="a0"/>
    <w:qFormat/>
    <w:rsid w:val="00EC3CFD"/>
    <w:pPr>
      <w:keepNext/>
      <w:keepLines/>
      <w:spacing w:before="260" w:after="260" w:line="360" w:lineRule="auto"/>
      <w:outlineLvl w:val="2"/>
    </w:pPr>
    <w:rPr>
      <w:b/>
      <w:bCs/>
      <w:sz w:val="32"/>
      <w:szCs w:val="32"/>
    </w:rPr>
  </w:style>
  <w:style w:type="paragraph" w:styleId="4">
    <w:name w:val="heading 4"/>
    <w:basedOn w:val="a0"/>
    <w:next w:val="a0"/>
    <w:qFormat/>
    <w:rsid w:val="00EC3CFD"/>
    <w:pPr>
      <w:keepNext/>
      <w:keepLines/>
      <w:spacing w:before="260" w:after="260" w:line="360" w:lineRule="auto"/>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D30354"/>
    <w:rPr>
      <w:rFonts w:eastAsia="宋体"/>
      <w:b/>
      <w:bCs/>
      <w:kern w:val="44"/>
      <w:sz w:val="44"/>
      <w:szCs w:val="44"/>
      <w:lang w:val="en-US" w:eastAsia="zh-CN" w:bidi="ar-SA"/>
    </w:rPr>
  </w:style>
  <w:style w:type="character" w:customStyle="1" w:styleId="2Char">
    <w:name w:val="标题 2 Char"/>
    <w:basedOn w:val="a1"/>
    <w:link w:val="2"/>
    <w:rsid w:val="00DC2CF2"/>
    <w:rPr>
      <w:rFonts w:ascii="Arial" w:eastAsia="宋体" w:hAnsi="Arial"/>
      <w:b/>
      <w:bCs/>
      <w:kern w:val="2"/>
      <w:sz w:val="36"/>
      <w:szCs w:val="32"/>
      <w:lang w:val="en-US" w:eastAsia="zh-CN" w:bidi="ar-SA"/>
    </w:rPr>
  </w:style>
  <w:style w:type="paragraph" w:styleId="a4">
    <w:name w:val="Body Text"/>
    <w:basedOn w:val="a0"/>
    <w:rsid w:val="0040228A"/>
    <w:pPr>
      <w:spacing w:after="120"/>
    </w:pPr>
  </w:style>
  <w:style w:type="character" w:customStyle="1" w:styleId="a5">
    <w:name w:val="封面题目内容"/>
    <w:basedOn w:val="a1"/>
    <w:rsid w:val="0040228A"/>
    <w:rPr>
      <w:rFonts w:ascii="宋体" w:hAnsi="宋体"/>
      <w:sz w:val="36"/>
      <w:u w:val="single"/>
    </w:rPr>
  </w:style>
  <w:style w:type="paragraph" w:customStyle="1" w:styleId="30">
    <w:name w:val="样式3"/>
    <w:basedOn w:val="a0"/>
    <w:rsid w:val="0040228A"/>
    <w:pPr>
      <w:jc w:val="center"/>
    </w:pPr>
    <w:rPr>
      <w:b/>
      <w:iCs/>
      <w:sz w:val="21"/>
      <w:szCs w:val="21"/>
    </w:rPr>
  </w:style>
  <w:style w:type="paragraph" w:styleId="a6">
    <w:name w:val="header"/>
    <w:basedOn w:val="a0"/>
    <w:rsid w:val="0040228A"/>
    <w:pPr>
      <w:pBdr>
        <w:bottom w:val="single" w:sz="6" w:space="1" w:color="auto"/>
      </w:pBdr>
      <w:tabs>
        <w:tab w:val="center" w:pos="4153"/>
        <w:tab w:val="right" w:pos="8306"/>
      </w:tabs>
      <w:snapToGrid w:val="0"/>
      <w:jc w:val="center"/>
    </w:pPr>
    <w:rPr>
      <w:sz w:val="18"/>
      <w:szCs w:val="18"/>
    </w:rPr>
  </w:style>
  <w:style w:type="paragraph" w:styleId="a7">
    <w:name w:val="footer"/>
    <w:basedOn w:val="a0"/>
    <w:rsid w:val="0040228A"/>
    <w:pPr>
      <w:tabs>
        <w:tab w:val="center" w:pos="4153"/>
        <w:tab w:val="right" w:pos="8306"/>
      </w:tabs>
      <w:snapToGrid w:val="0"/>
      <w:jc w:val="left"/>
    </w:pPr>
    <w:rPr>
      <w:sz w:val="18"/>
      <w:szCs w:val="18"/>
    </w:rPr>
  </w:style>
  <w:style w:type="paragraph" w:customStyle="1" w:styleId="a8">
    <w:name w:val="摘要和关键词内容"/>
    <w:basedOn w:val="a9"/>
    <w:link w:val="Char"/>
    <w:autoRedefine/>
    <w:rsid w:val="008A10A9"/>
    <w:pPr>
      <w:ind w:firstLine="0"/>
    </w:pPr>
    <w:rPr>
      <w:rFonts w:ascii="Times New Roman" w:eastAsia="楷体_GB2312" w:hAnsi="Times New Roman"/>
      <w:szCs w:val="24"/>
    </w:rPr>
  </w:style>
  <w:style w:type="paragraph" w:styleId="a9">
    <w:name w:val="Normal Indent"/>
    <w:aliases w:val="毕业论文正文 Char Char Char Char"/>
    <w:basedOn w:val="a0"/>
    <w:link w:val="Char0"/>
    <w:autoRedefine/>
    <w:rsid w:val="0040228A"/>
    <w:pPr>
      <w:spacing w:line="360" w:lineRule="auto"/>
      <w:ind w:firstLine="420"/>
    </w:pPr>
    <w:rPr>
      <w:rFonts w:ascii="宋体" w:hAnsi="宋体"/>
    </w:rPr>
  </w:style>
  <w:style w:type="character" w:customStyle="1" w:styleId="Char0">
    <w:name w:val="正文缩进 Char"/>
    <w:aliases w:val="毕业论文正文 Char Char Char Char Char"/>
    <w:basedOn w:val="a1"/>
    <w:link w:val="a9"/>
    <w:rsid w:val="001E2094"/>
    <w:rPr>
      <w:rFonts w:ascii="宋体" w:eastAsia="宋体" w:hAnsi="宋体"/>
      <w:kern w:val="2"/>
      <w:sz w:val="24"/>
      <w:lang w:val="en-US" w:eastAsia="zh-CN" w:bidi="ar-SA"/>
    </w:rPr>
  </w:style>
  <w:style w:type="character" w:customStyle="1" w:styleId="Char">
    <w:name w:val="摘要和关键词内容 Char"/>
    <w:basedOn w:val="Char0"/>
    <w:link w:val="a8"/>
    <w:rsid w:val="008A10A9"/>
    <w:rPr>
      <w:rFonts w:ascii="宋体" w:eastAsia="楷体_GB2312" w:hAnsi="宋体"/>
      <w:kern w:val="2"/>
      <w:sz w:val="24"/>
      <w:szCs w:val="24"/>
      <w:lang w:val="en-US" w:eastAsia="zh-CN" w:bidi="ar-SA"/>
    </w:rPr>
  </w:style>
  <w:style w:type="paragraph" w:customStyle="1" w:styleId="aa">
    <w:name w:val="论文题目"/>
    <w:basedOn w:val="a0"/>
    <w:autoRedefine/>
    <w:rsid w:val="00DC2CF2"/>
    <w:pPr>
      <w:spacing w:before="480" w:after="480"/>
      <w:jc w:val="center"/>
    </w:pPr>
    <w:rPr>
      <w:rFonts w:cs="宋体"/>
      <w:b/>
      <w:bCs/>
      <w:sz w:val="44"/>
      <w:szCs w:val="44"/>
    </w:rPr>
  </w:style>
  <w:style w:type="paragraph" w:styleId="10">
    <w:name w:val="toc 1"/>
    <w:basedOn w:val="a0"/>
    <w:next w:val="a0"/>
    <w:autoRedefine/>
    <w:semiHidden/>
    <w:rsid w:val="005B7B06"/>
    <w:pPr>
      <w:tabs>
        <w:tab w:val="right" w:leader="dot" w:pos="8891"/>
      </w:tabs>
      <w:spacing w:before="120" w:after="120"/>
    </w:pPr>
  </w:style>
  <w:style w:type="paragraph" w:styleId="20">
    <w:name w:val="toc 2"/>
    <w:basedOn w:val="10"/>
    <w:next w:val="a0"/>
    <w:autoRedefine/>
    <w:semiHidden/>
    <w:rsid w:val="008245E6"/>
    <w:pPr>
      <w:ind w:leftChars="200" w:left="420"/>
    </w:pPr>
  </w:style>
  <w:style w:type="character" w:styleId="ab">
    <w:name w:val="Hyperlink"/>
    <w:basedOn w:val="ac"/>
    <w:rsid w:val="006B622A"/>
    <w:rPr>
      <w:rFonts w:eastAsia="宋体"/>
      <w:color w:val="auto"/>
      <w:sz w:val="24"/>
      <w:szCs w:val="24"/>
      <w:u w:val="none"/>
      <w:em w:val="none"/>
    </w:rPr>
  </w:style>
  <w:style w:type="character" w:styleId="ac">
    <w:name w:val="FollowedHyperlink"/>
    <w:basedOn w:val="a1"/>
    <w:rsid w:val="002B710E"/>
    <w:rPr>
      <w:color w:val="800080"/>
      <w:u w:val="single"/>
    </w:rPr>
  </w:style>
  <w:style w:type="paragraph" w:customStyle="1" w:styleId="ad">
    <w:name w:val="图注"/>
    <w:basedOn w:val="a0"/>
    <w:next w:val="a0"/>
    <w:autoRedefine/>
    <w:rsid w:val="00357EC0"/>
    <w:pPr>
      <w:spacing w:before="152" w:after="160"/>
      <w:jc w:val="center"/>
    </w:pPr>
    <w:rPr>
      <w:rFonts w:eastAsia="黑体"/>
      <w:sz w:val="21"/>
      <w:szCs w:val="21"/>
    </w:rPr>
  </w:style>
  <w:style w:type="paragraph" w:styleId="ae">
    <w:name w:val="Plain Text"/>
    <w:basedOn w:val="a0"/>
    <w:rsid w:val="0077221F"/>
    <w:rPr>
      <w:rFonts w:ascii="宋体" w:hAnsi="Courier New" w:cs="Courier New"/>
      <w:sz w:val="21"/>
      <w:szCs w:val="21"/>
    </w:rPr>
  </w:style>
  <w:style w:type="paragraph" w:styleId="31">
    <w:name w:val="toc 3"/>
    <w:basedOn w:val="a0"/>
    <w:next w:val="a0"/>
    <w:autoRedefine/>
    <w:semiHidden/>
    <w:rsid w:val="00D7584E"/>
    <w:pPr>
      <w:ind w:leftChars="400" w:left="840"/>
    </w:pPr>
  </w:style>
  <w:style w:type="character" w:styleId="af">
    <w:name w:val="page number"/>
    <w:basedOn w:val="a1"/>
    <w:rsid w:val="00D7584E"/>
  </w:style>
  <w:style w:type="paragraph" w:customStyle="1" w:styleId="af0">
    <w:name w:val="表标题"/>
    <w:basedOn w:val="af1"/>
    <w:rsid w:val="0044401B"/>
  </w:style>
  <w:style w:type="paragraph" w:customStyle="1" w:styleId="af1">
    <w:name w:val="图标题"/>
    <w:basedOn w:val="a0"/>
    <w:autoRedefine/>
    <w:rsid w:val="0044401B"/>
    <w:pPr>
      <w:spacing w:beforeLines="20" w:afterLines="20" w:line="360" w:lineRule="auto"/>
      <w:jc w:val="center"/>
    </w:pPr>
    <w:rPr>
      <w:rFonts w:eastAsia="黑体" w:cs="宋体"/>
      <w:bCs/>
      <w:noProof/>
      <w:sz w:val="21"/>
      <w:szCs w:val="21"/>
    </w:rPr>
  </w:style>
  <w:style w:type="paragraph" w:styleId="af2">
    <w:name w:val="table of figures"/>
    <w:basedOn w:val="a0"/>
    <w:next w:val="a0"/>
    <w:autoRedefine/>
    <w:semiHidden/>
    <w:rsid w:val="00FC5176"/>
    <w:pPr>
      <w:spacing w:before="120" w:after="120"/>
      <w:ind w:leftChars="200" w:left="200" w:hangingChars="200" w:hanging="200"/>
    </w:pPr>
    <w:rPr>
      <w:szCs w:val="24"/>
    </w:rPr>
  </w:style>
  <w:style w:type="paragraph" w:styleId="af3">
    <w:name w:val="Title"/>
    <w:aliases w:val="章标题(无序号)"/>
    <w:next w:val="a0"/>
    <w:qFormat/>
    <w:rsid w:val="00B66119"/>
    <w:pPr>
      <w:keepLines/>
      <w:pageBreakBefore/>
      <w:widowControl w:val="0"/>
      <w:spacing w:before="240" w:after="120"/>
      <w:jc w:val="center"/>
      <w:outlineLvl w:val="0"/>
    </w:pPr>
    <w:rPr>
      <w:rFonts w:eastAsia="黑体"/>
      <w:b/>
      <w:kern w:val="2"/>
      <w:sz w:val="36"/>
    </w:rPr>
  </w:style>
  <w:style w:type="table" w:styleId="af4">
    <w:name w:val="Table Grid"/>
    <w:basedOn w:val="a2"/>
    <w:rsid w:val="00544B7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参考文献"/>
    <w:basedOn w:val="a0"/>
    <w:rsid w:val="002A6E36"/>
    <w:pPr>
      <w:numPr>
        <w:numId w:val="15"/>
      </w:numPr>
      <w:tabs>
        <w:tab w:val="left" w:pos="0"/>
      </w:tabs>
      <w:spacing w:line="360" w:lineRule="auto"/>
    </w:pPr>
    <w:rPr>
      <w:szCs w:val="18"/>
    </w:rPr>
  </w:style>
  <w:style w:type="paragraph" w:customStyle="1" w:styleId="11">
    <w:name w:val="样式1"/>
    <w:basedOn w:val="2"/>
    <w:rsid w:val="00E12944"/>
    <w:pPr>
      <w:spacing w:line="240" w:lineRule="auto"/>
    </w:pPr>
    <w:rPr>
      <w:rFonts w:ascii="宋体" w:hAnsi="宋体"/>
      <w:color w:val="0000FF"/>
      <w:szCs w:val="36"/>
    </w:rPr>
  </w:style>
  <w:style w:type="character" w:styleId="af5">
    <w:name w:val="annotation reference"/>
    <w:basedOn w:val="a1"/>
    <w:semiHidden/>
    <w:rsid w:val="00BD7CAF"/>
    <w:rPr>
      <w:sz w:val="21"/>
      <w:szCs w:val="21"/>
    </w:rPr>
  </w:style>
  <w:style w:type="paragraph" w:styleId="af6">
    <w:name w:val="annotation text"/>
    <w:basedOn w:val="a0"/>
    <w:semiHidden/>
    <w:rsid w:val="00BD7CAF"/>
    <w:pPr>
      <w:jc w:val="left"/>
    </w:pPr>
  </w:style>
  <w:style w:type="paragraph" w:styleId="af7">
    <w:name w:val="annotation subject"/>
    <w:basedOn w:val="af6"/>
    <w:next w:val="af6"/>
    <w:semiHidden/>
    <w:rsid w:val="00BD7CAF"/>
    <w:rPr>
      <w:b/>
      <w:bCs/>
    </w:rPr>
  </w:style>
  <w:style w:type="paragraph" w:styleId="af8">
    <w:name w:val="Balloon Text"/>
    <w:basedOn w:val="a0"/>
    <w:semiHidden/>
    <w:rsid w:val="00BD7CAF"/>
    <w:rPr>
      <w:sz w:val="18"/>
      <w:szCs w:val="18"/>
    </w:rPr>
  </w:style>
  <w:style w:type="paragraph" w:customStyle="1" w:styleId="21818">
    <w:name w:val="样式 标题 2 + 段前: 18 磅 段后: 18 磅 行距: 单倍行距"/>
    <w:basedOn w:val="2"/>
    <w:rsid w:val="00CE0466"/>
    <w:pPr>
      <w:spacing w:before="360" w:after="360" w:line="240" w:lineRule="auto"/>
    </w:pPr>
    <w:rPr>
      <w:rFonts w:cs="宋体"/>
      <w:szCs w:val="20"/>
    </w:rPr>
  </w:style>
  <w:style w:type="paragraph" w:styleId="40">
    <w:name w:val="toc 4"/>
    <w:basedOn w:val="a0"/>
    <w:next w:val="a0"/>
    <w:autoRedefine/>
    <w:semiHidden/>
    <w:rsid w:val="00BC0DE9"/>
    <w:pPr>
      <w:ind w:leftChars="600" w:left="1260"/>
    </w:pPr>
  </w:style>
  <w:style w:type="paragraph" w:styleId="12">
    <w:name w:val="index 1"/>
    <w:basedOn w:val="a0"/>
    <w:next w:val="a0"/>
    <w:autoRedefine/>
    <w:semiHidden/>
    <w:rsid w:val="00CA33DA"/>
  </w:style>
  <w:style w:type="paragraph" w:customStyle="1" w:styleId="21">
    <w:name w:val="样式2"/>
    <w:basedOn w:val="af2"/>
    <w:rsid w:val="001F00E9"/>
    <w:pPr>
      <w:tabs>
        <w:tab w:val="right" w:leader="dot" w:pos="8891"/>
      </w:tabs>
      <w:ind w:left="960" w:hanging="480"/>
    </w:pPr>
    <w:rPr>
      <w:noProof/>
    </w:rPr>
  </w:style>
  <w:style w:type="paragraph" w:customStyle="1" w:styleId="41">
    <w:name w:val="样式4"/>
    <w:basedOn w:val="af2"/>
    <w:autoRedefine/>
    <w:rsid w:val="001F00E9"/>
    <w:pPr>
      <w:tabs>
        <w:tab w:val="right" w:leader="dot" w:pos="8891"/>
      </w:tabs>
      <w:ind w:left="960" w:hanging="480"/>
    </w:pPr>
    <w:rPr>
      <w:noProof/>
    </w:rPr>
  </w:style>
  <w:style w:type="paragraph" w:customStyle="1" w:styleId="af9">
    <w:name w:val="封面标题"/>
    <w:basedOn w:val="a0"/>
    <w:link w:val="Char1"/>
    <w:rsid w:val="00294207"/>
    <w:pPr>
      <w:jc w:val="center"/>
    </w:pPr>
    <w:rPr>
      <w:rFonts w:eastAsia="华文新魏" w:cs="宋体"/>
      <w:b/>
      <w:bCs/>
      <w:sz w:val="72"/>
    </w:rPr>
  </w:style>
  <w:style w:type="character" w:customStyle="1" w:styleId="Char1">
    <w:name w:val="封面标题 Char"/>
    <w:basedOn w:val="a1"/>
    <w:link w:val="af9"/>
    <w:rsid w:val="00AD553C"/>
    <w:rPr>
      <w:rFonts w:eastAsia="华文新魏" w:cs="宋体"/>
      <w:b/>
      <w:bCs/>
      <w:kern w:val="2"/>
      <w:sz w:val="72"/>
      <w:lang w:val="en-US" w:eastAsia="zh-CN" w:bidi="ar-SA"/>
    </w:rPr>
  </w:style>
  <w:style w:type="character" w:customStyle="1" w:styleId="afa">
    <w:name w:val="封面题目"/>
    <w:basedOn w:val="a1"/>
    <w:rsid w:val="00294207"/>
    <w:rPr>
      <w:sz w:val="28"/>
    </w:rPr>
  </w:style>
  <w:style w:type="character" w:customStyle="1" w:styleId="-">
    <w:name w:val="封面内容-下划线"/>
    <w:basedOn w:val="a1"/>
    <w:rsid w:val="00294207"/>
    <w:rPr>
      <w:sz w:val="28"/>
      <w:u w:val="single"/>
    </w:rPr>
  </w:style>
  <w:style w:type="character" w:customStyle="1" w:styleId="afb">
    <w:name w:val="封面内容"/>
    <w:basedOn w:val="a1"/>
    <w:rsid w:val="00294207"/>
    <w:rPr>
      <w:sz w:val="28"/>
    </w:rPr>
  </w:style>
  <w:style w:type="paragraph" w:customStyle="1" w:styleId="afc">
    <w:name w:val="论文副标题"/>
    <w:basedOn w:val="aa"/>
    <w:autoRedefine/>
    <w:rsid w:val="001D70C0"/>
    <w:rPr>
      <w:rFonts w:eastAsia="楷体_GB2312"/>
      <w:bCs w:val="0"/>
      <w:sz w:val="28"/>
      <w:szCs w:val="28"/>
    </w:rPr>
  </w:style>
  <w:style w:type="character" w:customStyle="1" w:styleId="afd">
    <w:name w:val="摘要和关键词"/>
    <w:basedOn w:val="Char0"/>
    <w:rsid w:val="001D70C0"/>
    <w:rPr>
      <w:rFonts w:ascii="Times New Roman" w:eastAsia="宋体" w:hAnsi="Times New Roman"/>
      <w:b/>
      <w:kern w:val="0"/>
      <w:sz w:val="24"/>
      <w:lang w:val="en-US" w:eastAsia="zh-CN" w:bidi="ar-SA"/>
    </w:rPr>
  </w:style>
  <w:style w:type="paragraph" w:customStyle="1" w:styleId="afe">
    <w:name w:val="说明"/>
    <w:basedOn w:val="a0"/>
    <w:autoRedefine/>
    <w:rsid w:val="001E2094"/>
    <w:pPr>
      <w:spacing w:line="360" w:lineRule="auto"/>
      <w:ind w:firstLineChars="150" w:firstLine="360"/>
    </w:pPr>
    <w:rPr>
      <w:rFonts w:cs="宋体"/>
      <w:i/>
      <w:szCs w:val="24"/>
    </w:rPr>
  </w:style>
  <w:style w:type="paragraph" w:customStyle="1" w:styleId="aff">
    <w:name w:val="章标题－不加入目录"/>
    <w:basedOn w:val="a0"/>
    <w:autoRedefine/>
    <w:rsid w:val="005B7B06"/>
    <w:pPr>
      <w:spacing w:beforeLines="100" w:afterLines="100" w:line="360" w:lineRule="auto"/>
      <w:jc w:val="center"/>
    </w:pPr>
    <w:rPr>
      <w:b/>
      <w:sz w:val="44"/>
      <w:szCs w:val="44"/>
    </w:rPr>
  </w:style>
  <w:style w:type="paragraph" w:customStyle="1" w:styleId="aff0">
    <w:name w:val="样式 章标题－不加入目录 +"/>
    <w:basedOn w:val="aff"/>
    <w:rsid w:val="005B7B06"/>
    <w:pPr>
      <w:spacing w:before="100" w:after="100"/>
    </w:pPr>
    <w:rPr>
      <w:rFonts w:cs="宋体"/>
      <w:bCs/>
      <w:szCs w:val="20"/>
    </w:rPr>
  </w:style>
  <w:style w:type="paragraph" w:customStyle="1" w:styleId="aff1">
    <w:name w:val="图表文字"/>
    <w:basedOn w:val="a0"/>
    <w:autoRedefine/>
    <w:rsid w:val="00482894"/>
    <w:pPr>
      <w:spacing w:beforeLines="10" w:afterLines="10"/>
      <w:jc w:val="center"/>
    </w:pPr>
    <w:rPr>
      <w:rFonts w:cs="宋体"/>
      <w:sz w:val="21"/>
      <w:szCs w:val="21"/>
    </w:rPr>
  </w:style>
  <w:style w:type="paragraph" w:customStyle="1" w:styleId="aff2">
    <w:name w:val="样式 图标题 +"/>
    <w:basedOn w:val="af1"/>
    <w:rsid w:val="0044401B"/>
    <w:rPr>
      <w:b/>
    </w:rPr>
  </w:style>
  <w:style w:type="paragraph" w:customStyle="1" w:styleId="aff3">
    <w:name w:val="注解"/>
    <w:basedOn w:val="a0"/>
    <w:rsid w:val="00460DC2"/>
    <w:pPr>
      <w:spacing w:line="360" w:lineRule="auto"/>
    </w:pPr>
    <w:rPr>
      <w:rFonts w:ascii="宋体" w:hAnsi="宋体"/>
      <w:i/>
      <w:iCs/>
      <w:color w:val="FF0000"/>
      <w:szCs w:val="18"/>
    </w:rPr>
  </w:style>
  <w:style w:type="paragraph" w:customStyle="1" w:styleId="13">
    <w:name w:val="封面标题1"/>
    <w:basedOn w:val="a0"/>
    <w:autoRedefine/>
    <w:rsid w:val="00271526"/>
    <w:pPr>
      <w:jc w:val="center"/>
    </w:pPr>
    <w:rPr>
      <w:rFonts w:eastAsia="华文新魏"/>
      <w:b/>
      <w:sz w:val="52"/>
      <w:szCs w:val="52"/>
    </w:rPr>
  </w:style>
  <w:style w:type="paragraph" w:customStyle="1" w:styleId="22">
    <w:name w:val="封面标题2"/>
    <w:basedOn w:val="a0"/>
    <w:autoRedefine/>
    <w:rsid w:val="00271526"/>
    <w:pPr>
      <w:jc w:val="center"/>
    </w:pPr>
    <w:rPr>
      <w:rFonts w:eastAsia="华文新魏"/>
      <w:bCs/>
      <w:sz w:val="32"/>
      <w:szCs w:val="24"/>
    </w:rPr>
  </w:style>
  <w:style w:type="paragraph" w:customStyle="1" w:styleId="aff4">
    <w:name w:val="论文正文"/>
    <w:basedOn w:val="a0"/>
    <w:autoRedefine/>
    <w:rsid w:val="00946723"/>
    <w:pPr>
      <w:spacing w:line="360" w:lineRule="auto"/>
      <w:ind w:firstLineChars="200" w:firstLine="480"/>
    </w:pPr>
  </w:style>
  <w:style w:type="paragraph" w:customStyle="1" w:styleId="32">
    <w:name w:val="封面标题3"/>
    <w:basedOn w:val="a0"/>
    <w:autoRedefine/>
    <w:rsid w:val="00CC16ED"/>
    <w:pPr>
      <w:jc w:val="center"/>
    </w:pPr>
    <w:rPr>
      <w:rFonts w:eastAsia="黑体" w:cs="宋体"/>
      <w:sz w:val="72"/>
    </w:rPr>
  </w:style>
  <w:style w:type="paragraph" w:customStyle="1" w:styleId="42">
    <w:name w:val="封面标题4"/>
    <w:basedOn w:val="a0"/>
    <w:autoRedefine/>
    <w:rsid w:val="00946723"/>
    <w:pPr>
      <w:jc w:val="center"/>
    </w:pPr>
    <w:rPr>
      <w:rFonts w:eastAsia="楷体_GB2312" w:cs="宋体"/>
    </w:rPr>
  </w:style>
</w:styles>
</file>

<file path=word/webSettings.xml><?xml version="1.0" encoding="utf-8"?>
<w:webSettings xmlns:r="http://schemas.openxmlformats.org/officeDocument/2006/relationships" xmlns:w="http://schemas.openxmlformats.org/wordprocessingml/2006/main">
  <w:divs>
    <w:div w:id="115947670">
      <w:bodyDiv w:val="1"/>
      <w:marLeft w:val="0"/>
      <w:marRight w:val="0"/>
      <w:marTop w:val="0"/>
      <w:marBottom w:val="0"/>
      <w:divBdr>
        <w:top w:val="none" w:sz="0" w:space="0" w:color="auto"/>
        <w:left w:val="none" w:sz="0" w:space="0" w:color="auto"/>
        <w:bottom w:val="none" w:sz="0" w:space="0" w:color="auto"/>
        <w:right w:val="none" w:sz="0" w:space="0" w:color="auto"/>
      </w:divBdr>
    </w:div>
    <w:div w:id="611791268">
      <w:bodyDiv w:val="1"/>
      <w:marLeft w:val="0"/>
      <w:marRight w:val="0"/>
      <w:marTop w:val="0"/>
      <w:marBottom w:val="0"/>
      <w:divBdr>
        <w:top w:val="none" w:sz="0" w:space="0" w:color="auto"/>
        <w:left w:val="none" w:sz="0" w:space="0" w:color="auto"/>
        <w:bottom w:val="none" w:sz="0" w:space="0" w:color="auto"/>
        <w:right w:val="none" w:sz="0" w:space="0" w:color="auto"/>
      </w:divBdr>
      <w:divsChild>
        <w:div w:id="1562014614">
          <w:marLeft w:val="0"/>
          <w:marRight w:val="0"/>
          <w:marTop w:val="100"/>
          <w:marBottom w:val="100"/>
          <w:divBdr>
            <w:top w:val="single" w:sz="4" w:space="5" w:color="D5D5D5"/>
            <w:left w:val="single" w:sz="4" w:space="5" w:color="D5D5D5"/>
            <w:bottom w:val="single" w:sz="4" w:space="5" w:color="D5D5D5"/>
            <w:right w:val="single" w:sz="4" w:space="5" w:color="D5D5D5"/>
          </w:divBdr>
        </w:div>
        <w:div w:id="1592084539">
          <w:marLeft w:val="0"/>
          <w:marRight w:val="0"/>
          <w:marTop w:val="100"/>
          <w:marBottom w:val="100"/>
          <w:divBdr>
            <w:top w:val="single" w:sz="4" w:space="5" w:color="D5D5D5"/>
            <w:left w:val="single" w:sz="4" w:space="5" w:color="D5D5D5"/>
            <w:bottom w:val="single" w:sz="4" w:space="5" w:color="D5D5D5"/>
            <w:right w:val="single" w:sz="4" w:space="5" w:color="D5D5D5"/>
          </w:divBdr>
        </w:div>
      </w:divsChild>
    </w:div>
    <w:div w:id="700597186">
      <w:bodyDiv w:val="1"/>
      <w:marLeft w:val="0"/>
      <w:marRight w:val="0"/>
      <w:marTop w:val="0"/>
      <w:marBottom w:val="0"/>
      <w:divBdr>
        <w:top w:val="none" w:sz="0" w:space="0" w:color="auto"/>
        <w:left w:val="none" w:sz="0" w:space="0" w:color="auto"/>
        <w:bottom w:val="none" w:sz="0" w:space="0" w:color="auto"/>
        <w:right w:val="none" w:sz="0" w:space="0" w:color="auto"/>
      </w:divBdr>
    </w:div>
    <w:div w:id="862283998">
      <w:bodyDiv w:val="1"/>
      <w:marLeft w:val="0"/>
      <w:marRight w:val="0"/>
      <w:marTop w:val="0"/>
      <w:marBottom w:val="0"/>
      <w:divBdr>
        <w:top w:val="none" w:sz="0" w:space="0" w:color="auto"/>
        <w:left w:val="none" w:sz="0" w:space="0" w:color="auto"/>
        <w:bottom w:val="none" w:sz="0" w:space="0" w:color="auto"/>
        <w:right w:val="none" w:sz="0" w:space="0" w:color="auto"/>
      </w:divBdr>
    </w:div>
    <w:div w:id="997685155">
      <w:bodyDiv w:val="1"/>
      <w:marLeft w:val="0"/>
      <w:marRight w:val="0"/>
      <w:marTop w:val="0"/>
      <w:marBottom w:val="0"/>
      <w:divBdr>
        <w:top w:val="none" w:sz="0" w:space="0" w:color="auto"/>
        <w:left w:val="none" w:sz="0" w:space="0" w:color="auto"/>
        <w:bottom w:val="none" w:sz="0" w:space="0" w:color="auto"/>
        <w:right w:val="none" w:sz="0" w:space="0" w:color="auto"/>
      </w:divBdr>
    </w:div>
    <w:div w:id="1422025349">
      <w:bodyDiv w:val="1"/>
      <w:marLeft w:val="0"/>
      <w:marRight w:val="0"/>
      <w:marTop w:val="0"/>
      <w:marBottom w:val="0"/>
      <w:divBdr>
        <w:top w:val="none" w:sz="0" w:space="0" w:color="auto"/>
        <w:left w:val="none" w:sz="0" w:space="0" w:color="auto"/>
        <w:bottom w:val="none" w:sz="0" w:space="0" w:color="auto"/>
        <w:right w:val="none" w:sz="0" w:space="0" w:color="auto"/>
      </w:divBdr>
    </w:div>
    <w:div w:id="167846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www.example.com/" TargetMode="External"/><Relationship Id="rId10" Type="http://schemas.openxmlformats.org/officeDocument/2006/relationships/header" Target="header1.xml"/><Relationship Id="rId19" Type="http://schemas.openxmlformats.org/officeDocument/2006/relationships/header" Target="header7.xml"/><Relationship Id="rId31"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yperlink" Target="http://www.kaazing.com" TargetMode="External"/><Relationship Id="rId30"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E:\&#36213;&#23567;&#25935;\ysz\&#21150;&#20844;&#23460;\&#20197;&#21069;&#24037;&#20316;\&#27605;&#19994;&#35774;&#35745;\2008&#23626;\&#25945;&#23398;&#21150;&#27605;&#19994;&#35774;&#35745;&#31649;&#29702;\&#25991;&#20214;\&#20998;&#38498;&#25991;&#20214;\01&#35268;&#33539;\&#38468;&#20214;2-2&#24320;&#39064;&#25253;&#21578;(&#21547;&#25991;&#29486;&#32508;&#36848;&#21644;&#22806;&#25991;&#32763;&#35793;)&#27169;&#26495;&#65293;&#19981;&#19979;&#2145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226797-B63D-4E60-BB3E-10C9D67B1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附件2-2开题报告(含文献综述和外文翻译)模板－不下发.dot</Template>
  <TotalTime>9</TotalTime>
  <Pages>27</Pages>
  <Words>2550</Words>
  <Characters>14536</Characters>
  <Application>Microsoft Office Word</Application>
  <DocSecurity>0</DocSecurity>
  <Lines>121</Lines>
  <Paragraphs>34</Paragraphs>
  <ScaleCrop>false</ScaleCrop>
  <Company>jxb</Company>
  <LinksUpToDate>false</LinksUpToDate>
  <CharactersWithSpaces>17052</CharactersWithSpaces>
  <SharedDoc>false</SharedDoc>
  <HLinks>
    <vt:vector size="6" baseType="variant">
      <vt:variant>
        <vt:i4>7209013</vt:i4>
      </vt:variant>
      <vt:variant>
        <vt:i4>62</vt:i4>
      </vt:variant>
      <vt:variant>
        <vt:i4>0</vt:i4>
      </vt:variant>
      <vt:variant>
        <vt:i4>5</vt:i4>
      </vt:variant>
      <vt:variant>
        <vt:lpwstr>http://www.cajcd.cn/pub/wml.txt/9808 10-2.html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YANHUI</dc:creator>
  <cp:lastModifiedBy>liang</cp:lastModifiedBy>
  <cp:revision>6</cp:revision>
  <cp:lastPrinted>2008-03-12T08:03:00Z</cp:lastPrinted>
  <dcterms:created xsi:type="dcterms:W3CDTF">2018-12-03T14:12:00Z</dcterms:created>
  <dcterms:modified xsi:type="dcterms:W3CDTF">2018-12-28T09:32:00Z</dcterms:modified>
</cp:coreProperties>
</file>